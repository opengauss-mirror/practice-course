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68960BE8" w14:textId="0A6F7671" w:rsidR="00874304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任务二：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Index-advisor对select 查询语句进行优化，并通过对比执行计划，得到优化前后的不同。</w:t>
      </w:r>
    </w:p>
    <w:p w14:paraId="2363475C" w14:textId="7258BA19" w:rsidR="00874304" w:rsidRPr="000313D1" w:rsidRDefault="00874304" w:rsidP="00124D9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explain，对</w:t>
      </w:r>
      <w:r w:rsidR="000E2D1D" w:rsidRPr="000313D1">
        <w:rPr>
          <w:rFonts w:ascii="微软雅黑" w:eastAsia="微软雅黑" w:hAnsi="微软雅黑"/>
        </w:rPr>
        <w:t>查询2020年</w:t>
      </w:r>
      <w:r w:rsidR="000E2D1D" w:rsidRPr="000313D1">
        <w:rPr>
          <w:rFonts w:ascii="微软雅黑" w:eastAsia="微软雅黑" w:hAnsi="微软雅黑" w:hint="eastAsia"/>
        </w:rPr>
        <w:t>3月订单</w:t>
      </w:r>
      <w:proofErr w:type="gramStart"/>
      <w:r w:rsidR="000E2D1D" w:rsidRPr="000313D1">
        <w:rPr>
          <w:rFonts w:ascii="微软雅黑" w:eastAsia="微软雅黑" w:hAnsi="微软雅黑" w:hint="eastAsia"/>
        </w:rPr>
        <w:t>表收入</w:t>
      </w:r>
      <w:proofErr w:type="gramEnd"/>
      <w:r w:rsidR="000E2D1D" w:rsidRPr="000313D1">
        <w:rPr>
          <w:rFonts w:ascii="微软雅黑" w:eastAsia="微软雅黑" w:hAnsi="微软雅黑" w:hint="eastAsia"/>
        </w:rPr>
        <w:t>并进行排序的S</w:t>
      </w:r>
      <w:r w:rsidR="000E2D1D" w:rsidRPr="000313D1">
        <w:rPr>
          <w:rFonts w:ascii="微软雅黑" w:eastAsia="微软雅黑" w:hAnsi="微软雅黑"/>
        </w:rPr>
        <w:t>QL</w:t>
      </w:r>
      <w:r w:rsidR="000E2D1D" w:rsidRPr="000313D1">
        <w:rPr>
          <w:rFonts w:ascii="微软雅黑" w:eastAsia="微软雅黑" w:hAnsi="微软雅黑" w:cs="Huawei Sans"/>
        </w:rPr>
        <w:t>加以分析，将结果截图。</w:t>
      </w:r>
    </w:p>
    <w:p w14:paraId="49D9B02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3F47878F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362846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4214370A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1C905E1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697567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580026E2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18E083E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831A3B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236279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462F59E9" w14:textId="6134A83A" w:rsidR="006037C4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proofErr w:type="gramStart"/>
      <w:r w:rsidRPr="000313D1">
        <w:rPr>
          <w:rFonts w:ascii="微软雅黑" w:hAnsi="微软雅黑" w:cs="Huawei Sans"/>
        </w:rPr>
        <w:t>o.actual</w:t>
      </w:r>
      <w:proofErr w:type="gramEnd"/>
      <w:r w:rsidRPr="000313D1">
        <w:rPr>
          <w:rFonts w:ascii="微软雅黑" w:hAnsi="微软雅黑" w:cs="Huawei Sans"/>
        </w:rPr>
        <w:t>_price</w:t>
      </w:r>
      <w:proofErr w:type="spellEnd"/>
      <w:r w:rsidRPr="000313D1">
        <w:rPr>
          <w:rFonts w:ascii="微软雅黑" w:hAnsi="微软雅黑" w:cs="Huawei Sans"/>
        </w:rPr>
        <w:t>) DESC;</w:t>
      </w:r>
      <w:r w:rsidR="006037C4" w:rsidRPr="000313D1">
        <w:rPr>
          <w:rFonts w:ascii="微软雅黑" w:hAnsi="微软雅黑" w:cs="Huawei Sans"/>
        </w:rPr>
        <w:t xml:space="preserve"> </w:t>
      </w:r>
    </w:p>
    <w:p w14:paraId="430BA243" w14:textId="443A3079" w:rsidR="000E2D1D" w:rsidRPr="00961333" w:rsidRDefault="00961333" w:rsidP="00961333">
      <w:pPr>
        <w:pStyle w:val="1e"/>
        <w:rPr>
          <w:rFonts w:ascii="微软雅黑" w:eastAsia="微软雅黑" w:hAnsi="微软雅黑" w:cs="Huawei Sans" w:hint="eastAsia"/>
          <w:kern w:val="2"/>
          <w:szCs w:val="21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lastRenderedPageBreak/>
        <w:drawing>
          <wp:inline distT="0" distB="0" distL="0" distR="0" wp14:anchorId="48E61830" wp14:editId="3E886675">
            <wp:extent cx="4482377" cy="6294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4490665" cy="630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5E0C8" w14:textId="46529867" w:rsidR="00124D9D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2. </w:t>
      </w:r>
      <w:r w:rsidR="000E2D1D" w:rsidRPr="000313D1">
        <w:rPr>
          <w:rFonts w:ascii="微软雅黑" w:eastAsia="微软雅黑" w:hAnsi="微软雅黑" w:cs="Huawei Sans" w:hint="eastAsia"/>
        </w:rPr>
        <w:t>使用索引推荐功能，对查询语句进行推荐，将执行结果截图。</w:t>
      </w:r>
    </w:p>
    <w:p w14:paraId="64FDF66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gs_index_</w:t>
      </w:r>
      <w:proofErr w:type="gramStart"/>
      <w:r w:rsidRPr="000313D1">
        <w:rPr>
          <w:rFonts w:ascii="微软雅黑" w:hAnsi="微软雅黑" w:cs="Huawei Sans"/>
        </w:rPr>
        <w:t>advise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'</w:t>
      </w:r>
    </w:p>
    <w:p w14:paraId="7DE1B88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57713CAE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2E31C20B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45EDE9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533213F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334993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lastRenderedPageBreak/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53E5919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290F2ED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4683BD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212E044B" w14:textId="4383D557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proofErr w:type="gramStart"/>
      <w:r w:rsidRPr="000313D1">
        <w:rPr>
          <w:rFonts w:ascii="微软雅黑" w:hAnsi="微软雅黑" w:cs="Huawei Sans"/>
        </w:rPr>
        <w:t>o.actual</w:t>
      </w:r>
      <w:proofErr w:type="gramEnd"/>
      <w:r w:rsidRPr="000313D1">
        <w:rPr>
          <w:rFonts w:ascii="微软雅黑" w:hAnsi="微软雅黑" w:cs="Huawei Sans"/>
        </w:rPr>
        <w:t>_price</w:t>
      </w:r>
      <w:proofErr w:type="spellEnd"/>
      <w:r w:rsidRPr="000313D1">
        <w:rPr>
          <w:rFonts w:ascii="微软雅黑" w:hAnsi="微软雅黑" w:cs="Huawei Sans"/>
        </w:rPr>
        <w:t>) DESC');</w:t>
      </w:r>
      <w:r w:rsidR="009639AD" w:rsidRPr="000313D1">
        <w:rPr>
          <w:rFonts w:ascii="微软雅黑" w:hAnsi="微软雅黑" w:cs="Huawei Sans"/>
        </w:rPr>
        <w:t xml:space="preserve"> </w:t>
      </w:r>
    </w:p>
    <w:p w14:paraId="7D676C36" w14:textId="28E5FABC" w:rsidR="009639AD" w:rsidRPr="000313D1" w:rsidRDefault="00961333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19D0D4C4" wp14:editId="348BB329">
            <wp:extent cx="5476875" cy="3076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356" w14:textId="77777777" w:rsidR="009639AD" w:rsidRPr="000313D1" w:rsidRDefault="009639AD" w:rsidP="00961333">
      <w:pPr>
        <w:pStyle w:val="1e"/>
        <w:ind w:left="0"/>
        <w:rPr>
          <w:rFonts w:ascii="微软雅黑" w:eastAsia="微软雅黑" w:hAnsi="微软雅黑" w:cs="Huawei Sans" w:hint="eastAsia"/>
        </w:rPr>
      </w:pPr>
    </w:p>
    <w:p w14:paraId="08C070C3" w14:textId="6351C2ED" w:rsidR="009639AD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3. </w:t>
      </w:r>
      <w:r w:rsidR="000E2D1D" w:rsidRPr="000313D1">
        <w:rPr>
          <w:rFonts w:ascii="微软雅黑" w:eastAsia="微软雅黑" w:hAnsi="微软雅黑" w:hint="eastAsia"/>
        </w:rPr>
        <w:t>查看创建的虚拟索引列，</w:t>
      </w:r>
      <w:r w:rsidR="000E2D1D" w:rsidRPr="000313D1">
        <w:rPr>
          <w:rFonts w:ascii="微软雅黑" w:eastAsia="微软雅黑" w:hAnsi="微软雅黑"/>
        </w:rPr>
        <w:t>将执行结果截图</w:t>
      </w:r>
      <w:r w:rsidR="009639AD" w:rsidRPr="000313D1">
        <w:rPr>
          <w:rFonts w:ascii="微软雅黑" w:eastAsia="微软雅黑" w:hAnsi="微软雅黑" w:cs="Huawei Sans"/>
        </w:rPr>
        <w:t>。</w:t>
      </w:r>
    </w:p>
    <w:p w14:paraId="59B28DC7" w14:textId="4F7A10E2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);</w:t>
      </w:r>
    </w:p>
    <w:p w14:paraId="297724FB" w14:textId="555E2DA1" w:rsidR="009639AD" w:rsidRPr="000313D1" w:rsidRDefault="00961333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19094A30" wp14:editId="22C9872B">
            <wp:extent cx="54864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7C1B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78BDB60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B6BAB45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E67FADB" w14:textId="5BB188C1" w:rsidR="00874304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4</w:t>
      </w:r>
      <w:r w:rsidR="00874304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cs="Huawei Sans" w:hint="eastAsia"/>
        </w:rPr>
        <w:t>获取索引虚拟列大小结果（单位为：字节），将执行结果截图。</w:t>
      </w:r>
    </w:p>
    <w:p w14:paraId="747419B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</w:t>
      </w:r>
      <w:proofErr w:type="gramStart"/>
      <w:r w:rsidRPr="000313D1">
        <w:rPr>
          <w:rFonts w:ascii="微软雅黑" w:hAnsi="微软雅黑" w:cs="Huawei Sans"/>
        </w:rPr>
        <w:t>size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16715);</w:t>
      </w:r>
    </w:p>
    <w:p w14:paraId="3D477724" w14:textId="1F535FC6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lastRenderedPageBreak/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</w:t>
      </w:r>
      <w:proofErr w:type="gramStart"/>
      <w:r w:rsidRPr="000313D1">
        <w:rPr>
          <w:rFonts w:ascii="微软雅黑" w:hAnsi="微软雅黑" w:cs="Huawei Sans"/>
        </w:rPr>
        <w:t>size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16716);</w:t>
      </w:r>
    </w:p>
    <w:p w14:paraId="79B270C6" w14:textId="1D517F43" w:rsidR="009639AD" w:rsidRPr="000313D1" w:rsidRDefault="00961333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5A8BE72F" wp14:editId="132588EC">
            <wp:extent cx="582930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512" w14:textId="7B73CA5A" w:rsidR="00961333" w:rsidRDefault="00961333" w:rsidP="009639AD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drawing>
          <wp:inline distT="0" distB="0" distL="0" distR="0" wp14:anchorId="2426E711" wp14:editId="50236C31">
            <wp:extent cx="5543550" cy="1362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37EC" w14:textId="13113B36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5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 w:hint="eastAsia"/>
        </w:rPr>
        <w:t>再次使用explain，对该S</w:t>
      </w:r>
      <w:r w:rsidRPr="000313D1">
        <w:rPr>
          <w:rFonts w:ascii="微软雅黑" w:eastAsia="微软雅黑" w:hAnsi="微软雅黑"/>
        </w:rPr>
        <w:t>QL加以分析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4840A0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7248F5C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7409B2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33017A9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5AC7C34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3C9C24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D2D95E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68DC9C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27B350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7BAE772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159B18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proofErr w:type="gramStart"/>
      <w:r w:rsidRPr="000313D1">
        <w:rPr>
          <w:rFonts w:ascii="微软雅黑" w:hAnsi="微软雅黑" w:cs="Huawei Sans"/>
        </w:rPr>
        <w:t>o.actual</w:t>
      </w:r>
      <w:proofErr w:type="gramEnd"/>
      <w:r w:rsidRPr="000313D1">
        <w:rPr>
          <w:rFonts w:ascii="微软雅黑" w:hAnsi="微软雅黑" w:cs="Huawei Sans"/>
        </w:rPr>
        <w:t>_price</w:t>
      </w:r>
      <w:proofErr w:type="spellEnd"/>
      <w:r w:rsidRPr="000313D1">
        <w:rPr>
          <w:rFonts w:ascii="微软雅黑" w:hAnsi="微软雅黑" w:cs="Huawei Sans"/>
        </w:rPr>
        <w:t>) DESC;</w:t>
      </w:r>
    </w:p>
    <w:p w14:paraId="0C1D7430" w14:textId="570729E6" w:rsidR="000E2D1D" w:rsidRPr="000313D1" w:rsidRDefault="00961333" w:rsidP="000E2D1D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8DF3C63" wp14:editId="3E2043CB">
            <wp:extent cx="6120130" cy="2061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0CF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4D9D4DD2" w14:textId="7A042572" w:rsidR="009639AD" w:rsidRPr="000313D1" w:rsidRDefault="009639A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 xml:space="preserve"> </w:t>
      </w:r>
    </w:p>
    <w:p w14:paraId="33A103B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34B0B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6.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28DF5FD6" w14:textId="741BD00C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hypopg_drop_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16715);</w:t>
      </w:r>
    </w:p>
    <w:p w14:paraId="0346250F" w14:textId="207750BD" w:rsidR="000E2D1D" w:rsidRPr="000313D1" w:rsidRDefault="00961333" w:rsidP="00961333">
      <w:pPr>
        <w:pStyle w:val="1e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A74985C" wp14:editId="706448B1">
            <wp:extent cx="5762625" cy="1514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DA17" w14:textId="5F76F4E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7.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35086DBE" w14:textId="1C612E6A" w:rsidR="000E2D1D" w:rsidRPr="00961333" w:rsidRDefault="000E2D1D" w:rsidP="00961333">
      <w:pPr>
        <w:pStyle w:val="afffff2"/>
        <w:rPr>
          <w:rFonts w:ascii="微软雅黑" w:hAnsi="微软雅黑" w:cs="Huawei Sans" w:hint="eastAsia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hypopg_reset_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);</w:t>
      </w:r>
    </w:p>
    <w:p w14:paraId="53B5FCC7" w14:textId="66A00A26" w:rsidR="000E2D1D" w:rsidRPr="000313D1" w:rsidRDefault="00961333" w:rsidP="000E2D1D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4B23DAE" wp14:editId="4FBCFE5F">
            <wp:extent cx="6120130" cy="14255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48C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87655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25923ED2" w14:textId="042A562E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hint="eastAsia"/>
        </w:rPr>
        <w:t>8</w:t>
      </w:r>
      <w:r w:rsidRPr="000313D1">
        <w:rPr>
          <w:rFonts w:ascii="微软雅黑" w:eastAsia="微软雅黑" w:hAnsi="微软雅黑"/>
        </w:rPr>
        <w:t xml:space="preserve">. </w:t>
      </w:r>
      <w:r w:rsidRPr="000313D1">
        <w:rPr>
          <w:rFonts w:ascii="微软雅黑" w:eastAsia="微软雅黑" w:hAnsi="微软雅黑" w:hint="eastAsia"/>
        </w:rPr>
        <w:t>查看索引虚拟列，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08DCF3DE" w14:textId="4793CFED" w:rsidR="000E2D1D" w:rsidRPr="000313D1" w:rsidRDefault="000E2D1D" w:rsidP="00961333">
      <w:pPr>
        <w:pStyle w:val="afffff2"/>
        <w:pBdr>
          <w:left w:val="single" w:sz="4" w:space="0" w:color="auto"/>
        </w:pBdr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);</w:t>
      </w:r>
    </w:p>
    <w:p w14:paraId="67468D4B" w14:textId="49281514" w:rsidR="000E2D1D" w:rsidRPr="000313D1" w:rsidRDefault="00961333" w:rsidP="000E2D1D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1BD6D5E" wp14:editId="1D2209AA">
            <wp:extent cx="5962650" cy="123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061E" w14:textId="77777777" w:rsidR="00D435D3" w:rsidRPr="000313D1" w:rsidRDefault="00D435D3" w:rsidP="008E41DC">
      <w:pPr>
        <w:pStyle w:val="1e"/>
        <w:ind w:left="0"/>
        <w:rPr>
          <w:rFonts w:ascii="微软雅黑" w:eastAsia="微软雅黑" w:hAnsi="微软雅黑" w:cs="Huawei Sans" w:hint="eastAsia"/>
        </w:rPr>
      </w:pPr>
    </w:p>
    <w:p w14:paraId="0AA18013" w14:textId="06BFE28C" w:rsidR="00D435D3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p w14:paraId="304F8C79" w14:textId="2E5E6912" w:rsidR="00F8744C" w:rsidRDefault="00F8744C" w:rsidP="00450AF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lastRenderedPageBreak/>
        <w:t>索引的优点：</w:t>
      </w:r>
      <w:r w:rsidRPr="00F8744C">
        <w:rPr>
          <w:rFonts w:ascii="微软雅黑" w:eastAsia="微软雅黑" w:hAnsi="微软雅黑" w:cs="Huawei Sans"/>
        </w:rPr>
        <w:br/>
      </w:r>
      <w:r w:rsidR="00450AF2">
        <w:rPr>
          <w:rFonts w:ascii="微软雅黑" w:eastAsia="微软雅黑" w:hAnsi="微软雅黑" w:cs="Huawei Sans"/>
        </w:rPr>
        <w:t>1</w:t>
      </w:r>
      <w:r>
        <w:rPr>
          <w:rFonts w:ascii="微软雅黑" w:eastAsia="微软雅黑" w:hAnsi="微软雅黑" w:cs="Huawei Sans" w:hint="eastAsia"/>
        </w:rPr>
        <w:t>、</w:t>
      </w:r>
      <w:r w:rsidRPr="00F8744C">
        <w:rPr>
          <w:rFonts w:ascii="微软雅黑" w:eastAsia="微软雅黑" w:hAnsi="微软雅黑" w:cs="Huawei Sans"/>
        </w:rPr>
        <w:t>可以大大加快数据的检索速度</w:t>
      </w:r>
      <w:r w:rsidR="00450AF2">
        <w:rPr>
          <w:rFonts w:ascii="微软雅黑" w:eastAsia="微软雅黑" w:hAnsi="微软雅黑" w:cs="Huawei Sans" w:hint="eastAsia"/>
        </w:rPr>
        <w:t>.</w:t>
      </w:r>
      <w:r w:rsidRPr="00F8744C">
        <w:rPr>
          <w:rFonts w:ascii="微软雅黑" w:eastAsia="微软雅黑" w:hAnsi="微软雅黑" w:cs="Huawei Sans"/>
        </w:rPr>
        <w:br/>
      </w:r>
      <w:r w:rsidR="00450AF2">
        <w:rPr>
          <w:rFonts w:ascii="微软雅黑" w:eastAsia="微软雅黑" w:hAnsi="微软雅黑" w:cs="Huawei Sans"/>
        </w:rPr>
        <w:t>2</w:t>
      </w:r>
      <w:r>
        <w:rPr>
          <w:rFonts w:ascii="微软雅黑" w:eastAsia="微软雅黑" w:hAnsi="微软雅黑" w:cs="Huawei Sans" w:hint="eastAsia"/>
        </w:rPr>
        <w:t>、</w:t>
      </w:r>
      <w:r w:rsidRPr="00F8744C">
        <w:rPr>
          <w:rFonts w:ascii="微软雅黑" w:eastAsia="微软雅黑" w:hAnsi="微软雅黑" w:cs="Huawei Sans"/>
        </w:rPr>
        <w:t xml:space="preserve">可以加速表和表之间的连接，特别是在实现数据的参考完整性方面特别有意义。 </w:t>
      </w:r>
      <w:r w:rsidRPr="00F8744C">
        <w:rPr>
          <w:rFonts w:ascii="微软雅黑" w:eastAsia="微软雅黑" w:hAnsi="微软雅黑" w:cs="Huawei Sans"/>
        </w:rPr>
        <w:br/>
      </w:r>
      <w:r w:rsidR="00450AF2">
        <w:rPr>
          <w:rFonts w:ascii="微软雅黑" w:eastAsia="微软雅黑" w:hAnsi="微软雅黑" w:cs="Huawei Sans"/>
        </w:rPr>
        <w:t>3</w:t>
      </w:r>
      <w:r>
        <w:rPr>
          <w:rFonts w:ascii="微软雅黑" w:eastAsia="微软雅黑" w:hAnsi="微软雅黑" w:cs="Huawei Sans" w:hint="eastAsia"/>
        </w:rPr>
        <w:t>、</w:t>
      </w:r>
      <w:r w:rsidRPr="00F8744C">
        <w:rPr>
          <w:rFonts w:ascii="微软雅黑" w:eastAsia="微软雅黑" w:hAnsi="微软雅黑" w:cs="Huawei Sans"/>
        </w:rPr>
        <w:t xml:space="preserve">在使用分组和排序子句进行数据检索时，同样可以显著减少查询中分组和排序的时间。 </w:t>
      </w:r>
      <w:r w:rsidRPr="00F8744C">
        <w:rPr>
          <w:rFonts w:ascii="微软雅黑" w:eastAsia="微软雅黑" w:hAnsi="微软雅黑" w:cs="Huawei Sans"/>
        </w:rPr>
        <w:br/>
      </w:r>
      <w:r w:rsidR="00450AF2">
        <w:rPr>
          <w:rFonts w:ascii="微软雅黑" w:eastAsia="微软雅黑" w:hAnsi="微软雅黑" w:cs="Huawei Sans"/>
        </w:rPr>
        <w:t>4</w:t>
      </w:r>
      <w:r>
        <w:rPr>
          <w:rFonts w:ascii="微软雅黑" w:eastAsia="微软雅黑" w:hAnsi="微软雅黑" w:cs="Huawei Sans" w:hint="eastAsia"/>
        </w:rPr>
        <w:t>、</w:t>
      </w:r>
      <w:r w:rsidRPr="00F8744C">
        <w:rPr>
          <w:rFonts w:ascii="微软雅黑" w:eastAsia="微软雅黑" w:hAnsi="微软雅黑" w:cs="Huawei Sans"/>
        </w:rPr>
        <w:t>通过使用索引，可以在查询的过程中，使用优化隐藏器，提高系统的性能。</w:t>
      </w:r>
    </w:p>
    <w:p w14:paraId="76F191AE" w14:textId="6D23B31A" w:rsidR="008E41DC" w:rsidRDefault="008E41DC" w:rsidP="00450AF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其他方面：</w:t>
      </w:r>
    </w:p>
    <w:p w14:paraId="0D9ADE7D" w14:textId="519C4CFC" w:rsidR="008E41DC" w:rsidRDefault="008E41DC" w:rsidP="004B6A26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优化group</w:t>
      </w:r>
      <w:r>
        <w:rPr>
          <w:rFonts w:ascii="微软雅黑" w:eastAsia="微软雅黑" w:hAnsi="微软雅黑" w:cs="Huawei Sans"/>
        </w:rPr>
        <w:t xml:space="preserve"> </w:t>
      </w:r>
      <w:r>
        <w:rPr>
          <w:rFonts w:ascii="微软雅黑" w:eastAsia="微软雅黑" w:hAnsi="微软雅黑" w:cs="Huawei Sans" w:hint="eastAsia"/>
        </w:rPr>
        <w:t>by查询</w:t>
      </w:r>
    </w:p>
    <w:p w14:paraId="3EC2C8C0" w14:textId="6C2EF8C2" w:rsidR="008E41DC" w:rsidRPr="008E41DC" w:rsidRDefault="008E41DC" w:rsidP="004B6A26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 w:rsidRPr="008E41DC">
        <w:rPr>
          <w:rFonts w:ascii="微软雅黑" w:eastAsia="微软雅黑" w:hAnsi="微软雅黑" w:cs="Huawei Sans"/>
        </w:rPr>
        <w:t>使用主键进行排序，不会</w:t>
      </w:r>
      <w:proofErr w:type="gramStart"/>
      <w:r w:rsidRPr="008E41DC">
        <w:rPr>
          <w:rFonts w:ascii="微软雅黑" w:eastAsia="微软雅黑" w:hAnsi="微软雅黑" w:cs="Huawei Sans"/>
        </w:rPr>
        <w:t>造成全表扫描</w:t>
      </w:r>
      <w:proofErr w:type="gramEnd"/>
      <w:r w:rsidRPr="008E41DC">
        <w:rPr>
          <w:rFonts w:ascii="微软雅黑" w:eastAsia="微软雅黑" w:hAnsi="微软雅黑" w:cs="Huawei Sans"/>
        </w:rPr>
        <w:t>，会减少对服务器IO的访问。</w:t>
      </w:r>
    </w:p>
    <w:p w14:paraId="610A292E" w14:textId="241BA5ED" w:rsidR="008E41DC" w:rsidRPr="008E41DC" w:rsidRDefault="008E41DC" w:rsidP="004B6A26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 w:rsidRPr="008E41DC">
        <w:rPr>
          <w:rFonts w:ascii="微软雅黑" w:eastAsia="微软雅黑" w:hAnsi="微软雅黑" w:cs="Huawei Sans"/>
        </w:rPr>
        <w:t>可以获取上一个主键的id来做一个范围查询来减少对服务器IO的访问</w:t>
      </w:r>
    </w:p>
    <w:p w14:paraId="53B94A24" w14:textId="0B947C18" w:rsidR="008E41DC" w:rsidRPr="00F8744C" w:rsidRDefault="008E41DC" w:rsidP="004B6A26">
      <w:pPr>
        <w:pStyle w:val="1e"/>
        <w:numPr>
          <w:ilvl w:val="0"/>
          <w:numId w:val="16"/>
        </w:numPr>
        <w:rPr>
          <w:rFonts w:ascii="微软雅黑" w:eastAsia="微软雅黑" w:hAnsi="微软雅黑" w:cs="Huawei Sans" w:hint="eastAsia"/>
        </w:rPr>
      </w:pPr>
      <w:r w:rsidRPr="008E41DC">
        <w:rPr>
          <w:rFonts w:ascii="微软雅黑" w:eastAsia="微软雅黑" w:hAnsi="微软雅黑" w:cs="Huawei Sans"/>
        </w:rPr>
        <w:t>可以添加一个字段用于LIMIT查询，再加上索引</w:t>
      </w:r>
    </w:p>
    <w:sectPr w:rsidR="008E41DC" w:rsidRPr="00F8744C" w:rsidSect="00033B54">
      <w:headerReference w:type="default" r:id="rId2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A7C2B" w14:textId="77777777" w:rsidR="004B6A26" w:rsidRDefault="004B6A26" w:rsidP="00940D2A">
      <w:pPr>
        <w:spacing w:before="0" w:after="0" w:line="240" w:lineRule="auto"/>
      </w:pPr>
      <w:r>
        <w:separator/>
      </w:r>
    </w:p>
  </w:endnote>
  <w:endnote w:type="continuationSeparator" w:id="0">
    <w:p w14:paraId="0DD43671" w14:textId="77777777" w:rsidR="004B6A26" w:rsidRDefault="004B6A2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14266" w14:textId="77777777" w:rsidR="004B6A26" w:rsidRDefault="004B6A2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98185A3" w14:textId="77777777" w:rsidR="004B6A26" w:rsidRDefault="004B6A2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4412AD9"/>
    <w:multiLevelType w:val="hybridMultilevel"/>
    <w:tmpl w:val="C6C4D98A"/>
    <w:lvl w:ilvl="0" w:tplc="F48E89AA">
      <w:start w:val="1"/>
      <w:numFmt w:val="decimal"/>
      <w:lvlText w:val="%1、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  <w:num w:numId="13">
    <w:abstractNumId w:val="3"/>
  </w:num>
  <w:num w:numId="14">
    <w:abstractNumId w:val="13"/>
  </w:num>
  <w:num w:numId="15">
    <w:abstractNumId w:val="12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3C6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AF2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26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41DC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333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1E03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5E09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8744C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6B96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0</TotalTime>
  <Pages>7</Pages>
  <Words>284</Words>
  <Characters>1623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震</cp:lastModifiedBy>
  <cp:revision>2</cp:revision>
  <cp:lastPrinted>2016-11-21T02:33:00Z</cp:lastPrinted>
  <dcterms:created xsi:type="dcterms:W3CDTF">2021-07-13T07:37:00Z</dcterms:created>
  <dcterms:modified xsi:type="dcterms:W3CDTF">2021-07-13T07:37:00Z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