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</w:t>
      </w:r>
      <w:proofErr w:type="gramStart"/>
      <w:r w:rsidRPr="00E346CE">
        <w:rPr>
          <w:rFonts w:ascii="微软雅黑" w:eastAsia="微软雅黑" w:hAnsi="微软雅黑" w:cs="Huawei Sans"/>
        </w:rPr>
        <w:t>一</w:t>
      </w:r>
      <w:proofErr w:type="gramEnd"/>
      <w:r w:rsidRPr="00E346CE">
        <w:rPr>
          <w:rFonts w:ascii="微软雅黑" w:eastAsia="微软雅黑" w:hAnsi="微软雅黑" w:cs="Huawei Sans"/>
        </w:rPr>
        <w:t>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gramStart"/>
      <w:r w:rsidRPr="00E346CE">
        <w:rPr>
          <w:rFonts w:ascii="微软雅黑" w:hAnsi="微软雅黑" w:cs="Huawei Sans"/>
        </w:rPr>
        <w:t>count(</w:t>
      </w:r>
      <w:proofErr w:type="gramEnd"/>
      <w:r w:rsidRPr="00E346CE">
        <w:rPr>
          <w:rFonts w:ascii="微软雅黑" w:hAnsi="微软雅黑" w:cs="Huawei Sans"/>
        </w:rPr>
        <w:t>*) from supplier;</w:t>
      </w:r>
      <w:r w:rsidR="00F22A18" w:rsidRPr="00E346CE">
        <w:rPr>
          <w:rFonts w:ascii="微软雅黑" w:hAnsi="微软雅黑" w:cs="Huawei Sans"/>
        </w:rPr>
        <w:t>;</w:t>
      </w:r>
    </w:p>
    <w:p w14:paraId="0BC35E0D" w14:textId="46D147CE" w:rsidR="00874304" w:rsidRPr="00E346CE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2E86065E" w:rsidR="00A847E1" w:rsidRPr="00E346CE" w:rsidRDefault="00114798" w:rsidP="00A847E1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65E36E8C" wp14:editId="46AADF3B">
            <wp:extent cx="6120130" cy="38646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</w:t>
      </w:r>
      <w:proofErr w:type="gramStart"/>
      <w:r w:rsidR="009639AD" w:rsidRPr="00E346CE">
        <w:rPr>
          <w:rFonts w:ascii="微软雅黑" w:eastAsia="微软雅黑" w:hAnsi="微软雅黑" w:cs="Huawei Sans"/>
        </w:rPr>
        <w:t>列存表执行</w:t>
      </w:r>
      <w:proofErr w:type="gramEnd"/>
      <w:r w:rsidR="009639AD" w:rsidRPr="00E346CE">
        <w:rPr>
          <w:rFonts w:ascii="微软雅黑" w:eastAsia="微软雅黑" w:hAnsi="微软雅黑" w:cs="Huawei Sans"/>
        </w:rPr>
        <w:t>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278B73FD" w:rsidR="00874304" w:rsidRDefault="00055F19" w:rsidP="006037C4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lastRenderedPageBreak/>
        <w:drawing>
          <wp:inline distT="0" distB="0" distL="0" distR="0" wp14:anchorId="305C514C" wp14:editId="7089CA79">
            <wp:extent cx="6120130" cy="38646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D9C2" w14:textId="0ECF0259" w:rsidR="00CD4078" w:rsidRPr="00E346CE" w:rsidRDefault="00CD4078" w:rsidP="006037C4">
      <w:pPr>
        <w:pStyle w:val="1e"/>
        <w:rPr>
          <w:rFonts w:ascii="微软雅黑" w:eastAsia="微软雅黑" w:hAnsi="微软雅黑" w:cs="Huawei Sans"/>
        </w:rPr>
      </w:pPr>
    </w:p>
    <w:p w14:paraId="51463F32" w14:textId="58252964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30981178" w:rsidR="00874304" w:rsidRDefault="000F4F80" w:rsidP="00170BD2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lastRenderedPageBreak/>
        <w:drawing>
          <wp:inline distT="0" distB="0" distL="0" distR="0" wp14:anchorId="562A6AEB" wp14:editId="51C0F82A">
            <wp:extent cx="6120130" cy="38646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372F" w14:textId="77777777" w:rsidR="00CD4078" w:rsidRPr="00E346CE" w:rsidRDefault="00CD4078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198776C8" w:rsidR="009639AD" w:rsidRPr="00E346CE" w:rsidRDefault="003B6EBA" w:rsidP="009639AD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lastRenderedPageBreak/>
        <w:drawing>
          <wp:inline distT="0" distB="0" distL="0" distR="0" wp14:anchorId="15DACA48" wp14:editId="01A6D6F4">
            <wp:extent cx="6120130" cy="38646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51F3" w14:textId="215A93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62013AC3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5187D86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615EDC01" w:rsidR="009639AD" w:rsidRPr="00E346CE" w:rsidRDefault="00CD4078" w:rsidP="009639AD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  <w:noProof/>
        </w:rPr>
        <w:drawing>
          <wp:inline distT="0" distB="0" distL="0" distR="0" wp14:anchorId="0F2AEDEE" wp14:editId="605B6AA3">
            <wp:extent cx="6120130" cy="1285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90C" w14:textId="77777777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3DCA9C54" w:rsidR="009639AD" w:rsidRPr="00E346CE" w:rsidRDefault="00CD4078" w:rsidP="009639AD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  <w:noProof/>
        </w:rPr>
        <w:lastRenderedPageBreak/>
        <w:drawing>
          <wp:inline distT="0" distB="0" distL="0" distR="0" wp14:anchorId="20DC14DD" wp14:editId="2D7BF118">
            <wp:extent cx="6120130" cy="1222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57F53C25" w:rsidR="009639AD" w:rsidRPr="00E346CE" w:rsidRDefault="001B36BD" w:rsidP="009639AD">
      <w:pPr>
        <w:pStyle w:val="1e"/>
        <w:rPr>
          <w:rFonts w:ascii="微软雅黑" w:eastAsia="微软雅黑" w:hAnsi="微软雅黑" w:cs="Huawei Sans"/>
        </w:rPr>
      </w:pPr>
      <w:r w:rsidRPr="001B36BD">
        <w:rPr>
          <w:rFonts w:ascii="微软雅黑" w:eastAsia="微软雅黑" w:hAnsi="微软雅黑" w:cs="Huawei Sans"/>
          <w:noProof/>
        </w:rPr>
        <w:drawing>
          <wp:inline distT="0" distB="0" distL="0" distR="0" wp14:anchorId="761136AC" wp14:editId="35FAE8FB">
            <wp:extent cx="6120130" cy="4946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4DD2" w14:textId="6FA976C5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2D9AC5CA" w14:textId="4E042DFC" w:rsidR="001B36BD" w:rsidRDefault="001B36BD" w:rsidP="00170BD2">
      <w:pPr>
        <w:pStyle w:val="1e"/>
        <w:rPr>
          <w:rFonts w:ascii="微软雅黑" w:eastAsia="微软雅黑" w:hAnsi="微软雅黑" w:cs="Huawei Sans"/>
        </w:rPr>
      </w:pPr>
      <w:r w:rsidRPr="001B36BD">
        <w:rPr>
          <w:rFonts w:ascii="微软雅黑" w:eastAsia="微软雅黑" w:hAnsi="微软雅黑" w:cs="Huawei Sans"/>
          <w:noProof/>
        </w:rPr>
        <w:drawing>
          <wp:inline distT="0" distB="0" distL="0" distR="0" wp14:anchorId="1164F6C4" wp14:editId="59E77F71">
            <wp:extent cx="6120130" cy="632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1B7" w14:textId="75C8A625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7CEB4300" w14:textId="698E6A4B" w:rsidR="009639AD" w:rsidRPr="00E346CE" w:rsidRDefault="001B36BD" w:rsidP="001B36BD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1B36BD">
        <w:rPr>
          <w:rFonts w:ascii="微软雅黑" w:eastAsia="微软雅黑" w:hAnsi="微软雅黑" w:cs="Huawei Sans"/>
          <w:noProof/>
          <w:kern w:val="2"/>
          <w:szCs w:val="21"/>
        </w:rPr>
        <w:lastRenderedPageBreak/>
        <w:drawing>
          <wp:inline distT="0" distB="0" distL="0" distR="0" wp14:anchorId="71DE8591" wp14:editId="00B70464">
            <wp:extent cx="5439534" cy="4077269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19B8873F" w14:textId="76129AA8" w:rsidR="00D435D3" w:rsidRPr="00E346CE" w:rsidRDefault="001B36BD" w:rsidP="001B36BD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1B36BD"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6C208289" wp14:editId="4E243EA7">
            <wp:extent cx="6120130" cy="1529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60C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CEB0FE2" w14:textId="1888C333" w:rsidR="00D56903" w:rsidRPr="00E346CE" w:rsidRDefault="00D91CDE" w:rsidP="00170BD2">
      <w:pPr>
        <w:pStyle w:val="1e"/>
        <w:rPr>
          <w:rFonts w:ascii="微软雅黑" w:eastAsia="微软雅黑" w:hAnsi="微软雅黑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4D03BDA6" w:rsidR="00D435D3" w:rsidRPr="00E346CE" w:rsidRDefault="008946B5" w:rsidP="00170BD2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  <w:noProof/>
        </w:rPr>
        <w:drawing>
          <wp:inline distT="0" distB="0" distL="0" distR="0" wp14:anchorId="238F756E" wp14:editId="19B568F1">
            <wp:extent cx="6120130" cy="10553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FA8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1490A85A" w14:textId="5B82B596" w:rsidR="00D435D3" w:rsidRPr="00E346CE" w:rsidRDefault="008946B5" w:rsidP="008946B5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  <w:noProof/>
        </w:rPr>
        <w:drawing>
          <wp:inline distT="0" distB="0" distL="0" distR="0" wp14:anchorId="695C9DDE" wp14:editId="012E1B5A">
            <wp:extent cx="6120130" cy="3609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3F01FADF" w:rsidR="00D435D3" w:rsidRPr="00E346CE" w:rsidRDefault="008946B5" w:rsidP="00311AE3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  <w:noProof/>
        </w:rPr>
        <w:lastRenderedPageBreak/>
        <w:drawing>
          <wp:inline distT="0" distB="0" distL="0" distR="0" wp14:anchorId="4A021E32" wp14:editId="250D1ED7">
            <wp:extent cx="6120130" cy="3380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768" w14:textId="1479160C" w:rsidR="00D435D3" w:rsidRPr="00E346CE" w:rsidRDefault="008946B5" w:rsidP="00311AE3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  <w:noProof/>
        </w:rPr>
        <w:drawing>
          <wp:inline distT="0" distB="0" distL="0" distR="0" wp14:anchorId="044F89FA" wp14:editId="08664E0F">
            <wp:extent cx="6120130" cy="3392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D7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</w:t>
      </w:r>
      <w:proofErr w:type="gramStart"/>
      <w:r w:rsidRPr="00E346CE">
        <w:rPr>
          <w:rFonts w:ascii="微软雅黑" w:eastAsia="微软雅黑" w:hAnsi="微软雅黑" w:cs="Huawei Sans" w:hint="eastAsia"/>
        </w:rPr>
        <w:t>与列存表</w:t>
      </w:r>
      <w:proofErr w:type="gramEnd"/>
      <w:r w:rsidRPr="00E346CE">
        <w:rPr>
          <w:rFonts w:ascii="微软雅黑" w:eastAsia="微软雅黑" w:hAnsi="微软雅黑" w:cs="Huawei Sans" w:hint="eastAsia"/>
        </w:rPr>
        <w:t>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</w:t>
      </w:r>
      <w:proofErr w:type="gramStart"/>
      <w:r w:rsidRPr="00E346CE">
        <w:rPr>
          <w:rFonts w:ascii="微软雅黑" w:eastAsia="微软雅黑" w:hAnsi="微软雅黑" w:cs="Huawei Sans"/>
        </w:rPr>
        <w:t>列存表</w:t>
      </w:r>
      <w:proofErr w:type="gramEnd"/>
      <w:r w:rsidRPr="00E346CE">
        <w:rPr>
          <w:rFonts w:ascii="微软雅黑" w:eastAsia="微软雅黑" w:hAnsi="微软雅黑" w:cs="Huawei Sans"/>
        </w:rPr>
        <w:t>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9896A02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sectPr w:rsidR="00D435D3" w:rsidRPr="00E346CE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C3CD" w14:textId="77777777" w:rsidR="000B16FE" w:rsidRDefault="000B16FE" w:rsidP="00940D2A">
      <w:pPr>
        <w:spacing w:before="0" w:after="0" w:line="240" w:lineRule="auto"/>
      </w:pPr>
      <w:r>
        <w:separator/>
      </w:r>
    </w:p>
  </w:endnote>
  <w:endnote w:type="continuationSeparator" w:id="0">
    <w:p w14:paraId="021A69E9" w14:textId="77777777" w:rsidR="000B16FE" w:rsidRDefault="000B16F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4767" w14:textId="77777777" w:rsidR="000B16FE" w:rsidRDefault="000B16F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FD617B6" w14:textId="77777777" w:rsidR="000B16FE" w:rsidRDefault="000B16F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5F19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6FE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4F80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798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6BD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99A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EBA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2D9E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E96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6B5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3F9E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4078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49</TotalTime>
  <Pages>10</Pages>
  <Words>236</Words>
  <Characters>1347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黄 绍祥</cp:lastModifiedBy>
  <cp:revision>30</cp:revision>
  <cp:lastPrinted>2016-11-21T02:33:00Z</cp:lastPrinted>
  <dcterms:created xsi:type="dcterms:W3CDTF">2020-05-17T07:00:00Z</dcterms:created>
  <dcterms:modified xsi:type="dcterms:W3CDTF">2021-07-13T04:38:00Z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