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2B530FCD" w:rsidR="00874304" w:rsidRDefault="0094186C" w:rsidP="0094186C">
      <w:pPr>
        <w:pStyle w:val="1e"/>
        <w:rPr>
          <w:rFonts w:hint="eastAsia"/>
        </w:rPr>
      </w:pPr>
      <w:r w:rsidRPr="0094186C">
        <w:rPr>
          <w:noProof/>
        </w:rPr>
        <w:drawing>
          <wp:inline distT="0" distB="0" distL="0" distR="0" wp14:anchorId="03A7C3C7" wp14:editId="3D60413D">
            <wp:extent cx="6120130" cy="90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26184773" w:rsidR="003049DF" w:rsidRDefault="0094186C" w:rsidP="0094186C">
      <w:pPr>
        <w:pStyle w:val="1e"/>
        <w:rPr>
          <w:rFonts w:hint="eastAsia"/>
        </w:rPr>
      </w:pPr>
      <w:r w:rsidRPr="0094186C">
        <w:rPr>
          <w:noProof/>
        </w:rPr>
        <w:drawing>
          <wp:inline distT="0" distB="0" distL="0" distR="0" wp14:anchorId="158A26DC" wp14:editId="4785F6DF">
            <wp:extent cx="6120130" cy="1049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50EA618E" w:rsidR="0044100F" w:rsidRDefault="0094186C" w:rsidP="00170BD2">
      <w:pPr>
        <w:pStyle w:val="1e"/>
        <w:rPr>
          <w:rFonts w:ascii="Huawei Sans" w:hAnsi="Huawei Sans" w:cs="Huawei Sans"/>
        </w:rPr>
      </w:pPr>
      <w:r>
        <w:t>编译安装过程，可以设定参数，按照需求，进行安装，并且安装的版本，可以自己选择，灵活性比较大。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2FE89D25" w:rsidR="006854E3" w:rsidRPr="009639AD" w:rsidRDefault="00064432" w:rsidP="00064432">
      <w:pPr>
        <w:pStyle w:val="1e"/>
        <w:rPr>
          <w:rFonts w:ascii="Huawei Sans" w:hAnsi="Huawei Sans" w:cs="Huawei Sans"/>
        </w:rPr>
      </w:pPr>
      <w:r w:rsidRPr="00064432">
        <w:rPr>
          <w:rFonts w:ascii="Huawei Sans" w:hAnsi="Huawei Sans" w:cs="Huawei Sans"/>
          <w:noProof/>
        </w:rPr>
        <w:drawing>
          <wp:inline distT="0" distB="0" distL="0" distR="0" wp14:anchorId="70235CB3" wp14:editId="17A8386B">
            <wp:extent cx="2918713" cy="861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4FDB7D0A" w:rsidR="006854E3" w:rsidRPr="009639AD" w:rsidRDefault="002E3B2F" w:rsidP="006854E3">
      <w:pPr>
        <w:pStyle w:val="1e"/>
        <w:rPr>
          <w:rFonts w:ascii="Huawei Sans" w:hAnsi="Huawei Sans" w:cs="Huawei Sans"/>
        </w:rPr>
      </w:pPr>
      <w:r w:rsidRPr="002E3B2F">
        <w:rPr>
          <w:rFonts w:ascii="Huawei Sans" w:hAnsi="Huawei Sans" w:cs="Huawei Sans"/>
          <w:noProof/>
        </w:rPr>
        <w:drawing>
          <wp:inline distT="0" distB="0" distL="0" distR="0" wp14:anchorId="3258D129" wp14:editId="67CEA6CE">
            <wp:extent cx="6120130" cy="1226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05A84C84" w:rsidR="006854E3" w:rsidRPr="009639AD" w:rsidRDefault="00FF6677" w:rsidP="006854E3">
      <w:pPr>
        <w:pStyle w:val="1e"/>
        <w:rPr>
          <w:rFonts w:ascii="Huawei Sans" w:hAnsi="Huawei Sans" w:cs="Huawei Sans"/>
        </w:rPr>
      </w:pPr>
      <w:r w:rsidRPr="00FF6677">
        <w:rPr>
          <w:rFonts w:ascii="Huawei Sans" w:hAnsi="Huawei Sans" w:cs="Huawei Sans"/>
          <w:noProof/>
        </w:rPr>
        <w:drawing>
          <wp:inline distT="0" distB="0" distL="0" distR="0" wp14:anchorId="248C10B0" wp14:editId="7454FA4A">
            <wp:extent cx="6120130" cy="1204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70995EF1" w:rsidR="00D96EE7" w:rsidRPr="009639AD" w:rsidRDefault="00FF6677" w:rsidP="00FF6677">
      <w:pPr>
        <w:pStyle w:val="1e"/>
        <w:rPr>
          <w:rFonts w:ascii="Huawei Sans" w:hAnsi="Huawei Sans" w:cs="Huawei Sans"/>
        </w:rPr>
      </w:pPr>
      <w:r w:rsidRPr="00FF6677">
        <w:rPr>
          <w:rFonts w:ascii="Huawei Sans" w:hAnsi="Huawei Sans" w:cs="Huawei Sans"/>
          <w:noProof/>
        </w:rPr>
        <w:lastRenderedPageBreak/>
        <w:drawing>
          <wp:inline distT="0" distB="0" distL="0" distR="0" wp14:anchorId="7BD4D7DA" wp14:editId="5B9E322A">
            <wp:extent cx="6120130" cy="1196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22D8EAC3" w:rsidR="006854E3" w:rsidRPr="00FF6677" w:rsidRDefault="00FF6677" w:rsidP="00FF6677">
      <w:pPr>
        <w:pStyle w:val="1e"/>
        <w:rPr>
          <w:rFonts w:ascii="Huawei Sans" w:hAnsi="Huawei Sans" w:cs="Huawei Sans"/>
        </w:rPr>
      </w:pPr>
      <w:r w:rsidRPr="00FF6677">
        <w:rPr>
          <w:rFonts w:ascii="Huawei Sans" w:hAnsi="Huawei Sans" w:cs="Huawei Sans"/>
          <w:noProof/>
        </w:rPr>
        <w:drawing>
          <wp:inline distT="0" distB="0" distL="0" distR="0" wp14:anchorId="2075637E" wp14:editId="7841444B">
            <wp:extent cx="6120130" cy="11988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2D434134" w:rsidR="006854E3" w:rsidRPr="009639AD" w:rsidRDefault="00FF6677" w:rsidP="006854E3">
      <w:pPr>
        <w:pStyle w:val="1e"/>
        <w:rPr>
          <w:rFonts w:ascii="Huawei Sans" w:hAnsi="Huawei Sans" w:cs="Huawei Sans"/>
        </w:rPr>
      </w:pPr>
      <w:r w:rsidRPr="00FF6677">
        <w:rPr>
          <w:rFonts w:ascii="Huawei Sans" w:hAnsi="Huawei Sans" w:cs="Huawei Sans"/>
          <w:noProof/>
        </w:rPr>
        <w:drawing>
          <wp:inline distT="0" distB="0" distL="0" distR="0" wp14:anchorId="082922B7" wp14:editId="2079EF82">
            <wp:extent cx="6120130" cy="10458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0D727162" w:rsidR="006854E3" w:rsidRPr="009639AD" w:rsidRDefault="00FF6677" w:rsidP="006854E3">
      <w:pPr>
        <w:pStyle w:val="1e"/>
        <w:rPr>
          <w:rFonts w:ascii="Huawei Sans" w:hAnsi="Huawei Sans" w:cs="Huawei Sans"/>
        </w:rPr>
      </w:pPr>
      <w:r w:rsidRPr="00FF6677">
        <w:rPr>
          <w:rFonts w:ascii="Huawei Sans" w:hAnsi="Huawei Sans" w:cs="Huawei Sans"/>
          <w:noProof/>
        </w:rPr>
        <w:drawing>
          <wp:inline distT="0" distB="0" distL="0" distR="0" wp14:anchorId="7A7467FB" wp14:editId="6FADD31A">
            <wp:extent cx="6120130" cy="1056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17BF7205" w14:textId="33054A19" w:rsidR="00FF6677" w:rsidRPr="009639AD" w:rsidRDefault="00FF6677" w:rsidP="00FF6677">
      <w:pPr>
        <w:pStyle w:val="1e"/>
        <w:rPr>
          <w:rFonts w:ascii="Huawei Sans" w:hAnsi="Huawei Sans" w:cs="Huawei Sans"/>
        </w:rPr>
      </w:pPr>
      <w:r w:rsidRPr="00FF6677">
        <w:rPr>
          <w:rFonts w:ascii="Huawei Sans" w:hAnsi="Huawei Sans" w:cs="Huawei Sans"/>
          <w:noProof/>
        </w:rPr>
        <w:drawing>
          <wp:inline distT="0" distB="0" distL="0" distR="0" wp14:anchorId="37A67570" wp14:editId="733237D0">
            <wp:extent cx="6120130" cy="4305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7AFCDB98" w14:textId="073E95A7" w:rsidR="00FF6677" w:rsidRDefault="00FF6677" w:rsidP="006854E3">
      <w:pPr>
        <w:pStyle w:val="1e"/>
        <w:rPr>
          <w:rFonts w:ascii="Huawei Sans" w:hAnsi="Huawei Sans" w:cs="Huawei Sans"/>
        </w:rPr>
      </w:pPr>
      <w:r w:rsidRPr="00FF6677">
        <w:rPr>
          <w:rFonts w:ascii="Huawei Sans" w:hAnsi="Huawei Sans" w:cs="Huawei Sans"/>
          <w:noProof/>
        </w:rPr>
        <w:drawing>
          <wp:inline distT="0" distB="0" distL="0" distR="0" wp14:anchorId="7780EE06" wp14:editId="0B318EC3">
            <wp:extent cx="6120130" cy="4533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CDBC" w14:textId="77777777" w:rsidR="00FF6677" w:rsidRPr="00FF6677" w:rsidRDefault="00FF6677" w:rsidP="006854E3">
      <w:pPr>
        <w:pStyle w:val="1e"/>
        <w:rPr>
          <w:rFonts w:ascii="Huawei Sans" w:hAnsi="Huawei Sans" w:cs="Huawei Sans"/>
        </w:rPr>
      </w:pPr>
    </w:p>
    <w:p w14:paraId="412079BA" w14:textId="2685EDB4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30810EDD" w:rsidR="006854E3" w:rsidRDefault="006A033D" w:rsidP="006A033D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6A033D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2EB7FF4C" wp14:editId="63C9C6AC">
            <wp:extent cx="2674852" cy="32082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FBFD" w14:textId="19871299" w:rsidR="006A033D" w:rsidRDefault="006A033D" w:rsidP="006A033D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6DE12A75" w14:textId="77777777" w:rsidR="006A033D" w:rsidRPr="009639AD" w:rsidRDefault="006A033D" w:rsidP="006A033D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5FD80BF0" w:rsidR="006854E3" w:rsidRDefault="006A033D" w:rsidP="006A033D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6A033D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144BE447" wp14:editId="3E8127D3">
            <wp:extent cx="2309060" cy="104403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CFA6" w14:textId="7226B127" w:rsidR="006A033D" w:rsidRDefault="006A033D" w:rsidP="006A033D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1671FAD" w14:textId="77777777" w:rsidR="006A033D" w:rsidRDefault="006A033D" w:rsidP="006A033D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7394C0E8" w:rsidR="006854E3" w:rsidRDefault="006A033D" w:rsidP="006A033D">
      <w:pPr>
        <w:pStyle w:val="1e"/>
        <w:rPr>
          <w:rFonts w:ascii="Huawei Sans" w:hAnsi="Huawei Sans" w:cs="Huawei Sans"/>
        </w:rPr>
      </w:pPr>
      <w:r w:rsidRPr="006A033D">
        <w:rPr>
          <w:rFonts w:ascii="Huawei Sans" w:hAnsi="Huawei Sans" w:cs="Huawei Sans"/>
          <w:noProof/>
        </w:rPr>
        <w:drawing>
          <wp:inline distT="0" distB="0" distL="0" distR="0" wp14:anchorId="6D1E90F4" wp14:editId="48ABCF9C">
            <wp:extent cx="2408129" cy="108213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6803" w14:textId="77777777" w:rsidR="006A033D" w:rsidRDefault="006A033D" w:rsidP="006A033D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1C9050B2" w:rsidR="006854E3" w:rsidRDefault="006A033D" w:rsidP="006854E3">
      <w:pPr>
        <w:pStyle w:val="1e"/>
        <w:rPr>
          <w:rFonts w:ascii="Huawei Sans" w:hAnsi="Huawei Sans" w:cs="Huawei Sans"/>
        </w:rPr>
      </w:pPr>
      <w:r w:rsidRPr="006A033D">
        <w:rPr>
          <w:rFonts w:ascii="Huawei Sans" w:hAnsi="Huawei Sans" w:cs="Huawei Sans"/>
          <w:noProof/>
        </w:rPr>
        <w:drawing>
          <wp:inline distT="0" distB="0" distL="0" distR="0" wp14:anchorId="67747469" wp14:editId="79A2BF60">
            <wp:extent cx="2537680" cy="30711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021DA7F1" w:rsidR="006854E3" w:rsidRDefault="006A033D" w:rsidP="006854E3">
      <w:pPr>
        <w:pStyle w:val="1e"/>
        <w:rPr>
          <w:rFonts w:ascii="Huawei Sans" w:hAnsi="Huawei Sans" w:cs="Huawei Sans"/>
        </w:rPr>
      </w:pPr>
      <w:r w:rsidRPr="006A033D">
        <w:rPr>
          <w:rFonts w:ascii="Huawei Sans" w:hAnsi="Huawei Sans" w:cs="Huawei Sans"/>
          <w:noProof/>
        </w:rPr>
        <w:drawing>
          <wp:inline distT="0" distB="0" distL="0" distR="0" wp14:anchorId="46C06745" wp14:editId="5E46AE0A">
            <wp:extent cx="2423370" cy="320067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4B046F8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04377B5E" w14:textId="37138B08" w:rsidR="0086739A" w:rsidRDefault="0086739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行存表</w:t>
      </w:r>
      <w:proofErr w:type="gramStart"/>
      <w:r>
        <w:rPr>
          <w:rFonts w:ascii="Huawei Sans" w:hAnsi="Huawei Sans" w:cs="Huawei Sans" w:hint="eastAsia"/>
        </w:rPr>
        <w:t>与列存表</w:t>
      </w:r>
      <w:proofErr w:type="gramEnd"/>
      <w:r>
        <w:rPr>
          <w:rFonts w:ascii="Huawei Sans" w:hAnsi="Huawei Sans" w:cs="Huawei Sans" w:hint="eastAsia"/>
        </w:rPr>
        <w:t>储存的内容不同，行存表储存的是某一行的整条记录，</w:t>
      </w:r>
      <w:proofErr w:type="gramStart"/>
      <w:r>
        <w:rPr>
          <w:rFonts w:ascii="Huawei Sans" w:hAnsi="Huawei Sans" w:cs="Huawei Sans" w:hint="eastAsia"/>
        </w:rPr>
        <w:t>而列存表</w:t>
      </w:r>
      <w:proofErr w:type="gramEnd"/>
      <w:r>
        <w:rPr>
          <w:rFonts w:ascii="Huawei Sans" w:hAnsi="Huawei Sans" w:cs="Huawei Sans" w:hint="eastAsia"/>
        </w:rPr>
        <w:t>储存的是某一列的数据。</w:t>
      </w:r>
    </w:p>
    <w:p w14:paraId="3EFCEF02" w14:textId="58767026" w:rsidR="006854E3" w:rsidRDefault="0086739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在执行查询或更新某些行的数据时，行存表效率更高</w:t>
      </w:r>
    </w:p>
    <w:p w14:paraId="0869E9FC" w14:textId="4978B8ED" w:rsidR="006854E3" w:rsidRDefault="0086739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在对某些列的数据进行例如求和或平均等总体计算时，</w:t>
      </w: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效率更高</w:t>
      </w:r>
    </w:p>
    <w:p w14:paraId="62421C3F" w14:textId="77777777" w:rsidR="006854E3" w:rsidRPr="0086739A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4836020B" w:rsidR="00D56903" w:rsidRDefault="0086739A" w:rsidP="00FB1323">
      <w:pPr>
        <w:topLinePunct w:val="0"/>
        <w:adjustRightInd/>
        <w:snapToGrid/>
        <w:spacing w:before="0" w:after="0" w:line="240" w:lineRule="auto"/>
        <w:ind w:left="0"/>
      </w:pPr>
      <w:r>
        <w:rPr>
          <w:rFonts w:ascii="HuaweiSans-Regular" w:eastAsia="方正兰亭黑简体" w:hAnsi="HuaweiSans-Regular"/>
          <w:sz w:val="21"/>
        </w:rPr>
        <w:tab/>
        <w:t xml:space="preserve">      </w:t>
      </w:r>
      <w:r w:rsidR="000137E0">
        <w:rPr>
          <w:rFonts w:ascii="HuaweiSans-Regular" w:eastAsia="方正兰亭黑简体" w:hAnsi="HuaweiSans-Regular" w:hint="eastAsia"/>
          <w:sz w:val="21"/>
        </w:rPr>
        <w:t>全量物化</w:t>
      </w:r>
      <w:r w:rsidR="000137E0">
        <w:t>仅支持对创建好的物化</w:t>
      </w:r>
      <w:proofErr w:type="gramStart"/>
      <w:r w:rsidR="000137E0">
        <w:t>视图做全量</w:t>
      </w:r>
      <w:proofErr w:type="gramEnd"/>
      <w:r w:rsidR="000137E0">
        <w:t>更新，而不</w:t>
      </w:r>
      <w:proofErr w:type="gramStart"/>
      <w:r w:rsidR="000137E0">
        <w:t>支持做</w:t>
      </w:r>
      <w:proofErr w:type="gramEnd"/>
      <w:r w:rsidR="000137E0">
        <w:t>增量更新。</w:t>
      </w:r>
    </w:p>
    <w:p w14:paraId="5AF93809" w14:textId="2B7AB79D" w:rsidR="000137E0" w:rsidRDefault="000137E0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tab/>
      </w:r>
      <w:r>
        <w:tab/>
        <w:t xml:space="preserve">  </w:t>
      </w:r>
      <w:r>
        <w:t>增量物化视图可以对物化视图增量刷新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64441573" w14:textId="2346F109" w:rsidR="00A01E24" w:rsidRDefault="00A15260" w:rsidP="00A15260">
      <w:pPr>
        <w:pStyle w:val="1e"/>
        <w:rPr>
          <w:rFonts w:ascii="Huawei Sans" w:hAnsi="Huawei Sans" w:cs="Huawei Sans"/>
        </w:rPr>
      </w:pPr>
      <w:r w:rsidRPr="00A15260">
        <w:rPr>
          <w:rFonts w:ascii="Huawei Sans" w:hAnsi="Huawei Sans" w:cs="Huawei Sans"/>
        </w:rPr>
        <w:drawing>
          <wp:inline distT="0" distB="0" distL="0" distR="0" wp14:anchorId="210E2DC6" wp14:editId="6A88E5F1">
            <wp:extent cx="6120130" cy="18294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9C71" w14:textId="77777777" w:rsidR="00A15260" w:rsidRPr="009639AD" w:rsidRDefault="00A15260" w:rsidP="00A15260">
      <w:pPr>
        <w:pStyle w:val="1e"/>
        <w:rPr>
          <w:rFonts w:ascii="Huawei Sans" w:hAnsi="Huawei Sans" w:cs="Huawei Sans" w:hint="eastAsia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54F5A732" w:rsidR="00A01E24" w:rsidRDefault="00A15260" w:rsidP="00A15260">
      <w:pPr>
        <w:pStyle w:val="1e"/>
      </w:pPr>
      <w:r w:rsidRPr="00A15260">
        <w:drawing>
          <wp:inline distT="0" distB="0" distL="0" distR="0" wp14:anchorId="120F224C" wp14:editId="46A86038">
            <wp:extent cx="6120130" cy="23755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1462" w14:textId="77777777" w:rsidR="00A15260" w:rsidRDefault="00A15260" w:rsidP="00A15260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58406463" w:rsidR="00A01E24" w:rsidRPr="009639AD" w:rsidRDefault="00A15260" w:rsidP="00A15260">
      <w:pPr>
        <w:pStyle w:val="1e"/>
        <w:rPr>
          <w:rFonts w:ascii="Huawei Sans" w:hAnsi="Huawei Sans" w:cs="Huawei Sans" w:hint="eastAsia"/>
        </w:rPr>
      </w:pPr>
      <w:r w:rsidRPr="00A15260">
        <w:rPr>
          <w:rFonts w:ascii="Huawei Sans" w:hAnsi="Huawei Sans" w:cs="Huawei Sans"/>
        </w:rPr>
        <w:lastRenderedPageBreak/>
        <w:drawing>
          <wp:inline distT="0" distB="0" distL="0" distR="0" wp14:anchorId="76B16FB5" wp14:editId="61F17809">
            <wp:extent cx="6120130" cy="40976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05FAC33" w:rsidR="00A01E24" w:rsidRDefault="00C330C8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C330C8">
        <w:rPr>
          <w:rFonts w:ascii="Huawei Sans" w:eastAsia="微软雅黑" w:hAnsi="Huawei Sans" w:cs="Huawei Sans"/>
          <w:kern w:val="2"/>
          <w:szCs w:val="21"/>
        </w:rPr>
        <w:lastRenderedPageBreak/>
        <w:drawing>
          <wp:inline distT="0" distB="0" distL="0" distR="0" wp14:anchorId="215E0C0D" wp14:editId="181C62BA">
            <wp:extent cx="6120130" cy="316039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03CA42CA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0170E321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E629BEC" w:rsidR="00A01E24" w:rsidRDefault="00C330C8" w:rsidP="00A01E24">
      <w:pPr>
        <w:pStyle w:val="1e"/>
        <w:rPr>
          <w:rFonts w:ascii="Huawei Sans" w:hAnsi="Huawei Sans" w:cs="Huawei Sans"/>
        </w:rPr>
      </w:pPr>
      <w:r w:rsidRPr="00C330C8">
        <w:rPr>
          <w:rFonts w:ascii="Huawei Sans" w:hAnsi="Huawei Sans" w:cs="Huawei Sans"/>
        </w:rPr>
        <w:drawing>
          <wp:inline distT="0" distB="0" distL="0" distR="0" wp14:anchorId="2804A5E5" wp14:editId="555D1117">
            <wp:extent cx="3406435" cy="1204064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E21" w14:textId="77777777" w:rsidR="00A01E24" w:rsidRPr="009639AD" w:rsidRDefault="00A01E24" w:rsidP="00C330C8">
      <w:pPr>
        <w:pStyle w:val="1e"/>
        <w:ind w:left="0"/>
        <w:rPr>
          <w:rFonts w:ascii="Huawei Sans" w:hAnsi="Huawei Sans" w:cs="Huawei Sans" w:hint="eastAsia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08B118AE" w:rsidR="00A01E24" w:rsidRDefault="00C330C8" w:rsidP="00A01E24">
      <w:pPr>
        <w:pStyle w:val="1e"/>
        <w:rPr>
          <w:rFonts w:ascii="Huawei Sans" w:hAnsi="Huawei Sans" w:cs="Huawei Sans"/>
        </w:rPr>
      </w:pPr>
      <w:r w:rsidRPr="00C330C8">
        <w:rPr>
          <w:rFonts w:ascii="Huawei Sans" w:hAnsi="Huawei Sans" w:cs="Huawei Sans"/>
        </w:rPr>
        <w:drawing>
          <wp:inline distT="0" distB="0" distL="0" distR="0" wp14:anchorId="0D0C831C" wp14:editId="03922F29">
            <wp:extent cx="6120130" cy="29787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0F687FD8" w:rsidR="00A01E24" w:rsidRDefault="00C330C8" w:rsidP="00A01E24">
      <w:pPr>
        <w:pStyle w:val="1e"/>
        <w:rPr>
          <w:rFonts w:ascii="Huawei Sans" w:hAnsi="Huawei Sans" w:cs="Huawei Sans"/>
        </w:rPr>
      </w:pPr>
      <w:r w:rsidRPr="00C330C8">
        <w:rPr>
          <w:rFonts w:ascii="Huawei Sans" w:hAnsi="Huawei Sans" w:cs="Huawei Sans"/>
        </w:rPr>
        <w:drawing>
          <wp:inline distT="0" distB="0" distL="0" distR="0" wp14:anchorId="1E9BE1EA" wp14:editId="5D3683BB">
            <wp:extent cx="3795089" cy="105165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2BF4" w14:textId="728B88E1" w:rsidR="00C330C8" w:rsidRDefault="00C330C8" w:rsidP="00A01E24">
      <w:pPr>
        <w:pStyle w:val="1e"/>
        <w:rPr>
          <w:rFonts w:ascii="Huawei Sans" w:hAnsi="Huawei Sans" w:cs="Huawei Sans" w:hint="eastAsia"/>
        </w:rPr>
      </w:pPr>
      <w:r w:rsidRPr="00C330C8">
        <w:rPr>
          <w:rFonts w:ascii="Huawei Sans" w:hAnsi="Huawei Sans" w:cs="Huawei Sans"/>
        </w:rPr>
        <w:drawing>
          <wp:inline distT="0" distB="0" distL="0" distR="0" wp14:anchorId="6E0F05CA" wp14:editId="515DFF82">
            <wp:extent cx="3901778" cy="1089754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12005DFD" w:rsidR="00A01E24" w:rsidRDefault="00C330C8" w:rsidP="00C330C8">
      <w:pPr>
        <w:pStyle w:val="1e"/>
        <w:rPr>
          <w:rFonts w:hint="eastAsia"/>
        </w:rPr>
      </w:pPr>
      <w:r w:rsidRPr="00C330C8">
        <w:drawing>
          <wp:inline distT="0" distB="0" distL="0" distR="0" wp14:anchorId="09554F4B" wp14:editId="08BCBF24">
            <wp:extent cx="6120130" cy="32842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70761EE0" w:rsidR="00A01E24" w:rsidRDefault="00C330C8" w:rsidP="00C330C8">
      <w:pPr>
        <w:pStyle w:val="1e"/>
        <w:rPr>
          <w:rFonts w:hint="eastAsia"/>
        </w:rPr>
      </w:pPr>
      <w:r w:rsidRPr="00C330C8">
        <w:drawing>
          <wp:inline distT="0" distB="0" distL="0" distR="0" wp14:anchorId="739892C7" wp14:editId="3F43D620">
            <wp:extent cx="3520745" cy="1066892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574D12B5" w:rsidR="00A01E24" w:rsidRDefault="0063389D" w:rsidP="00A01E24">
      <w:pPr>
        <w:pStyle w:val="1e"/>
        <w:rPr>
          <w:rFonts w:hint="eastAsia"/>
        </w:rPr>
      </w:pPr>
      <w:r w:rsidRPr="0063389D">
        <w:drawing>
          <wp:inline distT="0" distB="0" distL="0" distR="0" wp14:anchorId="42D3992C" wp14:editId="4AA80AA5">
            <wp:extent cx="3292125" cy="1051651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DDD" w14:textId="77777777" w:rsidR="00A01E24" w:rsidRDefault="00A01E24" w:rsidP="0063389D">
      <w:pPr>
        <w:pStyle w:val="1e"/>
        <w:ind w:left="0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2DC59FD6" w14:textId="4193A9BC" w:rsidR="00A01E24" w:rsidRPr="000E2D1D" w:rsidRDefault="0063389D" w:rsidP="0063389D">
      <w:pPr>
        <w:pStyle w:val="1e"/>
        <w:rPr>
          <w:rFonts w:hint="eastAsia"/>
        </w:rPr>
      </w:pPr>
      <w:r w:rsidRPr="0063389D">
        <w:drawing>
          <wp:inline distT="0" distB="0" distL="0" distR="0" wp14:anchorId="0B0D7D2E" wp14:editId="1F880E27">
            <wp:extent cx="3414056" cy="891617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7779ACA6" w:rsidR="00A01E24" w:rsidRDefault="004D7430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4D7430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11E1632E" wp14:editId="34B402AC">
            <wp:extent cx="6120130" cy="183007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4F281F1D" w:rsidR="00A01E24" w:rsidRDefault="004D7430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</w:t>
      </w:r>
      <w:proofErr w:type="spellStart"/>
      <w:r w:rsidRPr="004D7430">
        <w:rPr>
          <w:rFonts w:ascii="Huawei Sans" w:hAnsi="Huawei Sans" w:cs="Huawei Sans"/>
        </w:rPr>
        <w:t>shared_buffers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 w:rsidRPr="004D7430">
        <w:rPr>
          <w:rFonts w:ascii="Huawei Sans" w:hAnsi="Huawei Sans" w:cs="Huawei Sans"/>
        </w:rPr>
        <w:t>max_connections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 w:rsidRPr="004D7430">
        <w:rPr>
          <w:rFonts w:ascii="Huawei Sans" w:hAnsi="Huawei Sans" w:cs="Huawei Sans"/>
        </w:rPr>
        <w:t>effective_cache_size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 w:rsidRPr="004D7430">
        <w:rPr>
          <w:rFonts w:ascii="Huawei Sans" w:hAnsi="Huawei Sans" w:cs="Huawei Sans"/>
        </w:rPr>
        <w:t>effective_io_concurrency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 w:rsidRPr="004D7430">
        <w:rPr>
          <w:rFonts w:ascii="Huawei Sans" w:hAnsi="Huawei Sans" w:cs="Huawei Sans"/>
        </w:rPr>
        <w:t>wal_buffers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 w:rsidRPr="004D7430">
        <w:rPr>
          <w:rFonts w:ascii="Huawei Sans" w:hAnsi="Huawei Sans" w:cs="Huawei Sans"/>
        </w:rPr>
        <w:t>random_page_cost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 w:rsidRPr="004D7430">
        <w:rPr>
          <w:rFonts w:ascii="Huawei Sans" w:hAnsi="Huawei Sans" w:cs="Huawei Sans"/>
        </w:rPr>
        <w:t>default_statistics_target</w:t>
      </w:r>
      <w:proofErr w:type="spellEnd"/>
      <w:r>
        <w:rPr>
          <w:rFonts w:ascii="Huawei Sans" w:hAnsi="Huawei Sans" w:cs="Huawei Sans" w:hint="eastAsia"/>
        </w:rPr>
        <w:t>上进行了优化</w:t>
      </w: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1C361110" w:rsidR="00A01E24" w:rsidRDefault="004D7430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 </w:t>
      </w:r>
      <w:r>
        <w:rPr>
          <w:rFonts w:ascii="HuaweiSans-Regular" w:eastAsia="方正兰亭黑简体" w:hAnsi="HuaweiSans-Regular" w:hint="eastAsia"/>
          <w:sz w:val="21"/>
        </w:rPr>
        <w:t>索引可以提高查询速度</w:t>
      </w:r>
    </w:p>
    <w:p w14:paraId="21A23DB9" w14:textId="13F1BC6B" w:rsidR="0034452C" w:rsidRDefault="004D7430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 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lastRenderedPageBreak/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2C29C040" w:rsidR="0034452C" w:rsidRPr="009639AD" w:rsidRDefault="001F7287" w:rsidP="001F7287">
      <w:pPr>
        <w:pStyle w:val="1e"/>
        <w:rPr>
          <w:rFonts w:ascii="Huawei Sans" w:hAnsi="Huawei Sans" w:cs="Huawei Sans" w:hint="eastAsia"/>
        </w:rPr>
      </w:pPr>
      <w:r w:rsidRPr="001F7287">
        <w:rPr>
          <w:rFonts w:ascii="Huawei Sans" w:hAnsi="Huawei Sans" w:cs="Huawei Sans"/>
        </w:rPr>
        <w:drawing>
          <wp:inline distT="0" distB="0" distL="0" distR="0" wp14:anchorId="6B3740E3" wp14:editId="41C13562">
            <wp:extent cx="6119390" cy="1577477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161158FD" w:rsidR="0034452C" w:rsidRDefault="001F7287" w:rsidP="0034452C">
      <w:pPr>
        <w:pStyle w:val="1e"/>
        <w:rPr>
          <w:rFonts w:hint="eastAsia"/>
        </w:rPr>
      </w:pPr>
      <w:r w:rsidRPr="001F7287">
        <w:drawing>
          <wp:inline distT="0" distB="0" distL="0" distR="0" wp14:anchorId="328FA532" wp14:editId="4BC14D59">
            <wp:extent cx="6111770" cy="1607959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095A0B09" w:rsidR="0034452C" w:rsidRDefault="001F7287" w:rsidP="0034452C">
      <w:pPr>
        <w:pStyle w:val="1e"/>
        <w:rPr>
          <w:rFonts w:ascii="Huawei Sans" w:hAnsi="Huawei Sans" w:cs="Huawei Sans"/>
        </w:rPr>
      </w:pPr>
      <w:r w:rsidRPr="001F7287">
        <w:rPr>
          <w:rFonts w:ascii="Huawei Sans" w:hAnsi="Huawei Sans" w:cs="Huawei Sans"/>
        </w:rPr>
        <w:lastRenderedPageBreak/>
        <w:drawing>
          <wp:inline distT="0" distB="0" distL="0" distR="0" wp14:anchorId="5E65FF9B" wp14:editId="0A0BC503">
            <wp:extent cx="6111770" cy="3528366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42036688" w:rsidR="0034452C" w:rsidRDefault="001F7287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分类模型一般是离散值，是定性输出，而回归模型一般是连续值，是定量输出。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2302C05E" w:rsidR="0034452C" w:rsidRPr="00860899" w:rsidRDefault="00207E05" w:rsidP="0034452C">
      <w:pPr>
        <w:pStyle w:val="1e"/>
        <w:rPr>
          <w:rFonts w:ascii="Huawei Sans" w:hAnsi="Huawei Sans" w:cs="Huawei Sans"/>
        </w:rPr>
      </w:pPr>
      <w:r w:rsidRPr="00207E05">
        <w:rPr>
          <w:rFonts w:ascii="Huawei Sans" w:hAnsi="Huawei Sans" w:cs="Huawei Sans"/>
        </w:rPr>
        <w:t>SVM</w:t>
      </w:r>
      <w:r w:rsidRPr="00207E05">
        <w:rPr>
          <w:rFonts w:ascii="Huawei Sans" w:hAnsi="Huawei Sans" w:cs="Huawei Sans"/>
        </w:rPr>
        <w:t>是一个二类分类器，它的目标是找到一个超平面，使用两类数据离超平面越远越好，从而对新的数据分类更准确，即使分类器更加健壮。</w:t>
      </w:r>
    </w:p>
    <w:p w14:paraId="52436FD6" w14:textId="74ADFE5A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5203C3CC" w14:textId="5526C30E" w:rsidR="00207E05" w:rsidRDefault="00207E05" w:rsidP="0034452C">
      <w:pPr>
        <w:pStyle w:val="1e"/>
        <w:rPr>
          <w:rFonts w:ascii="Arial" w:hAnsi="Arial" w:cs="Arial"/>
          <w:shd w:val="clear" w:color="auto" w:fill="FFFFFF"/>
        </w:rPr>
      </w:pPr>
      <w:r w:rsidRPr="00207E05">
        <w:rPr>
          <w:rFonts w:ascii="Arial" w:hAnsi="Arial" w:cs="Arial"/>
          <w:shd w:val="clear" w:color="auto" w:fill="FFFFFF"/>
        </w:rPr>
        <w:t>TP (True Positive) | FN (False Negative) | FP (False Positive) | TN (True Negative)</w:t>
      </w:r>
    </w:p>
    <w:p w14:paraId="4B15CA00" w14:textId="290524C9" w:rsidR="00207E05" w:rsidRDefault="00207E05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准确率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= TP+TN / ALL</w:t>
      </w:r>
      <w:r>
        <w:rPr>
          <w:rFonts w:ascii="Arial" w:hAnsi="Arial" w:cs="Arial" w:hint="eastAsia"/>
          <w:shd w:val="clear" w:color="auto" w:fill="FFFFFF"/>
        </w:rPr>
        <w:t>，即预测的准确率</w:t>
      </w:r>
    </w:p>
    <w:p w14:paraId="4560E8E5" w14:textId="5BF27E8E" w:rsidR="00207E05" w:rsidRDefault="00207E05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精确率</w:t>
      </w:r>
      <w:r>
        <w:rPr>
          <w:rFonts w:ascii="Arial" w:hAnsi="Arial" w:cs="Arial"/>
          <w:shd w:val="clear" w:color="auto" w:fill="FFFFFF"/>
        </w:rPr>
        <w:t>(Precision) = TP / (TP + FP)</w:t>
      </w:r>
      <w:r>
        <w:rPr>
          <w:rFonts w:ascii="Arial" w:hAnsi="Arial" w:cs="Arial" w:hint="eastAsia"/>
          <w:shd w:val="clear" w:color="auto" w:fill="FFFFFF"/>
        </w:rPr>
        <w:t>，所有预测为正的正确率</w:t>
      </w:r>
    </w:p>
    <w:p w14:paraId="39759A25" w14:textId="40B659EB" w:rsidR="00207E05" w:rsidRDefault="00207E05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召回率</w:t>
      </w:r>
      <w:r>
        <w:rPr>
          <w:rFonts w:ascii="Arial" w:hAnsi="Arial" w:cs="Arial"/>
          <w:shd w:val="clear" w:color="auto" w:fill="FFFFFF"/>
        </w:rPr>
        <w:t>(Recall) = TP / (TP + FN)</w:t>
      </w:r>
      <w:r>
        <w:rPr>
          <w:rFonts w:ascii="Arial" w:hAnsi="Arial" w:cs="Arial" w:hint="eastAsia"/>
          <w:shd w:val="clear" w:color="auto" w:fill="FFFFFF"/>
        </w:rPr>
        <w:t>，正样本被预测正确的概率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8269828" w14:textId="46E1DCD5" w:rsidR="0034452C" w:rsidRDefault="008D1731" w:rsidP="008D1731">
      <w:pPr>
        <w:pStyle w:val="1e"/>
        <w:rPr>
          <w:rFonts w:ascii="Huawei Sans" w:hAnsi="Huawei Sans" w:cs="Huawei Sans"/>
        </w:rPr>
      </w:pPr>
      <w:r w:rsidRPr="008D1731">
        <w:rPr>
          <w:rFonts w:ascii="Huawei Sans" w:hAnsi="Huawei Sans" w:cs="Huawei Sans"/>
        </w:rPr>
        <w:t>RMSE</w:t>
      </w:r>
      <w:r w:rsidRPr="008D1731">
        <w:rPr>
          <w:rFonts w:ascii="Huawei Sans" w:hAnsi="Huawei Sans" w:cs="Huawei Sans"/>
        </w:rPr>
        <w:t>（</w:t>
      </w:r>
      <w:r w:rsidRPr="008D1731">
        <w:rPr>
          <w:rFonts w:ascii="Huawei Sans" w:hAnsi="Huawei Sans" w:cs="Huawei Sans"/>
        </w:rPr>
        <w:t>Root Mean Square Error</w:t>
      </w:r>
      <w:r w:rsidRPr="008D1731">
        <w:rPr>
          <w:rFonts w:ascii="Huawei Sans" w:hAnsi="Huawei Sans" w:cs="Huawei Sans"/>
        </w:rPr>
        <w:t>）均方根误差</w:t>
      </w:r>
      <w:r>
        <w:rPr>
          <w:rFonts w:ascii="Huawei Sans" w:hAnsi="Huawei Sans" w:cs="Huawei Sans" w:hint="eastAsia"/>
        </w:rPr>
        <w:t>：</w:t>
      </w:r>
      <w:r w:rsidRPr="008D1731">
        <w:rPr>
          <w:rFonts w:ascii="Huawei Sans" w:hAnsi="Huawei Sans" w:cs="Huawei Sans" w:hint="eastAsia"/>
        </w:rPr>
        <w:t>衡量观测值与真实值之间的偏差。</w:t>
      </w:r>
    </w:p>
    <w:p w14:paraId="61E1C512" w14:textId="7B1B4A7B" w:rsidR="008D1731" w:rsidRDefault="008D1731" w:rsidP="008D1731">
      <w:pPr>
        <w:pStyle w:val="1e"/>
        <w:rPr>
          <w:rFonts w:ascii="Huawei Sans" w:hAnsi="Huawei Sans" w:cs="Huawei Sans"/>
        </w:rPr>
      </w:pPr>
      <w:r w:rsidRPr="008D1731">
        <w:rPr>
          <w:rFonts w:ascii="Huawei Sans" w:hAnsi="Huawei Sans" w:cs="Huawei Sans"/>
        </w:rPr>
        <w:t>MSE</w:t>
      </w:r>
      <w:r w:rsidRPr="008D1731">
        <w:rPr>
          <w:rFonts w:ascii="Huawei Sans" w:hAnsi="Huawei Sans" w:cs="Huawei Sans"/>
        </w:rPr>
        <w:t>（</w:t>
      </w:r>
      <w:r w:rsidRPr="008D1731">
        <w:rPr>
          <w:rFonts w:ascii="Huawei Sans" w:hAnsi="Huawei Sans" w:cs="Huawei Sans"/>
        </w:rPr>
        <w:t>Mean Square Error</w:t>
      </w:r>
      <w:r w:rsidRPr="008D1731">
        <w:rPr>
          <w:rFonts w:ascii="Huawei Sans" w:hAnsi="Huawei Sans" w:cs="Huawei Sans"/>
        </w:rPr>
        <w:t>）均方误差</w:t>
      </w:r>
      <w:r>
        <w:rPr>
          <w:rFonts w:ascii="Huawei Sans" w:hAnsi="Huawei Sans" w:cs="Huawei Sans" w:hint="eastAsia"/>
        </w:rPr>
        <w:t>：</w:t>
      </w:r>
      <w:r w:rsidRPr="008D1731">
        <w:rPr>
          <w:rFonts w:ascii="Huawei Sans" w:hAnsi="Huawei Sans" w:cs="Huawei Sans"/>
        </w:rPr>
        <w:t>真实值与预测值的差值的平方然后求和平均。</w:t>
      </w:r>
    </w:p>
    <w:p w14:paraId="34C15527" w14:textId="0598B7F9" w:rsidR="008D1731" w:rsidRDefault="008D1731" w:rsidP="008D1731">
      <w:pPr>
        <w:pStyle w:val="1e"/>
        <w:rPr>
          <w:rFonts w:ascii="Huawei Sans" w:hAnsi="Huawei Sans" w:cs="Huawei Sans"/>
        </w:rPr>
      </w:pPr>
      <w:r w:rsidRPr="008D1731">
        <w:rPr>
          <w:rFonts w:ascii="Huawei Sans" w:hAnsi="Huawei Sans" w:cs="Huawei Sans"/>
        </w:rPr>
        <w:t>MAE</w:t>
      </w:r>
      <w:r w:rsidRPr="008D1731">
        <w:rPr>
          <w:rFonts w:ascii="Huawei Sans" w:hAnsi="Huawei Sans" w:cs="Huawei Sans"/>
        </w:rPr>
        <w:t>（</w:t>
      </w:r>
      <w:r w:rsidRPr="008D1731">
        <w:rPr>
          <w:rFonts w:ascii="Huawei Sans" w:hAnsi="Huawei Sans" w:cs="Huawei Sans"/>
        </w:rPr>
        <w:t>Mean Absolute Error</w:t>
      </w:r>
      <w:r w:rsidRPr="008D1731">
        <w:rPr>
          <w:rFonts w:ascii="Huawei Sans" w:hAnsi="Huawei Sans" w:cs="Huawei Sans"/>
        </w:rPr>
        <w:t>）平均绝对误差</w:t>
      </w:r>
      <w:r>
        <w:rPr>
          <w:rFonts w:ascii="Huawei Sans" w:hAnsi="Huawei Sans" w:cs="Huawei Sans" w:hint="eastAsia"/>
        </w:rPr>
        <w:t>：</w:t>
      </w:r>
      <w:r w:rsidRPr="008D1731">
        <w:rPr>
          <w:rFonts w:ascii="Huawei Sans" w:hAnsi="Huawei Sans" w:cs="Huawei Sans" w:hint="eastAsia"/>
        </w:rPr>
        <w:t>绝对误差的平均值。</w:t>
      </w:r>
    </w:p>
    <w:p w14:paraId="75A11B93" w14:textId="59B11FBC" w:rsidR="008D1731" w:rsidRPr="008D1731" w:rsidRDefault="008D1731" w:rsidP="008D1731">
      <w:pPr>
        <w:pStyle w:val="1e"/>
        <w:rPr>
          <w:rFonts w:ascii="Huawei Sans" w:hAnsi="Huawei Sans" w:cs="Huawei Sans" w:hint="eastAsia"/>
        </w:rPr>
      </w:pPr>
      <w:r w:rsidRPr="008D1731">
        <w:rPr>
          <w:rFonts w:ascii="Huawei Sans" w:hAnsi="Huawei Sans" w:cs="Huawei Sans"/>
        </w:rPr>
        <w:t>SD</w:t>
      </w:r>
      <w:r w:rsidRPr="008D1731">
        <w:rPr>
          <w:rFonts w:ascii="Huawei Sans" w:hAnsi="Huawei Sans" w:cs="Huawei Sans"/>
        </w:rPr>
        <w:t>（</w:t>
      </w:r>
      <w:r w:rsidRPr="008D1731">
        <w:rPr>
          <w:rFonts w:ascii="Huawei Sans" w:hAnsi="Huawei Sans" w:cs="Huawei Sans"/>
        </w:rPr>
        <w:t>Standard Deviation</w:t>
      </w:r>
      <w:r w:rsidRPr="008D1731">
        <w:rPr>
          <w:rFonts w:ascii="Huawei Sans" w:hAnsi="Huawei Sans" w:cs="Huawei Sans"/>
        </w:rPr>
        <w:t>）标准差</w:t>
      </w:r>
      <w:r>
        <w:rPr>
          <w:rFonts w:ascii="Huawei Sans" w:hAnsi="Huawei Sans" w:cs="Huawei Sans" w:hint="eastAsia"/>
        </w:rPr>
        <w:t>：</w:t>
      </w:r>
      <w:r w:rsidRPr="008D1731">
        <w:rPr>
          <w:rFonts w:ascii="Huawei Sans" w:hAnsi="Huawei Sans" w:cs="Huawei Sans" w:hint="eastAsia"/>
        </w:rPr>
        <w:t>方差的算术平均根。</w:t>
      </w:r>
    </w:p>
    <w:sectPr w:rsidR="008D1731" w:rsidRPr="008D1731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686D" w14:textId="77777777" w:rsidR="00905C05" w:rsidRDefault="00905C05" w:rsidP="00940D2A">
      <w:pPr>
        <w:spacing w:before="0" w:after="0" w:line="240" w:lineRule="auto"/>
      </w:pPr>
      <w:r>
        <w:separator/>
      </w:r>
    </w:p>
  </w:endnote>
  <w:endnote w:type="continuationSeparator" w:id="0">
    <w:p w14:paraId="12520392" w14:textId="77777777" w:rsidR="00905C05" w:rsidRDefault="00905C0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870E" w14:textId="77777777" w:rsidR="00905C05" w:rsidRDefault="00905C0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365270C" w14:textId="77777777" w:rsidR="00905C05" w:rsidRDefault="00905C0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37E0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4C66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432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287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07E05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3B2F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449D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D7430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389D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33D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6739A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1731"/>
    <w:rsid w:val="008D2C22"/>
    <w:rsid w:val="008D622B"/>
    <w:rsid w:val="008D76B5"/>
    <w:rsid w:val="008E0285"/>
    <w:rsid w:val="008E168E"/>
    <w:rsid w:val="008E2E95"/>
    <w:rsid w:val="008E322E"/>
    <w:rsid w:val="008E6235"/>
    <w:rsid w:val="008E6861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5C05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86C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15260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C8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E6F81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118C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6677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243</TotalTime>
  <Pages>16</Pages>
  <Words>882</Words>
  <Characters>5032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徐 尘化</cp:lastModifiedBy>
  <cp:revision>46</cp:revision>
  <cp:lastPrinted>2016-11-21T02:33:00Z</cp:lastPrinted>
  <dcterms:created xsi:type="dcterms:W3CDTF">2020-04-26T01:02:00Z</dcterms:created>
  <dcterms:modified xsi:type="dcterms:W3CDTF">2021-08-26T03:20:00Z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