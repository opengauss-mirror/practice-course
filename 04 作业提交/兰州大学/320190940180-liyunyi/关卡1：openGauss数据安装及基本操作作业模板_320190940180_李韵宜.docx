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t>openGauss数据安装及基本操作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77777777" w:rsidR="00CB4013" w:rsidRPr="006A1189" w:rsidRDefault="00CB4013" w:rsidP="00170BD2">
      <w:pPr>
        <w:pStyle w:val="1e"/>
        <w:rPr>
          <w:rFonts w:ascii="微软雅黑" w:eastAsia="微软雅黑" w:hAnsi="微软雅黑"/>
        </w:rPr>
      </w:pPr>
    </w:p>
    <w:p w14:paraId="76831C6D" w14:textId="543EFAC7" w:rsidR="00E7353D" w:rsidRPr="006A1189" w:rsidRDefault="0071233B" w:rsidP="00170BD2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任务</w:t>
      </w:r>
      <w:proofErr w:type="gramStart"/>
      <w:r w:rsidRPr="006A1189">
        <w:rPr>
          <w:rFonts w:ascii="微软雅黑" w:eastAsia="微软雅黑" w:hAnsi="微软雅黑" w:hint="eastAsia"/>
        </w:rPr>
        <w:t>一</w:t>
      </w:r>
      <w:proofErr w:type="gramEnd"/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089DC5EA" w14:textId="30F2C29A" w:rsidR="00874304" w:rsidRPr="006A1189" w:rsidRDefault="008501BC" w:rsidP="00307A8D">
      <w:pPr>
        <w:pStyle w:val="1e"/>
        <w:numPr>
          <w:ilvl w:val="0"/>
          <w:numId w:val="16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查询数据库状态</w:t>
      </w:r>
      <w:r w:rsidR="00202D59" w:rsidRPr="006A1189">
        <w:rPr>
          <w:rFonts w:ascii="微软雅黑" w:eastAsia="微软雅黑" w:hAnsi="微软雅黑" w:hint="eastAsia"/>
        </w:rPr>
        <w:t>成功截图</w:t>
      </w:r>
    </w:p>
    <w:p w14:paraId="27BE5D34" w14:textId="2D01CF78" w:rsidR="00874304" w:rsidRPr="006A1189" w:rsidRDefault="006F217E" w:rsidP="00170BD2">
      <w:pPr>
        <w:pStyle w:val="1e"/>
        <w:rPr>
          <w:rFonts w:ascii="微软雅黑" w:eastAsia="微软雅黑" w:hAnsi="微软雅黑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980FFE4" wp14:editId="24E5AABE">
            <wp:extent cx="5274310" cy="487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16A71462" w14:textId="7F4C3D72" w:rsidR="002129F4" w:rsidRPr="006A1189" w:rsidRDefault="008501BC" w:rsidP="00307A8D">
      <w:pPr>
        <w:pStyle w:val="1e"/>
        <w:numPr>
          <w:ilvl w:val="0"/>
          <w:numId w:val="17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cs="Huawei Sans" w:hint="eastAsia"/>
        </w:rPr>
        <w:t>查看</w:t>
      </w:r>
      <w:r w:rsidRPr="006A1189">
        <w:rPr>
          <w:rFonts w:ascii="微软雅黑" w:eastAsia="微软雅黑" w:hAnsi="微软雅黑" w:cs="Huawei Sans"/>
        </w:rPr>
        <w:t>数据库服务进程截图</w:t>
      </w:r>
      <w:r w:rsidRPr="006A1189">
        <w:rPr>
          <w:rFonts w:ascii="微软雅黑" w:eastAsia="微软雅黑" w:hAnsi="微软雅黑" w:cs="Huawei Sans" w:hint="eastAsia"/>
        </w:rPr>
        <w:t>（包含数据库服务器的主机名）</w:t>
      </w:r>
    </w:p>
    <w:p w14:paraId="0BB35132" w14:textId="00D3B57D" w:rsidR="003049DF" w:rsidRPr="006A1189" w:rsidRDefault="006F217E" w:rsidP="00170BD2">
      <w:pPr>
        <w:pStyle w:val="1e"/>
        <w:rPr>
          <w:rFonts w:ascii="微软雅黑" w:eastAsia="微软雅黑" w:hAnsi="微软雅黑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4E6240C" wp14:editId="1C01BD93">
            <wp:extent cx="5274310" cy="899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77777777" w:rsidR="003049DF" w:rsidRPr="006A1189" w:rsidRDefault="003049DF" w:rsidP="00170BD2">
      <w:pPr>
        <w:pStyle w:val="1e"/>
        <w:rPr>
          <w:rFonts w:ascii="微软雅黑" w:eastAsia="微软雅黑" w:hAnsi="微软雅黑"/>
        </w:rPr>
      </w:pPr>
    </w:p>
    <w:p w14:paraId="341CED45" w14:textId="467084B3" w:rsidR="00244C66" w:rsidRPr="006A1189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</w:p>
    <w:p w14:paraId="26196788" w14:textId="6C1F8CE4" w:rsidR="00D56903" w:rsidRPr="006A1189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sectPr w:rsidR="00D56903" w:rsidRPr="006A1189" w:rsidSect="00033B54">
      <w:headerReference w:type="default" r:id="rId1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1586C" w14:textId="77777777" w:rsidR="00A70DE3" w:rsidRDefault="00A70DE3" w:rsidP="00940D2A">
      <w:pPr>
        <w:spacing w:before="0" w:after="0" w:line="240" w:lineRule="auto"/>
      </w:pPr>
      <w:r>
        <w:separator/>
      </w:r>
    </w:p>
  </w:endnote>
  <w:endnote w:type="continuationSeparator" w:id="0">
    <w:p w14:paraId="07A59FD6" w14:textId="77777777" w:rsidR="00A70DE3" w:rsidRDefault="00A70DE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Yu Gothic UI"/>
    <w:charset w:val="00"/>
    <w:family w:val="swiss"/>
    <w:pitch w:val="variable"/>
    <w:sig w:usb0="00000001" w:usb1="500078FB" w:usb2="00000008" w:usb3="00000000" w:csb0="0000009F" w:csb1="00000000"/>
  </w:font>
  <w:font w:name="Book Antiqua">
    <w:altName w:val="Segoe Print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4D5D4" w14:textId="77777777" w:rsidR="00A70DE3" w:rsidRDefault="00A70DE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AB68BDB" w14:textId="77777777" w:rsidR="00A70DE3" w:rsidRDefault="00A70DE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17E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0DE3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4E2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tmp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 sunny</cp:lastModifiedBy>
  <cp:revision>2</cp:revision>
  <cp:lastPrinted>2016-11-21T02:33:00Z</cp:lastPrinted>
  <dcterms:created xsi:type="dcterms:W3CDTF">2021-07-11T08:56:00Z</dcterms:created>
  <dcterms:modified xsi:type="dcterms:W3CDTF">2021-07-11T08:56:00Z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