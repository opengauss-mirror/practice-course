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15D5" w14:textId="77777777" w:rsidR="00E75EA5" w:rsidRPr="000313D1" w:rsidRDefault="00E75EA5" w:rsidP="003C1B12">
      <w:pPr>
        <w:pStyle w:val="5a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>openGauss的AI4DB特性应用</w:t>
      </w:r>
    </w:p>
    <w:p w14:paraId="76831C6D" w14:textId="4260DC8A" w:rsidR="00E7353D" w:rsidRPr="000313D1" w:rsidRDefault="0071233B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</w:t>
      </w:r>
      <w:proofErr w:type="gramStart"/>
      <w:r w:rsidRPr="000313D1">
        <w:rPr>
          <w:rFonts w:ascii="微软雅黑" w:eastAsia="微软雅黑" w:hAnsi="微软雅黑" w:cs="Huawei Sans"/>
        </w:rPr>
        <w:t>一</w:t>
      </w:r>
      <w:proofErr w:type="gramEnd"/>
      <w:r w:rsidRPr="000313D1">
        <w:rPr>
          <w:rFonts w:ascii="微软雅黑" w:eastAsia="微软雅黑" w:hAnsi="微软雅黑" w:cs="Huawei Sans"/>
        </w:rPr>
        <w:t>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X-Tuner进行参数优化</w:t>
      </w:r>
    </w:p>
    <w:p w14:paraId="77791E6F" w14:textId="0E67BD61" w:rsidR="00874304" w:rsidRPr="000313D1" w:rsidRDefault="006037C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1</w:t>
      </w:r>
      <w:r w:rsidR="00F22A18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hint="eastAsia"/>
        </w:rPr>
        <w:t>执行TPCH脚本，获得测试时间，</w:t>
      </w:r>
      <w:r w:rsidR="000E2D1D" w:rsidRPr="000313D1">
        <w:rPr>
          <w:rFonts w:ascii="微软雅黑" w:eastAsia="微软雅黑" w:hAnsi="微软雅黑"/>
        </w:rPr>
        <w:t>将执行结果截图</w:t>
      </w:r>
      <w:r w:rsidR="00F22A18" w:rsidRPr="000313D1">
        <w:rPr>
          <w:rFonts w:ascii="微软雅黑" w:eastAsia="微软雅黑" w:hAnsi="微软雅黑" w:cs="Huawei Sans"/>
        </w:rPr>
        <w:t>：</w:t>
      </w:r>
    </w:p>
    <w:p w14:paraId="17BBA3B9" w14:textId="74572815" w:rsidR="00F22A18" w:rsidRPr="000313D1" w:rsidRDefault="000E2D1D" w:rsidP="006037C4">
      <w:pPr>
        <w:pStyle w:val="affffc"/>
        <w:rPr>
          <w:rFonts w:ascii="微软雅黑" w:hAnsi="微软雅黑" w:cs="Huawei Sans"/>
        </w:rPr>
      </w:pPr>
      <w:proofErr w:type="spellStart"/>
      <w:proofErr w:type="gramStart"/>
      <w:r w:rsidRPr="000313D1">
        <w:rPr>
          <w:rFonts w:ascii="微软雅黑" w:hAnsi="微软雅黑" w:cs="Huawei Sans"/>
        </w:rPr>
        <w:t>gsql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/queries/queries01.log</w:t>
      </w:r>
    </w:p>
    <w:p w14:paraId="0BC35E0D" w14:textId="46D147CE" w:rsidR="00874304" w:rsidRPr="000313D1" w:rsidRDefault="00874304" w:rsidP="00A847E1">
      <w:pPr>
        <w:pStyle w:val="1e"/>
        <w:rPr>
          <w:rFonts w:ascii="微软雅黑" w:eastAsia="微软雅黑" w:hAnsi="微软雅黑" w:cs="Huawei Sans"/>
        </w:rPr>
      </w:pPr>
    </w:p>
    <w:p w14:paraId="65BC84D6" w14:textId="77777777" w:rsidR="00A847E1" w:rsidRPr="000313D1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77777777" w:rsidR="00A847E1" w:rsidRPr="000313D1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306681F3" w14:textId="02DD2B30" w:rsidR="00A847E1" w:rsidRPr="000313D1" w:rsidRDefault="000E2D1D" w:rsidP="00A847E1">
      <w:pPr>
        <w:pStyle w:val="1e"/>
        <w:rPr>
          <w:rFonts w:ascii="微软雅黑" w:eastAsia="微软雅黑" w:hAnsi="微软雅黑" w:hint="eastAsia"/>
        </w:rPr>
      </w:pPr>
      <w:r w:rsidRPr="000313D1">
        <w:rPr>
          <w:rFonts w:ascii="微软雅黑" w:eastAsia="微软雅黑" w:hAnsi="微软雅黑" w:cs="Huawei Sans" w:hint="eastAsia"/>
        </w:rPr>
        <w:t>2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/>
        </w:rPr>
        <w:t xml:space="preserve"> 使用root用户</w:t>
      </w:r>
      <w:r w:rsidRPr="000313D1">
        <w:rPr>
          <w:rFonts w:ascii="微软雅黑" w:eastAsia="微软雅黑" w:hAnsi="微软雅黑" w:hint="eastAsia"/>
        </w:rPr>
        <w:t>，执行</w:t>
      </w:r>
      <w:r w:rsidRPr="000313D1">
        <w:rPr>
          <w:rFonts w:ascii="微软雅黑" w:eastAsia="微软雅黑" w:hAnsi="微软雅黑"/>
        </w:rPr>
        <w:t>X-Tuner进行参数建议优化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</w:p>
    <w:p w14:paraId="6C100739" w14:textId="118134D2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spellStart"/>
      <w:proofErr w:type="gramStart"/>
      <w:r w:rsidRPr="000313D1">
        <w:rPr>
          <w:rFonts w:ascii="微软雅黑" w:hAnsi="微软雅黑" w:cs="Huawei Sans"/>
        </w:rPr>
        <w:t>gs_xtuner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recommend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-name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  <w:r w:rsidRPr="000313D1">
        <w:rPr>
          <w:rFonts w:ascii="微软雅黑" w:hAnsi="微软雅黑" w:cs="Huawei Sans"/>
        </w:rPr>
        <w:t xml:space="preserve"> --port 5432 --host 127.0.0.1 --host-user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</w:p>
    <w:p w14:paraId="79CE7154" w14:textId="77777777" w:rsidR="000E2D1D" w:rsidRPr="000313D1" w:rsidRDefault="000E2D1D" w:rsidP="00A847E1">
      <w:pPr>
        <w:pStyle w:val="1e"/>
        <w:rPr>
          <w:rFonts w:ascii="微软雅黑" w:eastAsia="微软雅黑" w:hAnsi="微软雅黑" w:hint="eastAsia"/>
        </w:rPr>
      </w:pPr>
    </w:p>
    <w:p w14:paraId="19BD63CC" w14:textId="77777777" w:rsidR="000E2D1D" w:rsidRPr="000313D1" w:rsidRDefault="000E2D1D" w:rsidP="00A847E1">
      <w:pPr>
        <w:pStyle w:val="1e"/>
        <w:rPr>
          <w:rFonts w:ascii="微软雅黑" w:eastAsia="微软雅黑" w:hAnsi="微软雅黑" w:hint="eastAsia"/>
        </w:rPr>
      </w:pPr>
    </w:p>
    <w:p w14:paraId="11AA4521" w14:textId="77777777" w:rsidR="000E2D1D" w:rsidRPr="000313D1" w:rsidRDefault="000E2D1D" w:rsidP="00A847E1">
      <w:pPr>
        <w:pStyle w:val="1e"/>
        <w:rPr>
          <w:rFonts w:ascii="微软雅黑" w:eastAsia="微软雅黑" w:hAnsi="微软雅黑" w:hint="eastAsia"/>
        </w:rPr>
      </w:pPr>
    </w:p>
    <w:p w14:paraId="4C2AC96C" w14:textId="77777777" w:rsidR="000E2D1D" w:rsidRPr="000313D1" w:rsidRDefault="000E2D1D" w:rsidP="00A847E1">
      <w:pPr>
        <w:pStyle w:val="1e"/>
        <w:rPr>
          <w:rFonts w:ascii="微软雅黑" w:eastAsia="微软雅黑" w:hAnsi="微软雅黑" w:hint="eastAsia"/>
        </w:rPr>
      </w:pPr>
    </w:p>
    <w:p w14:paraId="7FDE99C0" w14:textId="757FEBEE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3</w:t>
      </w:r>
      <w:r w:rsidRPr="000313D1">
        <w:rPr>
          <w:rFonts w:ascii="微软雅黑" w:eastAsia="微软雅黑" w:hAnsi="微软雅黑" w:cs="Huawei Sans"/>
        </w:rPr>
        <w:t>.重</w:t>
      </w:r>
      <w:proofErr w:type="gramStart"/>
      <w:r w:rsidRPr="000313D1">
        <w:rPr>
          <w:rFonts w:ascii="微软雅黑" w:eastAsia="微软雅黑" w:hAnsi="微软雅黑" w:cs="Huawei Sans"/>
        </w:rPr>
        <w:t>启完成</w:t>
      </w:r>
      <w:proofErr w:type="gramEnd"/>
      <w:r w:rsidRPr="000313D1">
        <w:rPr>
          <w:rFonts w:ascii="微软雅黑" w:eastAsia="微软雅黑" w:hAnsi="微软雅黑" w:cs="Huawei Sans"/>
        </w:rPr>
        <w:t>后</w:t>
      </w:r>
      <w:r w:rsidRPr="000313D1">
        <w:rPr>
          <w:rFonts w:ascii="微软雅黑" w:eastAsia="微软雅黑" w:hAnsi="微软雅黑" w:cs="Huawei Sans" w:hint="eastAsia"/>
        </w:rPr>
        <w:t>，</w:t>
      </w:r>
      <w:r w:rsidRPr="000313D1">
        <w:rPr>
          <w:rFonts w:ascii="微软雅黑" w:eastAsia="微软雅黑" w:hAnsi="微软雅黑" w:cs="Huawei Sans"/>
        </w:rPr>
        <w:t>获取参数值</w:t>
      </w:r>
      <w:r w:rsidRPr="000313D1">
        <w:rPr>
          <w:rFonts w:ascii="微软雅黑" w:eastAsia="微软雅黑" w:hAnsi="微软雅黑" w:cs="Huawei Sans" w:hint="eastAsia"/>
        </w:rPr>
        <w:t>：</w:t>
      </w:r>
    </w:p>
    <w:p w14:paraId="5DA8AE29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cd</w:t>
      </w:r>
      <w:proofErr w:type="gramEnd"/>
      <w:r w:rsidRPr="000313D1">
        <w:rPr>
          <w:rFonts w:ascii="微软雅黑" w:hAnsi="微软雅黑" w:cs="Huawei Sans"/>
        </w:rPr>
        <w:t xml:space="preserve"> /opt/software/openGauss/data</w:t>
      </w:r>
    </w:p>
    <w:p w14:paraId="427A2B83" w14:textId="2B2E55DA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cat</w:t>
      </w:r>
      <w:proofErr w:type="gramEnd"/>
      <w:r w:rsidRPr="000313D1">
        <w:rPr>
          <w:rFonts w:ascii="微软雅黑" w:hAnsi="微软雅黑" w:cs="Huawei Sans"/>
        </w:rPr>
        <w:t xml:space="preserve"> </w:t>
      </w:r>
      <w:proofErr w:type="spellStart"/>
      <w:r w:rsidRPr="000313D1">
        <w:rPr>
          <w:rFonts w:ascii="微软雅黑" w:hAnsi="微软雅黑" w:cs="Huawei Sans"/>
        </w:rPr>
        <w:t>postgresql.conf|grep</w:t>
      </w:r>
      <w:proofErr w:type="spellEnd"/>
      <w:r w:rsidRPr="000313D1">
        <w:rPr>
          <w:rFonts w:ascii="微软雅黑" w:hAnsi="微软雅黑" w:cs="Huawei Sans"/>
        </w:rPr>
        <w:t xml:space="preserve"> -E 'shared_buffers|max_connections|effective_cache_size|effective_io_concurrency|wal_buffers|random_page_cost|default_statistics_target'</w:t>
      </w:r>
    </w:p>
    <w:p w14:paraId="478AFCDA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2BA068CF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43E19428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3A13068C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0A6F7671" w:rsidR="00874304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任务二：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Index-advisor对select 查询语句进行优化，并通过对比执行计划，得到优化前后的不同。</w:t>
      </w:r>
    </w:p>
    <w:p w14:paraId="2363475C" w14:textId="7258BA19" w:rsidR="00874304" w:rsidRPr="000313D1" w:rsidRDefault="00874304" w:rsidP="00124D9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explain，对</w:t>
      </w:r>
      <w:r w:rsidR="000E2D1D" w:rsidRPr="000313D1">
        <w:rPr>
          <w:rFonts w:ascii="微软雅黑" w:eastAsia="微软雅黑" w:hAnsi="微软雅黑"/>
        </w:rPr>
        <w:t>查询2020年</w:t>
      </w:r>
      <w:r w:rsidR="000E2D1D" w:rsidRPr="000313D1">
        <w:rPr>
          <w:rFonts w:ascii="微软雅黑" w:eastAsia="微软雅黑" w:hAnsi="微软雅黑" w:hint="eastAsia"/>
        </w:rPr>
        <w:t>3月订单</w:t>
      </w:r>
      <w:proofErr w:type="gramStart"/>
      <w:r w:rsidR="000E2D1D" w:rsidRPr="000313D1">
        <w:rPr>
          <w:rFonts w:ascii="微软雅黑" w:eastAsia="微软雅黑" w:hAnsi="微软雅黑" w:hint="eastAsia"/>
        </w:rPr>
        <w:t>表收入</w:t>
      </w:r>
      <w:proofErr w:type="gramEnd"/>
      <w:r w:rsidR="000E2D1D" w:rsidRPr="000313D1">
        <w:rPr>
          <w:rFonts w:ascii="微软雅黑" w:eastAsia="微软雅黑" w:hAnsi="微软雅黑" w:hint="eastAsia"/>
        </w:rPr>
        <w:t>并进行排序的S</w:t>
      </w:r>
      <w:r w:rsidR="000E2D1D" w:rsidRPr="000313D1">
        <w:rPr>
          <w:rFonts w:ascii="微软雅黑" w:eastAsia="微软雅黑" w:hAnsi="微软雅黑"/>
        </w:rPr>
        <w:t>QL</w:t>
      </w:r>
      <w:r w:rsidR="000E2D1D" w:rsidRPr="000313D1">
        <w:rPr>
          <w:rFonts w:ascii="微软雅黑" w:eastAsia="微软雅黑" w:hAnsi="微软雅黑" w:cs="Huawei Sans"/>
        </w:rPr>
        <w:t>加以分析，将结果截图。</w:t>
      </w:r>
    </w:p>
    <w:p w14:paraId="49D9B026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lastRenderedPageBreak/>
        <w:t xml:space="preserve">EXPLAIN </w:t>
      </w:r>
    </w:p>
    <w:p w14:paraId="3F47878F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</w:t>
      </w:r>
      <w:proofErr w:type="gramStart"/>
      <w:r w:rsidRPr="000313D1">
        <w:rPr>
          <w:rFonts w:ascii="微软雅黑" w:hAnsi="微软雅黑" w:cs="Huawei Sans"/>
        </w:rPr>
        <w:t>SUM(</w:t>
      </w:r>
      <w:proofErr w:type="spellStart"/>
      <w:proofErr w:type="gramEnd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3628460D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4214370A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proofErr w:type="gramStart"/>
      <w:r w:rsidRPr="000313D1">
        <w:rPr>
          <w:rFonts w:ascii="微软雅黑" w:hAnsi="微软雅黑" w:cs="Huawei Sans"/>
        </w:rPr>
        <w:t>address_dimension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ad,</w:t>
      </w:r>
    </w:p>
    <w:p w14:paraId="1C905E11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proofErr w:type="gramStart"/>
      <w:r w:rsidRPr="000313D1">
        <w:rPr>
          <w:rFonts w:ascii="微软雅黑" w:hAnsi="微软雅黑" w:cs="Huawei Sans"/>
        </w:rPr>
        <w:t>date_dimension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</w:t>
      </w:r>
      <w:proofErr w:type="spellStart"/>
      <w:r w:rsidRPr="000313D1">
        <w:rPr>
          <w:rFonts w:ascii="微软雅黑" w:hAnsi="微软雅黑" w:cs="Huawei Sans"/>
        </w:rPr>
        <w:t>dd</w:t>
      </w:r>
      <w:proofErr w:type="spellEnd"/>
    </w:p>
    <w:p w14:paraId="69756713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580026E2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18E083EC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831A3B6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2362790D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462F59E9" w14:textId="6134A83A" w:rsidR="006037C4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</w:t>
      </w:r>
      <w:proofErr w:type="gramStart"/>
      <w:r w:rsidRPr="000313D1">
        <w:rPr>
          <w:rFonts w:ascii="微软雅黑" w:hAnsi="微软雅黑" w:cs="Huawei Sans"/>
        </w:rPr>
        <w:t>SUM(</w:t>
      </w:r>
      <w:proofErr w:type="spellStart"/>
      <w:proofErr w:type="gramEnd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DESC;</w:t>
      </w:r>
      <w:r w:rsidR="006037C4" w:rsidRPr="000313D1">
        <w:rPr>
          <w:rFonts w:ascii="微软雅黑" w:hAnsi="微软雅黑" w:cs="Huawei Sans"/>
        </w:rPr>
        <w:t xml:space="preserve"> </w:t>
      </w:r>
    </w:p>
    <w:p w14:paraId="549E7B09" w14:textId="77777777" w:rsidR="00874304" w:rsidRPr="000313D1" w:rsidRDefault="00874304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C26B66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4314904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1CAFAF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30BA243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46529867" w:rsidR="00124D9D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2. </w:t>
      </w:r>
      <w:r w:rsidR="000E2D1D" w:rsidRPr="000313D1">
        <w:rPr>
          <w:rFonts w:ascii="微软雅黑" w:eastAsia="微软雅黑" w:hAnsi="微软雅黑" w:cs="Huawei Sans" w:hint="eastAsia"/>
        </w:rPr>
        <w:t>使用索引推荐功能，对查询语句进行推荐，将执行结果截图。</w:t>
      </w:r>
    </w:p>
    <w:p w14:paraId="64FDF660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select</w:t>
      </w:r>
      <w:proofErr w:type="gramEnd"/>
      <w:r w:rsidRPr="000313D1">
        <w:rPr>
          <w:rFonts w:ascii="微软雅黑" w:hAnsi="微软雅黑" w:cs="Huawei Sans"/>
        </w:rPr>
        <w:t xml:space="preserve"> * from </w:t>
      </w:r>
      <w:proofErr w:type="spellStart"/>
      <w:r w:rsidRPr="000313D1">
        <w:rPr>
          <w:rFonts w:ascii="微软雅黑" w:hAnsi="微软雅黑" w:cs="Huawei Sans"/>
        </w:rPr>
        <w:t>gs_index_advise</w:t>
      </w:r>
      <w:proofErr w:type="spellEnd"/>
      <w:r w:rsidRPr="000313D1">
        <w:rPr>
          <w:rFonts w:ascii="微软雅黑" w:hAnsi="微软雅黑" w:cs="Huawei Sans"/>
        </w:rPr>
        <w:t>('</w:t>
      </w:r>
    </w:p>
    <w:p w14:paraId="7DE1B888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</w:t>
      </w:r>
      <w:proofErr w:type="gramStart"/>
      <w:r w:rsidRPr="000313D1">
        <w:rPr>
          <w:rFonts w:ascii="微软雅黑" w:hAnsi="微软雅黑" w:cs="Huawei Sans"/>
        </w:rPr>
        <w:t>SUM(</w:t>
      </w:r>
      <w:proofErr w:type="spellStart"/>
      <w:proofErr w:type="gramEnd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57713CAE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2E31C20B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proofErr w:type="gramStart"/>
      <w:r w:rsidRPr="000313D1">
        <w:rPr>
          <w:rFonts w:ascii="微软雅黑" w:hAnsi="微软雅黑" w:cs="Huawei Sans"/>
        </w:rPr>
        <w:t>address_dimension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ad,</w:t>
      </w:r>
    </w:p>
    <w:p w14:paraId="45EDE9E0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proofErr w:type="gramStart"/>
      <w:r w:rsidRPr="000313D1">
        <w:rPr>
          <w:rFonts w:ascii="微软雅黑" w:hAnsi="微软雅黑" w:cs="Huawei Sans"/>
        </w:rPr>
        <w:t>date_dimension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</w:t>
      </w:r>
      <w:proofErr w:type="spellStart"/>
      <w:r w:rsidRPr="000313D1">
        <w:rPr>
          <w:rFonts w:ascii="微软雅黑" w:hAnsi="微软雅黑" w:cs="Huawei Sans"/>
        </w:rPr>
        <w:t>dd</w:t>
      </w:r>
      <w:proofErr w:type="spellEnd"/>
    </w:p>
    <w:p w14:paraId="533213F6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3349930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53E59197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290F2ED0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4683BD0D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212E044B" w14:textId="4383D557" w:rsidR="009639A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</w:t>
      </w:r>
      <w:proofErr w:type="gramStart"/>
      <w:r w:rsidRPr="000313D1">
        <w:rPr>
          <w:rFonts w:ascii="微软雅黑" w:hAnsi="微软雅黑" w:cs="Huawei Sans"/>
        </w:rPr>
        <w:t>SUM(</w:t>
      </w:r>
      <w:proofErr w:type="spellStart"/>
      <w:proofErr w:type="gramEnd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DESC');</w:t>
      </w:r>
      <w:r w:rsidR="009639AD" w:rsidRPr="000313D1">
        <w:rPr>
          <w:rFonts w:ascii="微软雅黑" w:hAnsi="微软雅黑" w:cs="Huawei Sans"/>
        </w:rPr>
        <w:t xml:space="preserve"> </w:t>
      </w:r>
    </w:p>
    <w:p w14:paraId="7D676C36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339C4113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0C7940E9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2BBD74E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0313D1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6351C2ED" w:rsidR="009639AD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3. </w:t>
      </w:r>
      <w:r w:rsidR="000E2D1D" w:rsidRPr="000313D1">
        <w:rPr>
          <w:rFonts w:ascii="微软雅黑" w:eastAsia="微软雅黑" w:hAnsi="微软雅黑" w:hint="eastAsia"/>
        </w:rPr>
        <w:t>查看创建的虚拟索引列，</w:t>
      </w:r>
      <w:r w:rsidR="000E2D1D" w:rsidRPr="000313D1">
        <w:rPr>
          <w:rFonts w:ascii="微软雅黑" w:eastAsia="微软雅黑" w:hAnsi="微软雅黑"/>
        </w:rPr>
        <w:t>将执行结果截图</w:t>
      </w:r>
      <w:r w:rsidR="009639AD" w:rsidRPr="000313D1">
        <w:rPr>
          <w:rFonts w:ascii="微软雅黑" w:eastAsia="微软雅黑" w:hAnsi="微软雅黑" w:cs="Huawei Sans"/>
        </w:rPr>
        <w:t>。</w:t>
      </w:r>
    </w:p>
    <w:p w14:paraId="59B28DC7" w14:textId="4F7A10E2" w:rsidR="009639AD" w:rsidRPr="000313D1" w:rsidRDefault="000E2D1D" w:rsidP="009639A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select</w:t>
      </w:r>
      <w:proofErr w:type="gramEnd"/>
      <w:r w:rsidRPr="000313D1">
        <w:rPr>
          <w:rFonts w:ascii="微软雅黑" w:hAnsi="微软雅黑" w:cs="Huawei Sans"/>
        </w:rPr>
        <w:t xml:space="preserve"> * from </w:t>
      </w:r>
      <w:proofErr w:type="spellStart"/>
      <w:r w:rsidRPr="000313D1">
        <w:rPr>
          <w:rFonts w:ascii="微软雅黑" w:hAnsi="微软雅黑" w:cs="Huawei Sans"/>
        </w:rPr>
        <w:t>hypopg_display_index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297724FB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18E67C1B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78BDB60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B6BAB45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E67FADB" w14:textId="5BB188C1" w:rsidR="00874304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4</w:t>
      </w:r>
      <w:r w:rsidR="00874304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cs="Huawei Sans" w:hint="eastAsia"/>
        </w:rPr>
        <w:t>获取索引虚拟列大小结果（单位为：字节），将执行结果截图。</w:t>
      </w:r>
    </w:p>
    <w:p w14:paraId="747419B1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select</w:t>
      </w:r>
      <w:proofErr w:type="gramEnd"/>
      <w:r w:rsidRPr="000313D1">
        <w:rPr>
          <w:rFonts w:ascii="微软雅黑" w:hAnsi="微软雅黑" w:cs="Huawei Sans"/>
        </w:rPr>
        <w:t xml:space="preserve"> * from </w:t>
      </w:r>
      <w:proofErr w:type="spellStart"/>
      <w:r w:rsidRPr="000313D1">
        <w:rPr>
          <w:rFonts w:ascii="微软雅黑" w:hAnsi="微软雅黑" w:cs="Huawei Sans"/>
        </w:rPr>
        <w:t>hypopg_estimate_size</w:t>
      </w:r>
      <w:proofErr w:type="spellEnd"/>
      <w:r w:rsidRPr="000313D1">
        <w:rPr>
          <w:rFonts w:ascii="微软雅黑" w:hAnsi="微软雅黑" w:cs="Huawei Sans"/>
        </w:rPr>
        <w:t>(16715);</w:t>
      </w:r>
    </w:p>
    <w:p w14:paraId="3D477724" w14:textId="1F535FC6" w:rsidR="009639A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select</w:t>
      </w:r>
      <w:proofErr w:type="gramEnd"/>
      <w:r w:rsidRPr="000313D1">
        <w:rPr>
          <w:rFonts w:ascii="微软雅黑" w:hAnsi="微软雅黑" w:cs="Huawei Sans"/>
        </w:rPr>
        <w:t xml:space="preserve"> * from </w:t>
      </w:r>
      <w:proofErr w:type="spellStart"/>
      <w:r w:rsidRPr="000313D1">
        <w:rPr>
          <w:rFonts w:ascii="微软雅黑" w:hAnsi="微软雅黑" w:cs="Huawei Sans"/>
        </w:rPr>
        <w:t>hypopg_estimate_size</w:t>
      </w:r>
      <w:proofErr w:type="spellEnd"/>
      <w:r w:rsidRPr="000313D1">
        <w:rPr>
          <w:rFonts w:ascii="微软雅黑" w:hAnsi="微软雅黑" w:cs="Huawei Sans"/>
        </w:rPr>
        <w:t>(16716);</w:t>
      </w:r>
    </w:p>
    <w:p w14:paraId="79B270C6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7DA837EC" w14:textId="5A860C0B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5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 w:hint="eastAsia"/>
        </w:rPr>
        <w:t>再次使用explain，对该S</w:t>
      </w:r>
      <w:r w:rsidRPr="000313D1">
        <w:rPr>
          <w:rFonts w:ascii="微软雅黑" w:eastAsia="微软雅黑" w:hAnsi="微软雅黑"/>
        </w:rPr>
        <w:t>QL加以分析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4840A00D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7248F5C6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</w:t>
      </w:r>
      <w:proofErr w:type="gramStart"/>
      <w:r w:rsidRPr="000313D1">
        <w:rPr>
          <w:rFonts w:ascii="微软雅黑" w:hAnsi="微软雅黑" w:cs="Huawei Sans"/>
        </w:rPr>
        <w:t>SUM(</w:t>
      </w:r>
      <w:proofErr w:type="spellStart"/>
      <w:proofErr w:type="gramEnd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7409B213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33017A90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proofErr w:type="gramStart"/>
      <w:r w:rsidRPr="000313D1">
        <w:rPr>
          <w:rFonts w:ascii="微软雅黑" w:hAnsi="微软雅黑" w:cs="Huawei Sans"/>
        </w:rPr>
        <w:t>address_dimension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ad,</w:t>
      </w:r>
    </w:p>
    <w:p w14:paraId="5AC7C34C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proofErr w:type="gramStart"/>
      <w:r w:rsidRPr="000313D1">
        <w:rPr>
          <w:rFonts w:ascii="微软雅黑" w:hAnsi="微软雅黑" w:cs="Huawei Sans"/>
        </w:rPr>
        <w:t>date_dimension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</w:t>
      </w:r>
      <w:proofErr w:type="spellStart"/>
      <w:r w:rsidRPr="000313D1">
        <w:rPr>
          <w:rFonts w:ascii="微软雅黑" w:hAnsi="微软雅黑" w:cs="Huawei Sans"/>
        </w:rPr>
        <w:t>dd</w:t>
      </w:r>
      <w:proofErr w:type="spellEnd"/>
    </w:p>
    <w:p w14:paraId="3C9C2469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D2D95E7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68DC9CE0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27B3508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7BAE772D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159B1869" w14:textId="77777777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</w:t>
      </w:r>
      <w:proofErr w:type="gramStart"/>
      <w:r w:rsidRPr="000313D1">
        <w:rPr>
          <w:rFonts w:ascii="微软雅黑" w:hAnsi="微软雅黑" w:cs="Huawei Sans"/>
        </w:rPr>
        <w:t>SUM(</w:t>
      </w:r>
      <w:proofErr w:type="spellStart"/>
      <w:proofErr w:type="gramEnd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DESC;</w:t>
      </w:r>
    </w:p>
    <w:p w14:paraId="0C1D7430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60FF0CF5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4D9D4DD2" w14:textId="7A042572" w:rsidR="009639AD" w:rsidRPr="000313D1" w:rsidRDefault="009639AD" w:rsidP="000E2D1D">
      <w:pPr>
        <w:pStyle w:val="1e"/>
        <w:rPr>
          <w:rFonts w:ascii="微软雅黑" w:eastAsia="微软雅黑" w:hAnsi="微软雅黑" w:hint="eastAsia"/>
        </w:rPr>
      </w:pPr>
      <w:r w:rsidRPr="000313D1">
        <w:rPr>
          <w:rFonts w:ascii="微软雅黑" w:eastAsia="微软雅黑" w:hAnsi="微软雅黑"/>
        </w:rPr>
        <w:t xml:space="preserve"> </w:t>
      </w:r>
    </w:p>
    <w:p w14:paraId="33A103B2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6A34B0B0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  <w:r w:rsidRPr="000313D1">
        <w:rPr>
          <w:rFonts w:ascii="微软雅黑" w:eastAsia="微软雅黑" w:hAnsi="微软雅黑"/>
        </w:rPr>
        <w:t>6.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28DF5FD6" w14:textId="741BD00C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lastRenderedPageBreak/>
        <w:t>select</w:t>
      </w:r>
      <w:proofErr w:type="gramEnd"/>
      <w:r w:rsidRPr="000313D1">
        <w:rPr>
          <w:rFonts w:ascii="微软雅黑" w:hAnsi="微软雅黑" w:cs="Huawei Sans"/>
        </w:rPr>
        <w:t xml:space="preserve"> * from </w:t>
      </w:r>
      <w:proofErr w:type="spellStart"/>
      <w:r w:rsidRPr="000313D1">
        <w:rPr>
          <w:rFonts w:ascii="微软雅黑" w:hAnsi="微软雅黑" w:cs="Huawei Sans"/>
        </w:rPr>
        <w:t>hypopg_drop_index</w:t>
      </w:r>
      <w:proofErr w:type="spellEnd"/>
      <w:r w:rsidRPr="000313D1">
        <w:rPr>
          <w:rFonts w:ascii="微软雅黑" w:hAnsi="微软雅黑" w:cs="Huawei Sans"/>
        </w:rPr>
        <w:t>(16715);</w:t>
      </w:r>
    </w:p>
    <w:p w14:paraId="4317A4B2" w14:textId="32A12AA9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1C6C56AE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0346250F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193EDA17" w14:textId="5F76F4E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  <w:r w:rsidRPr="000313D1">
        <w:rPr>
          <w:rFonts w:ascii="微软雅黑" w:eastAsia="微软雅黑" w:hAnsi="微软雅黑"/>
        </w:rPr>
        <w:t>7.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1B416FF6" w14:textId="393224AE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select</w:t>
      </w:r>
      <w:proofErr w:type="gramEnd"/>
      <w:r w:rsidRPr="000313D1">
        <w:rPr>
          <w:rFonts w:ascii="微软雅黑" w:hAnsi="微软雅黑" w:cs="Huawei Sans"/>
        </w:rPr>
        <w:t xml:space="preserve"> * from </w:t>
      </w:r>
      <w:proofErr w:type="spellStart"/>
      <w:r w:rsidRPr="000313D1">
        <w:rPr>
          <w:rFonts w:ascii="微软雅黑" w:hAnsi="微软雅黑" w:cs="Huawei Sans"/>
        </w:rPr>
        <w:t>hypopg_reset_index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35086DBE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53B5FCC7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07AF48C5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6A876550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25923ED2" w14:textId="042A562E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  <w:r w:rsidRPr="000313D1">
        <w:rPr>
          <w:rFonts w:ascii="微软雅黑" w:eastAsia="微软雅黑" w:hAnsi="微软雅黑" w:hint="eastAsia"/>
        </w:rPr>
        <w:t>8</w:t>
      </w:r>
      <w:r w:rsidRPr="000313D1">
        <w:rPr>
          <w:rFonts w:ascii="微软雅黑" w:eastAsia="微软雅黑" w:hAnsi="微软雅黑"/>
        </w:rPr>
        <w:t xml:space="preserve">. </w:t>
      </w:r>
      <w:r w:rsidRPr="000313D1">
        <w:rPr>
          <w:rFonts w:ascii="微软雅黑" w:eastAsia="微软雅黑" w:hAnsi="微软雅黑" w:hint="eastAsia"/>
        </w:rPr>
        <w:t>查看索引虚拟列，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08DCF3DE" w14:textId="4793CFED" w:rsidR="000E2D1D" w:rsidRPr="000313D1" w:rsidRDefault="000E2D1D" w:rsidP="000E2D1D">
      <w:pPr>
        <w:pStyle w:val="affffc"/>
        <w:rPr>
          <w:rFonts w:ascii="微软雅黑" w:hAnsi="微软雅黑" w:cs="Huawei Sans"/>
        </w:rPr>
      </w:pPr>
      <w:proofErr w:type="gramStart"/>
      <w:r w:rsidRPr="000313D1">
        <w:rPr>
          <w:rFonts w:ascii="微软雅黑" w:hAnsi="微软雅黑" w:cs="Huawei Sans"/>
        </w:rPr>
        <w:t>select</w:t>
      </w:r>
      <w:proofErr w:type="gramEnd"/>
      <w:r w:rsidRPr="000313D1">
        <w:rPr>
          <w:rFonts w:ascii="微软雅黑" w:hAnsi="微软雅黑" w:cs="Huawei Sans"/>
        </w:rPr>
        <w:t xml:space="preserve"> * from </w:t>
      </w:r>
      <w:proofErr w:type="spellStart"/>
      <w:r w:rsidRPr="000313D1">
        <w:rPr>
          <w:rFonts w:ascii="微软雅黑" w:hAnsi="微软雅黑" w:cs="Huawei Sans"/>
        </w:rPr>
        <w:t>hypopg_display_index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67468D4B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1F842E6B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0C9C992F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6EAD4AA2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2CF57D23" w14:textId="77777777" w:rsidR="000E2D1D" w:rsidRPr="000313D1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05EA61B7" w14:textId="0FC710E1" w:rsidR="003049DF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任务三：</w:t>
      </w:r>
      <w:r w:rsidR="000E2D1D" w:rsidRPr="000313D1">
        <w:rPr>
          <w:rFonts w:ascii="微软雅黑" w:eastAsia="微软雅黑" w:hAnsi="微软雅黑" w:cs="Huawei Sans" w:hint="eastAsia"/>
        </w:rPr>
        <w:t>通过创建索引，对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中的SQL语句进行优化，并对比优化前后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执行的时间。</w:t>
      </w:r>
    </w:p>
    <w:p w14:paraId="52632ADF" w14:textId="367E52FC" w:rsidR="00587551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查询，将执行结果截图</w:t>
      </w:r>
      <w:r w:rsidR="009639AD" w:rsidRPr="000313D1">
        <w:rPr>
          <w:rFonts w:ascii="微软雅黑" w:eastAsia="微软雅黑" w:hAnsi="微软雅黑" w:cs="Huawei Sans"/>
        </w:rPr>
        <w:t>：</w:t>
      </w:r>
    </w:p>
    <w:p w14:paraId="025E5D4C" w14:textId="2B27ABC0" w:rsidR="009639AD" w:rsidRPr="000313D1" w:rsidRDefault="000E2D1D" w:rsidP="009639AD">
      <w:pPr>
        <w:pStyle w:val="affffc"/>
        <w:rPr>
          <w:rFonts w:ascii="微软雅黑" w:hAnsi="微软雅黑" w:cs="Huawei Sans"/>
        </w:rPr>
      </w:pPr>
      <w:proofErr w:type="spellStart"/>
      <w:proofErr w:type="gramStart"/>
      <w:r w:rsidRPr="000313D1">
        <w:rPr>
          <w:rFonts w:ascii="微软雅黑" w:hAnsi="微软雅黑" w:cs="Huawei Sans"/>
        </w:rPr>
        <w:t>gsql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/queries/queries02.log</w:t>
      </w:r>
    </w:p>
    <w:p w14:paraId="61936EC3" w14:textId="77777777" w:rsidR="009639AD" w:rsidRPr="000313D1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4AC2284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9241127" w14:textId="510DD673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挑战</w:t>
      </w:r>
      <w:proofErr w:type="gramStart"/>
      <w:r w:rsidRPr="000313D1">
        <w:rPr>
          <w:rFonts w:ascii="微软雅黑" w:eastAsia="微软雅黑" w:hAnsi="微软雅黑" w:cs="Huawei Sans"/>
        </w:rPr>
        <w:t>一</w:t>
      </w:r>
      <w:proofErr w:type="gramEnd"/>
      <w:r w:rsidRPr="000313D1">
        <w:rPr>
          <w:rFonts w:ascii="微软雅黑" w:eastAsia="微软雅黑" w:hAnsi="微软雅黑" w:cs="Huawei Sans"/>
        </w:rPr>
        <w:t>：</w:t>
      </w:r>
      <w:r w:rsidRPr="000313D1">
        <w:rPr>
          <w:rFonts w:ascii="微软雅黑" w:eastAsia="微软雅黑" w:hAnsi="微软雅黑" w:cs="Huawei Sans" w:hint="eastAsia"/>
        </w:rPr>
        <w:t>进一步优化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中的查询语句，使得前后执行时间出现</w:t>
      </w:r>
      <w:proofErr w:type="gramStart"/>
      <w:r w:rsidRPr="000313D1">
        <w:rPr>
          <w:rFonts w:ascii="微软雅黑" w:eastAsia="微软雅黑" w:hAnsi="微软雅黑" w:cs="Huawei Sans"/>
        </w:rPr>
        <w:t>倍数级</w:t>
      </w:r>
      <w:proofErr w:type="gramEnd"/>
      <w:r w:rsidRPr="000313D1">
        <w:rPr>
          <w:rFonts w:ascii="微软雅黑" w:eastAsia="微软雅黑" w:hAnsi="微软雅黑" w:cs="Huawei Sans"/>
        </w:rPr>
        <w:t>的提升。</w:t>
      </w:r>
    </w:p>
    <w:p w14:paraId="67B2DC75" w14:textId="77777777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查询，将执行结果截图：</w:t>
      </w:r>
    </w:p>
    <w:p w14:paraId="53C065CB" w14:textId="6F47DA5F" w:rsidR="004A12B5" w:rsidRPr="000313D1" w:rsidRDefault="004A12B5" w:rsidP="004A12B5">
      <w:pPr>
        <w:pStyle w:val="affffc"/>
        <w:rPr>
          <w:rFonts w:ascii="微软雅黑" w:hAnsi="微软雅黑" w:cs="Huawei Sans"/>
        </w:rPr>
      </w:pPr>
      <w:proofErr w:type="spellStart"/>
      <w:proofErr w:type="gramStart"/>
      <w:r w:rsidRPr="000313D1">
        <w:rPr>
          <w:rFonts w:ascii="微软雅黑" w:hAnsi="微软雅黑" w:cs="Huawei Sans"/>
        </w:rPr>
        <w:t>gsql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/queries/queries03.log</w:t>
      </w:r>
    </w:p>
    <w:p w14:paraId="1135BE1B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55CAD671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61919593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090A268E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1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根据</w:t>
      </w:r>
      <w:r w:rsidR="00460223" w:rsidRPr="000313D1">
        <w:rPr>
          <w:rFonts w:ascii="微软雅黑" w:eastAsia="微软雅黑" w:hAnsi="微软雅黑" w:cs="Huawei Sans"/>
        </w:rPr>
        <w:t>X-Tuner给出的参数优化，在哪些参数上进行了优化，为何要对这些参数进行优化？</w:t>
      </w:r>
    </w:p>
    <w:p w14:paraId="713FFDDA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E4A9913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索引的使用，对于执行</w:t>
      </w:r>
      <w:r w:rsidR="00460223"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  <w:bookmarkStart w:id="0" w:name="_GoBack"/>
      <w:bookmarkEnd w:id="0"/>
    </w:p>
    <w:sectPr w:rsidR="00D435D3" w:rsidRPr="000313D1" w:rsidSect="00033B54">
      <w:headerReference w:type="default" r:id="rId1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07B42" w14:textId="77777777" w:rsidR="00623FBA" w:rsidRDefault="00623FBA" w:rsidP="00940D2A">
      <w:pPr>
        <w:spacing w:before="0" w:after="0" w:line="240" w:lineRule="auto"/>
      </w:pPr>
      <w:r>
        <w:separator/>
      </w:r>
    </w:p>
  </w:endnote>
  <w:endnote w:type="continuationSeparator" w:id="0">
    <w:p w14:paraId="0018BECA" w14:textId="77777777" w:rsidR="00623FBA" w:rsidRDefault="00623FB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3B47F" w14:textId="77777777" w:rsidR="00623FBA" w:rsidRDefault="00623FB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F39F6FA" w14:textId="77777777" w:rsidR="00623FBA" w:rsidRDefault="00623FB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5209FB" w:rsidRDefault="007B5EB9" w:rsidP="00033B54">
    <w:pPr>
      <w:pStyle w:val="a6"/>
      <w:rPr>
        <w:rFonts w:hint="eastAsia"/>
      </w:rPr>
    </w:pPr>
  </w:p>
  <w:p w14:paraId="6619D47F" w14:textId="77777777" w:rsidR="007B5EB9" w:rsidRPr="005209FB" w:rsidRDefault="007B5EB9" w:rsidP="00033B54">
    <w:pPr>
      <w:pStyle w:val="a6"/>
      <w:rPr>
        <w:rFonts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9"/>
            <w:jc w:val="left"/>
            <w:rPr>
              <w:rFonts w:hint="eastAsia"/>
            </w:rPr>
          </w:pPr>
        </w:p>
        <w:p w14:paraId="19FB2DDB" w14:textId="77777777" w:rsidR="007B5EB9" w:rsidRPr="005209FB" w:rsidRDefault="007B5EB9" w:rsidP="00033B54"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rFonts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rFonts w:hint="eastAsia"/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6"/>
      <w:rPr>
        <w:rFonts w:hint="eastAsia"/>
      </w:rPr>
    </w:pPr>
  </w:p>
  <w:p w14:paraId="76432B8F" w14:textId="77777777" w:rsidR="007B5EB9" w:rsidRPr="005209FB" w:rsidRDefault="007B5EB9" w:rsidP="00033B54">
    <w:pPr>
      <w:pStyle w:val="a6"/>
      <w:rPr>
        <w:rFonts w:hint="eastAsia"/>
      </w:rPr>
    </w:pPr>
  </w:p>
  <w:p w14:paraId="2CCE42D9" w14:textId="77777777" w:rsidR="007B5EB9" w:rsidRPr="005209FB" w:rsidRDefault="007B5EB9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1E23C8-1A90-4A9D-8D32-EF254DC2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46</TotalTime>
  <Pages>6</Pages>
  <Words>398</Words>
  <Characters>2273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Xiangxinyong (Edison)</cp:lastModifiedBy>
  <cp:revision>23</cp:revision>
  <cp:lastPrinted>2016-11-21T02:33:00Z</cp:lastPrinted>
  <dcterms:created xsi:type="dcterms:W3CDTF">2020-05-17T07:00:00Z</dcterms:created>
  <dcterms:modified xsi:type="dcterms:W3CDTF">2021-07-09T12:44:00Z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