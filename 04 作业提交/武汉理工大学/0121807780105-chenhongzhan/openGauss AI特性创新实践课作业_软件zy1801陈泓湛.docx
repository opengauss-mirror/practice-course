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r w:rsidR="008501BC" w:rsidRPr="008501BC">
        <w:t>openGauss</w:t>
      </w:r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r w:rsidRPr="008501BC">
        <w:t>openGauss</w:t>
      </w:r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任务一：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7BE5D34" w14:textId="14DE4196" w:rsidR="00874304" w:rsidRDefault="00E11208" w:rsidP="00170B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2D86DC94" wp14:editId="31D07E81">
            <wp:extent cx="6120130" cy="7448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5A66" w14:textId="77777777" w:rsidR="00874304" w:rsidRDefault="00874304" w:rsidP="00E11208">
      <w:pPr>
        <w:pStyle w:val="1e"/>
        <w:ind w:left="0"/>
        <w:rPr>
          <w:rFonts w:hint="eastAsia"/>
        </w:rPr>
      </w:pPr>
    </w:p>
    <w:p w14:paraId="213AD1F9" w14:textId="77777777" w:rsidR="00874304" w:rsidRDefault="00874304" w:rsidP="00170BD2">
      <w:pPr>
        <w:pStyle w:val="1e"/>
        <w:rPr>
          <w:rFonts w:hint="eastAsia"/>
        </w:rPr>
      </w:pP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0BB35132" w14:textId="589A25DC" w:rsidR="003049DF" w:rsidRDefault="00E11208" w:rsidP="00170B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2CAB465C" wp14:editId="55FE04B4">
            <wp:extent cx="6120130" cy="73469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1723" w14:textId="77777777" w:rsidR="005D2ADA" w:rsidRDefault="005D2ADA" w:rsidP="00170BD2">
      <w:pPr>
        <w:pStyle w:val="1e"/>
        <w:rPr>
          <w:rFonts w:hint="eastAsia"/>
        </w:rPr>
      </w:pPr>
    </w:p>
    <w:p w14:paraId="74356FBB" w14:textId="77777777" w:rsidR="005D2ADA" w:rsidRDefault="005D2ADA" w:rsidP="00170BD2">
      <w:pPr>
        <w:pStyle w:val="1e"/>
        <w:rPr>
          <w:rFonts w:hint="eastAsia"/>
        </w:rPr>
      </w:pPr>
    </w:p>
    <w:p w14:paraId="793EA8FA" w14:textId="77777777" w:rsidR="003049DF" w:rsidRDefault="003049DF" w:rsidP="00170BD2">
      <w:pPr>
        <w:pStyle w:val="1e"/>
        <w:rPr>
          <w:rFonts w:hint="eastAsia"/>
        </w:rPr>
      </w:pPr>
    </w:p>
    <w:p w14:paraId="341CED45" w14:textId="467084B3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F8F8E28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14D7053" w14:textId="4612C329" w:rsidR="0044100F" w:rsidRDefault="00346280" w:rsidP="00170BD2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开发者最先开发出来的肯定是源代码，而源代码中有众多的依赖包，且版本不同，如果是安装编译好的二进制包，不能够保证依赖的包存在或版本合适。因此需要通过源码编译来解决依赖的问题。</w:t>
      </w: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r w:rsidRPr="009639AD">
        <w:t>openGauss</w:t>
      </w:r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count(*) from supplier;;</w:t>
      </w:r>
    </w:p>
    <w:p w14:paraId="75540B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344331EA" w14:textId="4AF974D9" w:rsidR="006854E3" w:rsidRPr="009639AD" w:rsidRDefault="00DD0844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F0494E1" wp14:editId="4DD052BB">
            <wp:extent cx="3002540" cy="11507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B1DB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4A59DBD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任务二：行存表与列存表执行效率对比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r w:rsidRPr="009639AD">
        <w:rPr>
          <w:rFonts w:ascii="Huawei Sans" w:hAnsi="Huawei Sans" w:cs="Huawei Sans"/>
        </w:rPr>
        <w:t>litemall_orders</w:t>
      </w:r>
      <w:r w:rsidRPr="009639AD">
        <w:rPr>
          <w:rFonts w:ascii="Huawei Sans" w:hAnsi="Huawei Sans" w:cs="Huawei Sans"/>
        </w:rPr>
        <w:t>行存表与</w:t>
      </w:r>
      <w:r w:rsidRPr="009639AD">
        <w:rPr>
          <w:rFonts w:ascii="Huawei Sans" w:hAnsi="Huawei Sans" w:cs="Huawei Sans"/>
        </w:rPr>
        <w:t>litemall_orders_col</w:t>
      </w:r>
      <w:r w:rsidRPr="009639AD">
        <w:rPr>
          <w:rFonts w:ascii="Huawei Sans" w:hAnsi="Huawei Sans" w:cs="Huawei Sans"/>
        </w:rPr>
        <w:t>列存表中的</w:t>
      </w:r>
      <w:r w:rsidRPr="009639AD">
        <w:rPr>
          <w:rFonts w:ascii="Huawei Sans" w:hAnsi="Huawei Sans" w:cs="Huawei Sans"/>
        </w:rPr>
        <w:t>order_price</w:t>
      </w:r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sum (order_price) from litemall_orders where add_date between '20200101' and '20200701'; </w:t>
      </w:r>
    </w:p>
    <w:p w14:paraId="79189C61" w14:textId="65D490FA" w:rsidR="006854E3" w:rsidRPr="009639AD" w:rsidRDefault="00447522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6CAC6A6" wp14:editId="6C5200F3">
            <wp:extent cx="6120130" cy="1301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(order_price) from litemall_orders_col where add_date between '20200101' and '20200701';</w:t>
      </w:r>
    </w:p>
    <w:p w14:paraId="2F8B2F6F" w14:textId="13054BBD" w:rsidR="006854E3" w:rsidRPr="009639AD" w:rsidRDefault="00447522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D3742AA" wp14:editId="0FE77392">
            <wp:extent cx="6120130" cy="94742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r w:rsidRPr="009639AD">
        <w:rPr>
          <w:rFonts w:ascii="Huawei Sans" w:hAnsi="Huawei Sans" w:cs="Huawei Sans"/>
        </w:rPr>
        <w:t>litemall_orders</w:t>
      </w:r>
      <w:r w:rsidRPr="009639AD">
        <w:rPr>
          <w:rFonts w:ascii="Huawei Sans" w:hAnsi="Huawei Sans" w:cs="Huawei Sans"/>
        </w:rPr>
        <w:t>行存表与</w:t>
      </w:r>
      <w:r w:rsidRPr="009639AD">
        <w:rPr>
          <w:rFonts w:ascii="Huawei Sans" w:hAnsi="Huawei Sans" w:cs="Huawei Sans"/>
        </w:rPr>
        <w:t>litemall_orders_col</w:t>
      </w:r>
      <w:r w:rsidRPr="009639AD">
        <w:rPr>
          <w:rFonts w:ascii="Huawei Sans" w:hAnsi="Huawei Sans" w:cs="Huawei Sans"/>
        </w:rPr>
        <w:t>列存表中的</w:t>
      </w:r>
      <w:r w:rsidRPr="009639AD">
        <w:rPr>
          <w:rFonts w:ascii="Huawei Sans" w:hAnsi="Huawei Sans" w:cs="Huawei Sans"/>
        </w:rPr>
        <w:t>order_price</w:t>
      </w:r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avg (order_price) from litemall_orders where add_date between '20200101' and '20200701'; </w:t>
      </w:r>
    </w:p>
    <w:p w14:paraId="3B982D8D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5A16C20" w14:textId="22E5C448" w:rsidR="00D96EE7" w:rsidRPr="009639AD" w:rsidRDefault="00447522" w:rsidP="006854E3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63A7CA48" wp14:editId="365BF3E2">
            <wp:extent cx="6120130" cy="9594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(order_price) from litemall_orders_col where add_date between '20200101' and '20200701';</w:t>
      </w:r>
    </w:p>
    <w:p w14:paraId="39FBA8DD" w14:textId="0BE3E7B7" w:rsidR="006854E3" w:rsidRPr="009639AD" w:rsidRDefault="00447522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13CFD9F" wp14:editId="7C8B8EAD">
            <wp:extent cx="6120130" cy="9124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EDB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707D1C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litemall_orders</w:t>
      </w:r>
      <w:r w:rsidRPr="009639AD">
        <w:rPr>
          <w:rFonts w:ascii="Huawei Sans" w:hAnsi="Huawei Sans" w:cs="Huawei Sans"/>
        </w:rPr>
        <w:t>行存表与</w:t>
      </w:r>
      <w:r w:rsidRPr="009639AD">
        <w:rPr>
          <w:rFonts w:ascii="Huawei Sans" w:hAnsi="Huawei Sans" w:cs="Huawei Sans"/>
        </w:rPr>
        <w:t>litemall_orders_col</w:t>
      </w:r>
      <w:r w:rsidRPr="009639AD">
        <w:rPr>
          <w:rFonts w:ascii="Huawei Sans" w:hAnsi="Huawei Sans" w:cs="Huawei Sans"/>
        </w:rPr>
        <w:t>列存表中</w:t>
      </w:r>
      <w:r w:rsidRPr="009639AD">
        <w:rPr>
          <w:rFonts w:ascii="Huawei Sans" w:hAnsi="Huawei Sans" w:cs="Huawei Sans"/>
        </w:rPr>
        <w:t>order_id</w:t>
      </w:r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r w:rsidRPr="009639AD">
        <w:rPr>
          <w:rFonts w:ascii="Huawei Sans" w:hAnsi="Huawei Sans" w:cs="Huawei Sans"/>
        </w:rPr>
        <w:t>order_price</w:t>
      </w:r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order_price from litemall_orders where order_id=6;</w:t>
      </w:r>
    </w:p>
    <w:p w14:paraId="327F33EC" w14:textId="20C7EDFE" w:rsidR="006854E3" w:rsidRPr="009639AD" w:rsidRDefault="00447522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101F1CE" wp14:editId="32A63F15">
            <wp:extent cx="4915326" cy="1196444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order_price from litemall_orders_col where order_id=6; </w:t>
      </w:r>
    </w:p>
    <w:p w14:paraId="3D62B594" w14:textId="070A7D42" w:rsidR="006854E3" w:rsidRPr="009639AD" w:rsidRDefault="00447522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873F870" wp14:editId="540EA1A6">
            <wp:extent cx="5220152" cy="126503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r w:rsidRPr="009639AD">
        <w:rPr>
          <w:rFonts w:ascii="Huawei Sans" w:hAnsi="Huawei Sans" w:cs="Huawei Sans"/>
        </w:rPr>
        <w:t>litemall_orders</w:t>
      </w:r>
      <w:r w:rsidRPr="009639AD">
        <w:rPr>
          <w:rFonts w:ascii="Huawei Sans" w:hAnsi="Huawei Sans" w:cs="Huawei Sans"/>
        </w:rPr>
        <w:t>行存表与</w:t>
      </w:r>
      <w:r w:rsidRPr="009639AD">
        <w:rPr>
          <w:rFonts w:ascii="Huawei Sans" w:hAnsi="Huawei Sans" w:cs="Huawei Sans"/>
        </w:rPr>
        <w:t>litemall_orders_col</w:t>
      </w:r>
      <w:r w:rsidRPr="009639AD">
        <w:rPr>
          <w:rFonts w:ascii="Huawei Sans" w:hAnsi="Huawei Sans" w:cs="Huawei Sans"/>
        </w:rPr>
        <w:t>列存表中</w:t>
      </w:r>
      <w:r w:rsidRPr="009639AD">
        <w:rPr>
          <w:rFonts w:ascii="Huawei Sans" w:hAnsi="Huawei Sans" w:cs="Huawei Sans"/>
        </w:rPr>
        <w:t>order_id</w:t>
      </w:r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r w:rsidRPr="009639AD">
        <w:rPr>
          <w:rFonts w:ascii="Huawei Sans" w:hAnsi="Huawei Sans" w:cs="Huawei Sans"/>
        </w:rPr>
        <w:t>order_price</w:t>
      </w:r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update litemall_orders set order_price=2468 where order_id=6;</w:t>
      </w:r>
    </w:p>
    <w:p w14:paraId="0ED1A782" w14:textId="5E50E89A" w:rsidR="006854E3" w:rsidRPr="009639AD" w:rsidRDefault="00447522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0F84FEF" wp14:editId="311F648F">
            <wp:extent cx="5265876" cy="525826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litemall_orders_col set order_price=2468 where order_id=6; </w:t>
      </w:r>
    </w:p>
    <w:p w14:paraId="50C45C0E" w14:textId="00A1E699" w:rsidR="00447522" w:rsidRDefault="00447522" w:rsidP="006854E3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5E181A27" wp14:editId="5DB02834">
            <wp:extent cx="5517358" cy="670618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79BA" w14:textId="387A8EC8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* FROM test_view;</w:t>
      </w:r>
    </w:p>
    <w:p w14:paraId="24225265" w14:textId="282448F5" w:rsidR="006854E3" w:rsidRDefault="00447522" w:rsidP="00447522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0CF58BE0" wp14:editId="4303D22A">
            <wp:extent cx="2537680" cy="341405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AE8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B984A76" w14:textId="77777777" w:rsidR="006854E3" w:rsidRPr="009639AD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* FROM v_order;</w:t>
      </w:r>
    </w:p>
    <w:p w14:paraId="34BBC586" w14:textId="5EB16378" w:rsidR="006854E3" w:rsidRDefault="00447522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5641D63F" wp14:editId="36C51F0E">
            <wp:extent cx="2324301" cy="1364098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0A4D" w14:textId="77777777" w:rsidR="006854E3" w:rsidRDefault="006854E3" w:rsidP="00447522">
      <w:pPr>
        <w:pStyle w:val="1e"/>
        <w:ind w:left="0"/>
        <w:rPr>
          <w:rFonts w:ascii="Huawei Sans" w:eastAsia="微软雅黑" w:hAnsi="Huawei Sans" w:cs="Huawei Sans"/>
          <w:kern w:val="2"/>
          <w:szCs w:val="21"/>
        </w:rPr>
      </w:pPr>
    </w:p>
    <w:p w14:paraId="25F81E8A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* FROM v_order;</w:t>
      </w:r>
    </w:p>
    <w:p w14:paraId="235F3B94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177D5D48" w14:textId="76F10861" w:rsidR="006854E3" w:rsidRDefault="00C5319B" w:rsidP="006854E3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17DB5E7D" wp14:editId="55C48E97">
            <wp:extent cx="2270957" cy="1234547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55B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3944C87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>SELECT * FROM vi_order;</w:t>
      </w:r>
    </w:p>
    <w:p w14:paraId="20F24033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0895B90D" w14:textId="7B329027" w:rsidR="006854E3" w:rsidRDefault="00C5319B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DD12DD7" wp14:editId="3CD86CBE">
            <wp:extent cx="2339543" cy="3086367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D70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98D0C7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323253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>SELECT * FROM vi_order;</w:t>
      </w:r>
    </w:p>
    <w:p w14:paraId="5FCC54DD" w14:textId="50D47CBA" w:rsidR="006854E3" w:rsidRDefault="00C5319B" w:rsidP="006854E3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088A7BDE" wp14:editId="43BEAB8C">
            <wp:extent cx="2392887" cy="3375953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31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9BED24" wp14:editId="64E56EB2">
            <wp:extent cx="2507197" cy="3383573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865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0C8D97B6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2F01E32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67343CC" w14:textId="77777777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行存表与列存表在执行相同的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时，列存表效率更高？</w:t>
      </w:r>
    </w:p>
    <w:p w14:paraId="3EFCEF02" w14:textId="4412208E" w:rsidR="006854E3" w:rsidRDefault="008C351E" w:rsidP="006854E3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因为它们的存储方式不同，行存表是以行为基础的逻辑存储单元进行存储，而列存表是以列为基础的</w:t>
      </w:r>
      <w:r>
        <w:rPr>
          <w:rFonts w:ascii="Huawei Sans" w:hAnsi="Huawei Sans" w:cs="Huawei Sans" w:hint="eastAsia"/>
        </w:rPr>
        <w:t>逻辑存储单元进行存储</w:t>
      </w:r>
      <w:r>
        <w:rPr>
          <w:rFonts w:ascii="Huawei Sans" w:hAnsi="Huawei Sans" w:cs="Huawei Sans" w:hint="eastAsia"/>
        </w:rPr>
        <w:t>；当涉及查询表中整行数据的</w:t>
      </w:r>
      <w:r>
        <w:rPr>
          <w:rFonts w:ascii="Huawei Sans" w:hAnsi="Huawei Sans" w:cs="Huawei Sans" w:hint="eastAsia"/>
        </w:rPr>
        <w:t>SQL</w:t>
      </w:r>
      <w:r>
        <w:rPr>
          <w:rFonts w:ascii="Huawei Sans" w:hAnsi="Huawei Sans" w:cs="Huawei Sans" w:hint="eastAsia"/>
        </w:rPr>
        <w:t>语句时，行存表的执行速度较快；当涉及查询表中整列的</w:t>
      </w:r>
      <w:r>
        <w:rPr>
          <w:rFonts w:ascii="Huawei Sans" w:hAnsi="Huawei Sans" w:cs="Huawei Sans" w:hint="eastAsia"/>
        </w:rPr>
        <w:t>SQL</w:t>
      </w:r>
      <w:r>
        <w:rPr>
          <w:rFonts w:ascii="Huawei Sans" w:hAnsi="Huawei Sans" w:cs="Huawei Sans" w:hint="eastAsia"/>
        </w:rPr>
        <w:t>语句时，列存表查询速度较快。</w:t>
      </w:r>
    </w:p>
    <w:p w14:paraId="0869E9FC" w14:textId="1232E1CB" w:rsidR="006854E3" w:rsidRDefault="006854E3" w:rsidP="006854E3">
      <w:pPr>
        <w:pStyle w:val="1e"/>
        <w:rPr>
          <w:rFonts w:ascii="Huawei Sans" w:hAnsi="Huawei Sans" w:cs="Huawei Sans"/>
        </w:rPr>
      </w:pPr>
    </w:p>
    <w:p w14:paraId="450CE18B" w14:textId="77777777" w:rsidR="008C351E" w:rsidRDefault="008C351E" w:rsidP="006854E3">
      <w:pPr>
        <w:pStyle w:val="1e"/>
        <w:rPr>
          <w:rFonts w:ascii="Huawei Sans" w:hAnsi="Huawei Sans" w:cs="Huawei Sans" w:hint="eastAsia"/>
        </w:rPr>
      </w:pPr>
    </w:p>
    <w:p w14:paraId="62421C3F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1D428377" w14:textId="42F41D8E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2A1EAB8D" w14:textId="58EA9CB9" w:rsidR="00574645" w:rsidRDefault="00574645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增量物化视图在刷新时能够进行增量刷新，不需要对整张表进行刷新；</w:t>
      </w:r>
    </w:p>
    <w:p w14:paraId="03DBCD35" w14:textId="6294FE42" w:rsidR="00574645" w:rsidRPr="00D435D3" w:rsidRDefault="00574645" w:rsidP="008C351E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全量物化视图需要将整张表的数据进行刷新；</w:t>
      </w:r>
    </w:p>
    <w:p w14:paraId="26196788" w14:textId="6C1F8CE4" w:rsidR="00D56903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r w:rsidRPr="000E2D1D">
        <w:t>openGauss</w:t>
      </w:r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gsql -d tpch -p 5432 -r -f /opt/software/tpch-kit/dbgen/queries/queries.sql &gt; /opt/software/tpch-kit/dbgen/queries/queries01.log</w:t>
      </w:r>
    </w:p>
    <w:p w14:paraId="5244998D" w14:textId="12AB3A2F" w:rsidR="00A01E24" w:rsidRPr="009639AD" w:rsidRDefault="00B97D71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DE3CBE7" wp14:editId="46BF6C70">
            <wp:extent cx="6120130" cy="21412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87F9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6444157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2F7CD3F" w14:textId="77777777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gs_xtuner recommend --db-name tpch --db-user omm --port 5432 --host 127.0.0.1 --host-user omm</w:t>
      </w:r>
    </w:p>
    <w:p w14:paraId="19187FE9" w14:textId="317CF060" w:rsidR="00A01E24" w:rsidRPr="000E2D1D" w:rsidRDefault="00B97D71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211E563D" wp14:editId="32E227C8">
            <wp:extent cx="6120130" cy="22574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D9EC" w14:textId="77777777" w:rsidR="00A01E24" w:rsidRDefault="00A01E24" w:rsidP="00A01E24">
      <w:pPr>
        <w:pStyle w:val="1e"/>
        <w:rPr>
          <w:rFonts w:hint="eastAsia"/>
        </w:rPr>
      </w:pPr>
    </w:p>
    <w:p w14:paraId="1B880921" w14:textId="77777777" w:rsidR="00A01E24" w:rsidRDefault="00A01E24" w:rsidP="00A01E24">
      <w:pPr>
        <w:pStyle w:val="1e"/>
        <w:rPr>
          <w:rFonts w:hint="eastAsia"/>
        </w:rPr>
      </w:pPr>
    </w:p>
    <w:p w14:paraId="4CD2FB06" w14:textId="77777777" w:rsidR="00A01E24" w:rsidRDefault="00A01E24" w:rsidP="00A01E24">
      <w:pPr>
        <w:pStyle w:val="1e"/>
        <w:rPr>
          <w:rFonts w:hint="eastAsia"/>
        </w:rPr>
      </w:pPr>
    </w:p>
    <w:p w14:paraId="54F4EC52" w14:textId="77777777"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重启完成后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>cd /opt/software/openGauss/data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cat postgresql.conf|grep -E 'shared_buffers|max_connections|effective_cache_size|effective_io_concurrency|wal_buffers|random_page_cost|default_statistics_target'</w:t>
      </w:r>
    </w:p>
    <w:p w14:paraId="20158767" w14:textId="76FCE4FF" w:rsidR="00A01E24" w:rsidRDefault="00E844CE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EEA01C5" wp14:editId="732D7A5D">
            <wp:extent cx="6120130" cy="1882775"/>
            <wp:effectExtent l="0" t="0" r="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2B7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FA9800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54A06A5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91BC26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月订单表收入并进行排序的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ad.province AS province, SUM(o.actual_price)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litemall_orders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address_dimension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date_dimension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o.address_key = ad.address_key</w:t>
      </w:r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o.add_date = dd.date_key</w:t>
      </w:r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dd.year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dd.month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ad.province</w:t>
      </w:r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SUM(o.actual_price) DESC;</w:t>
      </w:r>
      <w:r w:rsidRPr="009639AD">
        <w:rPr>
          <w:rFonts w:ascii="Huawei Sans" w:hAnsi="Huawei Sans" w:cs="Huawei Sans"/>
        </w:rPr>
        <w:t xml:space="preserve"> </w:t>
      </w:r>
    </w:p>
    <w:p w14:paraId="5056F4C7" w14:textId="7A8312DD" w:rsidR="00A01E24" w:rsidRDefault="00E844CE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lastRenderedPageBreak/>
        <w:drawing>
          <wp:inline distT="0" distB="0" distL="0" distR="0" wp14:anchorId="11778F51" wp14:editId="7B831B75">
            <wp:extent cx="6120130" cy="265112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699C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5554E0E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4A0346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106E135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gs_index_advise('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ad.province AS province, SUM(o.actual_price)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litemall_orders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address_dimension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date_dimension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o.address_key = ad.address_key</w:t>
      </w:r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o.add_date = dd.date_key</w:t>
      </w:r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dd.year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dd.month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ad.province</w:t>
      </w:r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SUM(o.actual_price) DESC');</w:t>
      </w:r>
      <w:r w:rsidRPr="009639AD">
        <w:rPr>
          <w:rFonts w:ascii="Huawei Sans" w:hAnsi="Huawei Sans" w:cs="Huawei Sans"/>
        </w:rPr>
        <w:t xml:space="preserve"> </w:t>
      </w:r>
    </w:p>
    <w:p w14:paraId="332A4323" w14:textId="725448B2" w:rsidR="00A01E24" w:rsidRDefault="00E844CE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675C67B" wp14:editId="0F4C333B">
            <wp:extent cx="4069433" cy="1287892"/>
            <wp:effectExtent l="0" t="0" r="762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5F97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A8627CD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7B1DEBC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4DBA7E21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06859BCC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hypopg_display_index();</w:t>
      </w:r>
    </w:p>
    <w:p w14:paraId="4D1E93C9" w14:textId="740BE3C5" w:rsidR="00A01E24" w:rsidRDefault="00E844CE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72DE6BE" wp14:editId="799B5CFA">
            <wp:extent cx="6120130" cy="147002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5FB6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271C8CDB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0D5468D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A465A7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hypopg_estimate_size(16715);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hypopg_estimate_size(16716);</w:t>
      </w:r>
    </w:p>
    <w:p w14:paraId="243C845E" w14:textId="6CE5C40D" w:rsidR="00A01E24" w:rsidRDefault="00E844CE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59F1AB6" wp14:editId="03D098DB">
            <wp:extent cx="3779848" cy="2049958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ad.province AS province, SUM(o.actual_price)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litemall_orders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address_dimension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date_dimension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o.address_key = ad.address_key</w:t>
      </w:r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o.add_date = dd.date_key</w:t>
      </w:r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dd.year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dd.month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ad.province</w:t>
      </w:r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SUM(o.actual_price) DESC;</w:t>
      </w:r>
    </w:p>
    <w:p w14:paraId="29D617DE" w14:textId="14C71E77" w:rsidR="00A01E24" w:rsidRDefault="00981A81" w:rsidP="00A01E24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E872AE" wp14:editId="04CDB01D">
            <wp:extent cx="6120130" cy="26924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772B" w14:textId="77777777" w:rsidR="00A01E24" w:rsidRDefault="00A01E24" w:rsidP="00A01E24">
      <w:pPr>
        <w:pStyle w:val="1e"/>
        <w:rPr>
          <w:rFonts w:hint="eastAsia"/>
        </w:rPr>
      </w:pPr>
    </w:p>
    <w:p w14:paraId="640E6617" w14:textId="77777777" w:rsidR="00A01E24" w:rsidRDefault="00A01E24" w:rsidP="00A01E24">
      <w:pPr>
        <w:pStyle w:val="1e"/>
        <w:rPr>
          <w:rFonts w:hint="eastAsia"/>
        </w:rPr>
      </w:pPr>
      <w:r w:rsidRPr="009639AD">
        <w:t xml:space="preserve"> </w:t>
      </w:r>
    </w:p>
    <w:p w14:paraId="176F6669" w14:textId="77777777" w:rsidR="00A01E24" w:rsidRDefault="00A01E24" w:rsidP="00A01E24">
      <w:pPr>
        <w:pStyle w:val="1e"/>
        <w:rPr>
          <w:rFonts w:hint="eastAsia"/>
        </w:rPr>
      </w:pPr>
    </w:p>
    <w:p w14:paraId="27B88CC2" w14:textId="77777777" w:rsidR="00A01E24" w:rsidRDefault="00A01E24" w:rsidP="00A01E24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hypopg_drop_index(16715);</w:t>
      </w:r>
    </w:p>
    <w:p w14:paraId="129E1FA1" w14:textId="4B5424AE" w:rsidR="00A01E24" w:rsidRDefault="00981A81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761006AB" wp14:editId="5FDCCEB2">
            <wp:extent cx="3551228" cy="1204064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30BD" w14:textId="77777777" w:rsidR="00A01E24" w:rsidRDefault="00A01E24" w:rsidP="00A01E24">
      <w:pPr>
        <w:pStyle w:val="1e"/>
        <w:rPr>
          <w:rFonts w:hint="eastAsia"/>
        </w:rPr>
      </w:pPr>
    </w:p>
    <w:p w14:paraId="6ECAA6E9" w14:textId="77777777" w:rsidR="00A01E24" w:rsidRDefault="00A01E24" w:rsidP="00A01E24">
      <w:pPr>
        <w:pStyle w:val="1e"/>
        <w:rPr>
          <w:rFonts w:hint="eastAsia"/>
        </w:rPr>
      </w:pPr>
    </w:p>
    <w:p w14:paraId="6F723A31" w14:textId="77777777" w:rsidR="00A01E24" w:rsidRDefault="00A01E24" w:rsidP="00A01E24">
      <w:pPr>
        <w:pStyle w:val="1e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hypopg_reset_index();</w:t>
      </w:r>
    </w:p>
    <w:p w14:paraId="1258B63C" w14:textId="77777777" w:rsidR="00A01E24" w:rsidRDefault="00A01E24" w:rsidP="00A01E24">
      <w:pPr>
        <w:pStyle w:val="1e"/>
        <w:rPr>
          <w:rFonts w:hint="eastAsia"/>
        </w:rPr>
      </w:pPr>
    </w:p>
    <w:p w14:paraId="7053CD3F" w14:textId="6A344FC1" w:rsidR="00A01E24" w:rsidRDefault="00981A81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73E489E2" wp14:editId="218A9D16">
            <wp:extent cx="3330229" cy="899238"/>
            <wp:effectExtent l="0" t="0" r="381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E598" w14:textId="77777777" w:rsidR="00A01E24" w:rsidRDefault="00A01E24" w:rsidP="00A01E24">
      <w:pPr>
        <w:pStyle w:val="1e"/>
        <w:rPr>
          <w:rFonts w:hint="eastAsia"/>
        </w:rPr>
      </w:pPr>
    </w:p>
    <w:p w14:paraId="4975CDDD" w14:textId="77777777" w:rsidR="00A01E24" w:rsidRDefault="00A01E24" w:rsidP="00A01E24">
      <w:pPr>
        <w:pStyle w:val="1e"/>
        <w:rPr>
          <w:rFonts w:hint="eastAsia"/>
        </w:rPr>
      </w:pP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select * from hypopg_display_index();</w:t>
      </w:r>
    </w:p>
    <w:p w14:paraId="6F418289" w14:textId="74CD142D" w:rsidR="00A01E24" w:rsidRDefault="00981A81" w:rsidP="00A01E24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8C06BE" wp14:editId="68EBA5BA">
            <wp:extent cx="3459780" cy="708721"/>
            <wp:effectExtent l="0" t="0" r="762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B948" w14:textId="77777777" w:rsidR="00A01E24" w:rsidRDefault="00A01E24" w:rsidP="00A01E24">
      <w:pPr>
        <w:pStyle w:val="1e"/>
        <w:rPr>
          <w:rFonts w:hint="eastAsia"/>
        </w:rPr>
      </w:pPr>
    </w:p>
    <w:p w14:paraId="2485CE35" w14:textId="77777777" w:rsidR="00A01E24" w:rsidRDefault="00A01E24" w:rsidP="00A01E24">
      <w:pPr>
        <w:pStyle w:val="1e"/>
        <w:rPr>
          <w:rFonts w:hint="eastAsia"/>
        </w:rPr>
      </w:pPr>
    </w:p>
    <w:p w14:paraId="3C4492EF" w14:textId="77777777" w:rsidR="00A01E24" w:rsidRDefault="00A01E24" w:rsidP="00A01E24">
      <w:pPr>
        <w:pStyle w:val="1e"/>
        <w:rPr>
          <w:rFonts w:hint="eastAsia"/>
        </w:rPr>
      </w:pPr>
    </w:p>
    <w:p w14:paraId="2DC59FD6" w14:textId="77777777" w:rsidR="00A01E24" w:rsidRPr="000E2D1D" w:rsidRDefault="00A01E24" w:rsidP="00A01E24">
      <w:pPr>
        <w:pStyle w:val="1e"/>
        <w:rPr>
          <w:rFonts w:hint="eastAsia"/>
        </w:rPr>
      </w:pPr>
    </w:p>
    <w:p w14:paraId="1191936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r w:rsidRPr="000E2D1D">
        <w:rPr>
          <w:rFonts w:ascii="Huawei Sans" w:hAnsi="Huawei Sans" w:cs="Huawei Sans"/>
        </w:rPr>
        <w:t>queries.sql</w:t>
      </w:r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r w:rsidRPr="000E2D1D">
        <w:rPr>
          <w:rFonts w:ascii="Huawei Sans" w:hAnsi="Huawei Sans" w:cs="Huawei Sans"/>
        </w:rPr>
        <w:t>queries.sql</w:t>
      </w:r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r w:rsidRPr="000E2D1D">
        <w:rPr>
          <w:rFonts w:ascii="Huawei Sans" w:hAnsi="Huawei Sans" w:cs="Huawei Sans"/>
        </w:rPr>
        <w:t>queries.sql</w:t>
      </w:r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gsql -d tpch -p 5432 -r -f /opt/software/tpch-kit/dbgen/queries/queries.sql &gt; /opt/software/tpch-kit/dbgen/queries/queries02.log</w:t>
      </w:r>
    </w:p>
    <w:p w14:paraId="320352E8" w14:textId="5DB2D315" w:rsidR="00A01E24" w:rsidRDefault="00D0521F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3058B621" wp14:editId="0405AA53">
            <wp:extent cx="6120130" cy="167957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6679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B801C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r>
        <w:rPr>
          <w:rFonts w:ascii="Huawei Sans" w:hAnsi="Huawei Sans" w:cs="Huawei Sans"/>
        </w:rPr>
        <w:t>一</w:t>
      </w:r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r w:rsidRPr="004A12B5">
        <w:rPr>
          <w:rFonts w:ascii="Huawei Sans" w:hAnsi="Huawei Sans" w:cs="Huawei Sans"/>
        </w:rPr>
        <w:t>queries.sql</w:t>
      </w:r>
      <w:r>
        <w:rPr>
          <w:rFonts w:ascii="Huawei Sans" w:hAnsi="Huawei Sans" w:cs="Huawei Sans"/>
        </w:rPr>
        <w:t>中的查询语句，使得前后执行时间出现倍数级的提升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r w:rsidRPr="000E2D1D">
        <w:rPr>
          <w:rFonts w:ascii="Huawei Sans" w:hAnsi="Huawei Sans" w:cs="Huawei Sans"/>
        </w:rPr>
        <w:t>queries.sql</w:t>
      </w:r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3D11C7CE" w14:textId="5E6D64D3" w:rsidR="00A01E24" w:rsidRDefault="00A01E24" w:rsidP="00FC00B7">
      <w:pPr>
        <w:pStyle w:val="afffff2"/>
        <w:rPr>
          <w:rFonts w:ascii="Huawei Sans" w:hAnsi="Huawei Sans" w:cs="Huawei Sans" w:hint="eastAsia"/>
        </w:rPr>
      </w:pPr>
      <w:r w:rsidRPr="000E2D1D">
        <w:rPr>
          <w:rFonts w:ascii="Huawei Sans" w:hAnsi="Huawei Sans" w:cs="Huawei Sans"/>
        </w:rPr>
        <w:t>gsql -d tpch -p 5432 -r -f /opt/software/tpch-kit/dbgen/queries/queries.sql &gt; /opt/software/tpch-kit/dbgen/queries/queries0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6E2AEFD1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03F17CC" w14:textId="29713056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14:paraId="517E501E" w14:textId="07261535" w:rsidR="00A01E24" w:rsidRDefault="00FC00B7" w:rsidP="00FC00B7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优化的参数有学习率和训练批数。学习率能够调整模型参数的反向传播时的更新步长，如果模型参数的均值比较小，过大的学习率很可能会越过最优点；训练批次能够调整模型在一批次中训练的量，较大的批数量能够使得网络下降的方向更加稳定和准确。</w:t>
      </w:r>
    </w:p>
    <w:p w14:paraId="75D47168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0FA561" w14:textId="6AA30C84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14:paraId="21C728A8" w14:textId="2D4116FF" w:rsidR="005E2EAB" w:rsidRDefault="00FC00B7" w:rsidP="00FC00B7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索引能够帮助</w:t>
      </w:r>
      <w:r>
        <w:rPr>
          <w:rFonts w:ascii="Huawei Sans" w:hAnsi="Huawei Sans" w:cs="Huawei Sans" w:hint="eastAsia"/>
        </w:rPr>
        <w:t>S</w:t>
      </w:r>
      <w:r>
        <w:rPr>
          <w:rFonts w:ascii="Huawei Sans" w:hAnsi="Huawei Sans" w:cs="Huawei Sans"/>
        </w:rPr>
        <w:t>QL</w:t>
      </w:r>
      <w:r>
        <w:rPr>
          <w:rFonts w:ascii="Huawei Sans" w:hAnsi="Huawei Sans" w:cs="Huawei Sans" w:hint="eastAsia"/>
        </w:rPr>
        <w:t>查询快速定位，提高效率；还可以从表的结构进行优化，如使用逆规范化等方法减少表的数量，从而减小表间查询的次数。</w:t>
      </w:r>
      <w:r w:rsidR="005E2EAB">
        <w:rPr>
          <w:rFonts w:hint="eastAsia"/>
        </w:rPr>
        <w:br w:type="page"/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r w:rsidRPr="000E2D1D">
        <w:t>openGauss</w:t>
      </w:r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任务一：</w:t>
      </w:r>
      <w:r>
        <w:t>在</w:t>
      </w:r>
      <w:r>
        <w:rPr>
          <w:rFonts w:hint="eastAsia"/>
        </w:rPr>
        <w:t>g</w:t>
      </w:r>
      <w:r>
        <w:t>s_model_warehouse</w:t>
      </w:r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r w:rsidRPr="00860899">
        <w:rPr>
          <w:rFonts w:ascii="Huawei Sans" w:hAnsi="Huawei Sans" w:cs="Huawei Sans"/>
        </w:rPr>
        <w:t>postgres=# SELECT * FROM gs_model_warehouse WHERE modelname = 'house_binary_classifier';</w:t>
      </w:r>
    </w:p>
    <w:p w14:paraId="6F8EFAD0" w14:textId="148D2D0F" w:rsidR="0034452C" w:rsidRPr="00860899" w:rsidRDefault="00D0521F" w:rsidP="0034452C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70656A5" wp14:editId="07DF1839">
            <wp:extent cx="6120130" cy="3458210"/>
            <wp:effectExtent l="0" t="0" r="0" b="889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F72B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</w:p>
    <w:p w14:paraId="336F2555" w14:textId="77777777" w:rsidR="0034452C" w:rsidRPr="000E2D1D" w:rsidRDefault="0034452C" w:rsidP="0034452C">
      <w:pPr>
        <w:pStyle w:val="1e"/>
        <w:rPr>
          <w:rFonts w:ascii="Huawei Sans" w:hAnsi="Huawei Sans" w:cs="Huawei Sans"/>
        </w:rPr>
      </w:pPr>
    </w:p>
    <w:p w14:paraId="49F7F942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</w:p>
    <w:p w14:paraId="4922287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3E779F72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r w:rsidRPr="00860899">
        <w:rPr>
          <w:rFonts w:ascii="Huawei Sans" w:hAnsi="Huawei Sans" w:cs="Huawei Sans"/>
        </w:rPr>
        <w:t>postgres=# SELECT * FROM gs_model_warehouse WHERE modelname = 'house_binary_classifier';</w:t>
      </w:r>
    </w:p>
    <w:p w14:paraId="0E2CAB10" w14:textId="6DF142E3" w:rsidR="0034452C" w:rsidRDefault="00D0521F" w:rsidP="0034452C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9FDE5F" wp14:editId="7845545F">
            <wp:extent cx="6120130" cy="341503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45B3" w14:textId="77777777" w:rsidR="0034452C" w:rsidRDefault="0034452C" w:rsidP="0034452C">
      <w:pPr>
        <w:pStyle w:val="1e"/>
        <w:rPr>
          <w:rFonts w:hint="eastAsia"/>
        </w:rPr>
      </w:pPr>
    </w:p>
    <w:p w14:paraId="5F9DC967" w14:textId="77777777" w:rsidR="0034452C" w:rsidRDefault="0034452C" w:rsidP="0034452C">
      <w:pPr>
        <w:pStyle w:val="1e"/>
        <w:rPr>
          <w:rFonts w:hint="eastAsia"/>
        </w:rPr>
      </w:pPr>
    </w:p>
    <w:p w14:paraId="43446B67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r w:rsidRPr="00860899">
        <w:rPr>
          <w:rFonts w:ascii="Huawei Sans" w:hAnsi="Huawei Sans" w:cs="Huawei Sans"/>
        </w:rPr>
        <w:t>postgres=# SELECT tax, bath, size, price, price &lt; 100000 AS price_actual, PREDICT BY house_binary_classifier (FEATURES tax, bath, size) AS price_svm_pred, PREDICT BY house_logistic_classifier (FEATURES tax, bath, size) AS price_logistic_pred FROM houses;</w:t>
      </w:r>
    </w:p>
    <w:p w14:paraId="5279A029" w14:textId="545965F3" w:rsidR="0034452C" w:rsidRDefault="009F5912" w:rsidP="0034452C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4A8F51F" wp14:editId="28115854">
            <wp:extent cx="6120130" cy="275272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31C5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323C031F" w14:textId="351BFAB2" w:rsidR="0034452C" w:rsidRDefault="0034452C" w:rsidP="0034452C">
      <w:pPr>
        <w:pStyle w:val="1e"/>
        <w:rPr>
          <w:rFonts w:ascii="Huawei Sans" w:hAnsi="Huawei Sans" w:cs="Huawei Sans"/>
        </w:rPr>
      </w:pPr>
    </w:p>
    <w:p w14:paraId="0D6D5223" w14:textId="35F4C987" w:rsidR="00FC00B7" w:rsidRDefault="00FC00B7" w:rsidP="0034452C">
      <w:pPr>
        <w:pStyle w:val="1e"/>
        <w:rPr>
          <w:rFonts w:ascii="Huawei Sans" w:hAnsi="Huawei Sans" w:cs="Huawei Sans"/>
        </w:rPr>
      </w:pPr>
    </w:p>
    <w:p w14:paraId="0AE41E75" w14:textId="77777777" w:rsidR="00FC00B7" w:rsidRDefault="00FC00B7" w:rsidP="0034452C">
      <w:pPr>
        <w:pStyle w:val="1e"/>
        <w:rPr>
          <w:rFonts w:ascii="Huawei Sans" w:hAnsi="Huawei Sans" w:cs="Huawei Sans" w:hint="eastAsia"/>
        </w:rPr>
      </w:pPr>
    </w:p>
    <w:p w14:paraId="43508AB6" w14:textId="6C711CE2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lastRenderedPageBreak/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14:paraId="4A6DF4A6" w14:textId="5E9D9A6B" w:rsidR="00FC00B7" w:rsidRDefault="00FC00B7" w:rsidP="0034452C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分类问题是对事物进行分类打分，回归模型是根据已有数据去预测未来数据。</w:t>
      </w:r>
    </w:p>
    <w:p w14:paraId="03E648C7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3482B9E8" w14:textId="5F39EC76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14:paraId="4C3152CB" w14:textId="5A04AAE2" w:rsidR="00FC00B7" w:rsidRDefault="00FC00B7" w:rsidP="0034452C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SVM</w:t>
      </w:r>
      <w:r>
        <w:rPr>
          <w:rFonts w:ascii="Huawei Sans" w:hAnsi="Huawei Sans" w:cs="Huawei Sans" w:hint="eastAsia"/>
        </w:rPr>
        <w:t>是支持向量机，其本质原理是寻找一个最大距离的决策面来进行分类。</w:t>
      </w:r>
    </w:p>
    <w:p w14:paraId="1622DB4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</w:p>
    <w:p w14:paraId="52436FD6" w14:textId="001C94C5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有哪些评价指标，请分别说明他们的含义？</w:t>
      </w:r>
    </w:p>
    <w:p w14:paraId="6383F5EC" w14:textId="3DD8AA72" w:rsidR="00FC00B7" w:rsidRDefault="0028795B" w:rsidP="0034452C">
      <w:pPr>
        <w:pStyle w:val="1e"/>
        <w:rPr>
          <w:rFonts w:ascii="Arial" w:hAnsi="Arial" w:cs="Arial" w:hint="eastAsia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准确率，模型预测正确的数量除以样本总数量，召回率：模型预测正类数量在样本正类总数量的比例；</w:t>
      </w:r>
      <w:r>
        <w:rPr>
          <w:rFonts w:ascii="Arial" w:hAnsi="Arial" w:cs="Arial" w:hint="eastAsia"/>
          <w:shd w:val="clear" w:color="auto" w:fill="FFFFFF"/>
        </w:rPr>
        <w:t>f</w:t>
      </w:r>
      <w:r>
        <w:rPr>
          <w:rFonts w:ascii="Arial" w:hAnsi="Arial" w:cs="Arial"/>
          <w:shd w:val="clear" w:color="auto" w:fill="FFFFFF"/>
        </w:rPr>
        <w:t>1</w:t>
      </w:r>
      <w:r>
        <w:rPr>
          <w:rFonts w:ascii="Arial" w:hAnsi="Arial" w:cs="Arial" w:hint="eastAsia"/>
          <w:shd w:val="clear" w:color="auto" w:fill="FFFFFF"/>
        </w:rPr>
        <w:t>值：是对准确率和召回率的平均。</w:t>
      </w:r>
    </w:p>
    <w:p w14:paraId="0026494D" w14:textId="77777777" w:rsidR="0034452C" w:rsidRPr="00E94233" w:rsidRDefault="0034452C" w:rsidP="0034452C">
      <w:pPr>
        <w:pStyle w:val="1e"/>
        <w:rPr>
          <w:rFonts w:ascii="Arial" w:hAnsi="Arial" w:cs="Arial"/>
          <w:shd w:val="clear" w:color="auto" w:fill="FFFFFF"/>
        </w:rPr>
      </w:pPr>
    </w:p>
    <w:p w14:paraId="57D6B94E" w14:textId="1ACCB50D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回归问题有哪些评价指标，请分别说明他们的含义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14:paraId="3A4A7D9A" w14:textId="35A02D9B" w:rsidR="00574645" w:rsidRDefault="00574645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MSE</w:t>
      </w:r>
      <w:r>
        <w:rPr>
          <w:rFonts w:ascii="Huawei Sans" w:hAnsi="Huawei Sans" w:cs="Huawei Sans" w:hint="eastAsia"/>
        </w:rPr>
        <w:t>均方误差：预测值与真实值之差的平方累加后再作平均；</w:t>
      </w:r>
    </w:p>
    <w:p w14:paraId="05C4E427" w14:textId="7EBFBBE0" w:rsidR="00574645" w:rsidRDefault="00574645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MAS</w:t>
      </w:r>
      <w:r>
        <w:rPr>
          <w:rFonts w:ascii="Huawei Sans" w:hAnsi="Huawei Sans" w:cs="Huawei Sans" w:hint="eastAsia"/>
        </w:rPr>
        <w:t>绝对平均误差：</w:t>
      </w:r>
      <w:r>
        <w:rPr>
          <w:rFonts w:ascii="Huawei Sans" w:hAnsi="Huawei Sans" w:cs="Huawei Sans" w:hint="eastAsia"/>
        </w:rPr>
        <w:t>预测值与真实值之差的</w:t>
      </w:r>
      <w:r>
        <w:rPr>
          <w:rFonts w:ascii="Huawei Sans" w:hAnsi="Huawei Sans" w:cs="Huawei Sans" w:hint="eastAsia"/>
        </w:rPr>
        <w:t>绝对值累加后作平均；</w:t>
      </w:r>
    </w:p>
    <w:p w14:paraId="1C977484" w14:textId="4B09D3EB" w:rsidR="00574645" w:rsidRPr="005439B5" w:rsidRDefault="00574645" w:rsidP="0034452C">
      <w:pPr>
        <w:pStyle w:val="1e"/>
        <w:rPr>
          <w:rFonts w:ascii="Arial" w:hAnsi="Arial" w:cs="Arial" w:hint="eastAsia"/>
          <w:shd w:val="clear" w:color="auto" w:fill="FFFFFF"/>
        </w:rPr>
      </w:pPr>
      <w:r>
        <w:rPr>
          <w:rFonts w:ascii="Huawei Sans" w:hAnsi="Huawei Sans" w:cs="Huawei Sans" w:hint="eastAsia"/>
        </w:rPr>
        <w:t>还有平滑的</w:t>
      </w:r>
      <w:r>
        <w:rPr>
          <w:rFonts w:ascii="Huawei Sans" w:hAnsi="Huawei Sans" w:cs="Huawei Sans" w:hint="eastAsia"/>
        </w:rPr>
        <w:t>MAS</w:t>
      </w:r>
      <w:r>
        <w:rPr>
          <w:rFonts w:ascii="Huawei Sans" w:hAnsi="Huawei Sans" w:cs="Huawei Sans" w:hint="eastAsia"/>
        </w:rPr>
        <w:t>等。</w:t>
      </w:r>
    </w:p>
    <w:p w14:paraId="638FD73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</w:p>
    <w:p w14:paraId="68269828" w14:textId="77777777" w:rsidR="0034452C" w:rsidRP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34452C" w:rsidSect="00033B54">
      <w:headerReference w:type="default" r:id="rId45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97682" w14:textId="77777777" w:rsidR="00FF7A25" w:rsidRDefault="00FF7A25" w:rsidP="00940D2A">
      <w:pPr>
        <w:spacing w:before="0" w:after="0" w:line="240" w:lineRule="auto"/>
      </w:pPr>
      <w:r>
        <w:separator/>
      </w:r>
    </w:p>
  </w:endnote>
  <w:endnote w:type="continuationSeparator" w:id="0">
    <w:p w14:paraId="44054FD8" w14:textId="77777777" w:rsidR="00FF7A25" w:rsidRDefault="00FF7A25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1D940" w14:textId="77777777" w:rsidR="00FF7A25" w:rsidRDefault="00FF7A25" w:rsidP="00940D2A">
      <w:pPr>
        <w:spacing w:before="0" w:after="0" w:line="240" w:lineRule="auto"/>
      </w:pPr>
      <w:r>
        <w:separator/>
      </w:r>
    </w:p>
  </w:footnote>
  <w:footnote w:type="continuationSeparator" w:id="0">
    <w:p w14:paraId="7038980C" w14:textId="77777777" w:rsidR="00FF7A25" w:rsidRDefault="00FF7A25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95B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628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522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645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51E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6C58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1A81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912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97D71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19B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521F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0844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208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4CE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00B7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A25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theme" Target="theme/theme1.xml"/><Relationship Id="rId7" Type="http://schemas.openxmlformats.org/officeDocument/2006/relationships/styles" Target="styles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header" Target="header1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8" Type="http://schemas.openxmlformats.org/officeDocument/2006/relationships/settings" Target="settings.xml"/><Relationship Id="rId3" Type="http://schemas.openxmlformats.org/officeDocument/2006/relationships/customXml" Target="../customXml/item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234</TotalTime>
  <Pages>16</Pages>
  <Words>859</Words>
  <Characters>4897</Characters>
  <Application>Microsoft Office Word</Application>
  <DocSecurity>0</DocSecurity>
  <Lines>40</Lines>
  <Paragraphs>11</Paragraphs>
  <ScaleCrop>false</ScaleCrop>
  <Company>Huawei Technologies Co.,Ltd.</Company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Chen Honz</cp:lastModifiedBy>
  <cp:revision>44</cp:revision>
  <cp:lastPrinted>2016-11-21T02:33:00Z</cp:lastPrinted>
  <dcterms:created xsi:type="dcterms:W3CDTF">2020-04-26T01:02:00Z</dcterms:created>
  <dcterms:modified xsi:type="dcterms:W3CDTF">2021-12-25T11:45:00Z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(3)UU+9mYAFChZ1d194UwgndEGt9khZB/N9qYbBPd/mRUb92E4knkhKOhmpfOu1LoQo6SL0Hq4c
v2yKcz4eN/zTpxlMFvsRo7cW3dMTopONuIB+gVvxrqZBiQAvrl1OrzI2ov9GN9KW2HxtWD/o
erMLb7zCrfhdFz/i9UjKhLuRcgV+lcjqQozueL21Zirv1bvOg60UBYDnuEq8P14tObg2ECUl
hPICvT8ZWT4QK2SqZF</vt:lpwstr>
  </property>
  <property fmtid="{D5CDD505-2E9C-101B-9397-08002B2CF9AE}" pid="15" name="_2015_ms_pID_7253431">
    <vt:lpwstr>EM+5xX1y1+twiU/ixQFXmxAueVBRR+WzVkZ/12U8Sl+nGp4mlbl0ju
9cZdYpEsN6povLokpJ6JziEKBhMDAG4AJHogON2pG4SQT2k3A9DBGNZPyt/DPL7Yg9m9XSXi
Hv/PNS4lkyiyUrgTZuKJJU+4Hv8R2BLS4dt4t9PxoW7COOJzhr7fgmGeo++coZId7nVwGoo2
G6JyxtOD0vAY8l2Vx80q6P12cNaTfXcU+OK1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GDxs3AliAd8VDZOuvAdyqIo=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