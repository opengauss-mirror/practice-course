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29B0FCB9" w14:textId="211CEE02" w:rsidR="00B646F9" w:rsidRPr="00B646F9" w:rsidRDefault="00B646F9" w:rsidP="00170BD2">
      <w:pPr>
        <w:pStyle w:val="1e"/>
        <w:rPr>
          <w:rFonts w:ascii="微软雅黑" w:eastAsia="微软雅黑" w:hAnsi="微软雅黑" w:cs="Huawei Sans" w:hint="eastAsia"/>
          <w:b/>
          <w:bCs/>
        </w:rPr>
      </w:pPr>
      <w:r w:rsidRPr="00B646F9">
        <w:rPr>
          <w:rFonts w:ascii="微软雅黑" w:eastAsia="微软雅黑" w:hAnsi="微软雅黑" w:cs="Huawei Sans" w:hint="eastAsia"/>
          <w:b/>
          <w:bCs/>
        </w:rPr>
        <w:t>注：所有运行截图见本文档底部</w:t>
      </w:r>
    </w:p>
    <w:p w14:paraId="76831C6D" w14:textId="49B46C71" w:rsidR="00E7353D" w:rsidRPr="000313D1" w:rsidRDefault="0071233B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任务一：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X-Tuner进行参数优化</w:t>
      </w:r>
    </w:p>
    <w:p w14:paraId="77791E6F" w14:textId="0E67BD61" w:rsidR="00874304" w:rsidRPr="000313D1" w:rsidRDefault="006037C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1</w:t>
      </w:r>
      <w:r w:rsidR="00F22A18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hint="eastAsia"/>
        </w:rPr>
        <w:t>执行TPCH脚本，获得测试时间，</w:t>
      </w:r>
      <w:r w:rsidR="000E2D1D" w:rsidRPr="000313D1">
        <w:rPr>
          <w:rFonts w:ascii="微软雅黑" w:eastAsia="微软雅黑" w:hAnsi="微软雅黑"/>
        </w:rPr>
        <w:t>将执行结果截图</w:t>
      </w:r>
      <w:r w:rsidR="00F22A18" w:rsidRPr="000313D1">
        <w:rPr>
          <w:rFonts w:ascii="微软雅黑" w:eastAsia="微软雅黑" w:hAnsi="微软雅黑" w:cs="Huawei Sans"/>
        </w:rPr>
        <w:t>：</w:t>
      </w:r>
    </w:p>
    <w:p w14:paraId="17BBA3B9" w14:textId="74572815" w:rsidR="00F22A18" w:rsidRPr="000313D1" w:rsidRDefault="000E2D1D" w:rsidP="006037C4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/queries/queries01.log</w:t>
      </w:r>
    </w:p>
    <w:p w14:paraId="0BC35E0D" w14:textId="46D147CE" w:rsidR="00874304" w:rsidRPr="000313D1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02DD2B30" w:rsidR="00A847E1" w:rsidRPr="000313D1" w:rsidRDefault="000E2D1D" w:rsidP="00A847E1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cs="Huawei Sans" w:hint="eastAsia"/>
        </w:rPr>
        <w:t>2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/>
        </w:rPr>
        <w:t xml:space="preserve"> 使用root用户</w:t>
      </w:r>
      <w:r w:rsidRPr="000313D1">
        <w:rPr>
          <w:rFonts w:ascii="微软雅黑" w:eastAsia="微软雅黑" w:hAnsi="微软雅黑" w:hint="eastAsia"/>
        </w:rPr>
        <w:t>，执行</w:t>
      </w:r>
      <w:r w:rsidRPr="000313D1">
        <w:rPr>
          <w:rFonts w:ascii="微软雅黑" w:eastAsia="微软雅黑" w:hAnsi="微软雅黑"/>
        </w:rPr>
        <w:t>X-Tuner进行参数建议优化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</w:p>
    <w:p w14:paraId="6C100739" w14:textId="118134D2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gs_xtuner</w:t>
      </w:r>
      <w:proofErr w:type="spellEnd"/>
      <w:r w:rsidRPr="000313D1">
        <w:rPr>
          <w:rFonts w:ascii="微软雅黑" w:hAnsi="微软雅黑" w:cs="Huawei Sans"/>
        </w:rPr>
        <w:t xml:space="preserve"> recommend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-name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  <w:r w:rsidRPr="000313D1">
        <w:rPr>
          <w:rFonts w:ascii="微软雅黑" w:hAnsi="微软雅黑" w:cs="Huawei Sans"/>
        </w:rPr>
        <w:t xml:space="preserve"> --port 5432 --host 127.0.0.1 --host-user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</w:p>
    <w:p w14:paraId="79CE7154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19BD63C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11AA4521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4C2AC96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7FDE99C0" w14:textId="757FEBEE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3</w:t>
      </w:r>
      <w:r w:rsidRPr="000313D1">
        <w:rPr>
          <w:rFonts w:ascii="微软雅黑" w:eastAsia="微软雅黑" w:hAnsi="微软雅黑" w:cs="Huawei Sans"/>
        </w:rPr>
        <w:t>.重启完成后</w:t>
      </w:r>
      <w:r w:rsidRPr="000313D1">
        <w:rPr>
          <w:rFonts w:ascii="微软雅黑" w:eastAsia="微软雅黑" w:hAnsi="微软雅黑" w:cs="Huawei Sans" w:hint="eastAsia"/>
        </w:rPr>
        <w:t>，</w:t>
      </w:r>
      <w:r w:rsidRPr="000313D1">
        <w:rPr>
          <w:rFonts w:ascii="微软雅黑" w:eastAsia="微软雅黑" w:hAnsi="微软雅黑" w:cs="Huawei Sans"/>
        </w:rPr>
        <w:t>获取参数值</w:t>
      </w:r>
      <w:r w:rsidRPr="000313D1">
        <w:rPr>
          <w:rFonts w:ascii="微软雅黑" w:eastAsia="微软雅黑" w:hAnsi="微软雅黑" w:cs="Huawei Sans" w:hint="eastAsia"/>
        </w:rPr>
        <w:t>：</w:t>
      </w:r>
    </w:p>
    <w:p w14:paraId="5DA8AE2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>cd /opt/software/</w:t>
      </w:r>
      <w:proofErr w:type="spellStart"/>
      <w:r w:rsidRPr="000313D1">
        <w:rPr>
          <w:rFonts w:ascii="微软雅黑" w:hAnsi="微软雅黑" w:cs="Huawei Sans"/>
        </w:rPr>
        <w:t>openGauss</w:t>
      </w:r>
      <w:proofErr w:type="spellEnd"/>
      <w:r w:rsidRPr="000313D1">
        <w:rPr>
          <w:rFonts w:ascii="微软雅黑" w:hAnsi="微软雅黑" w:cs="Huawei Sans"/>
        </w:rPr>
        <w:t>/data</w:t>
      </w:r>
    </w:p>
    <w:p w14:paraId="427A2B83" w14:textId="2B2E55DA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cat </w:t>
      </w:r>
      <w:proofErr w:type="spellStart"/>
      <w:r w:rsidRPr="000313D1">
        <w:rPr>
          <w:rFonts w:ascii="微软雅黑" w:hAnsi="微软雅黑" w:cs="Huawei Sans"/>
        </w:rPr>
        <w:t>postgresql.conf|grep</w:t>
      </w:r>
      <w:proofErr w:type="spellEnd"/>
      <w:r w:rsidRPr="000313D1">
        <w:rPr>
          <w:rFonts w:ascii="微软雅黑" w:hAnsi="微软雅黑" w:cs="Huawei Sans"/>
        </w:rPr>
        <w:t xml:space="preserve"> -E 'shared_buffers|max_connections|effective_cache_size|effective_io_concurrency|wal_buffers|random_page_cost|default_statistics_target'</w:t>
      </w:r>
    </w:p>
    <w:p w14:paraId="478AFCDA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2BA068CF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43E19428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3A13068C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0A6F7671" w:rsidR="00874304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任务二：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Index-advisor对select 查询语句进行优化，并通过对比执行计划，得到优化前后的不同。</w:t>
      </w:r>
    </w:p>
    <w:p w14:paraId="2363475C" w14:textId="7258BA19" w:rsidR="00874304" w:rsidRPr="000313D1" w:rsidRDefault="00874304" w:rsidP="00124D9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explain，对</w:t>
      </w:r>
      <w:r w:rsidR="000E2D1D" w:rsidRPr="000313D1">
        <w:rPr>
          <w:rFonts w:ascii="微软雅黑" w:eastAsia="微软雅黑" w:hAnsi="微软雅黑"/>
        </w:rPr>
        <w:t>查询2020年</w:t>
      </w:r>
      <w:r w:rsidR="000E2D1D" w:rsidRPr="000313D1">
        <w:rPr>
          <w:rFonts w:ascii="微软雅黑" w:eastAsia="微软雅黑" w:hAnsi="微软雅黑" w:hint="eastAsia"/>
        </w:rPr>
        <w:t>3月订单表收入并进行排序的S</w:t>
      </w:r>
      <w:r w:rsidR="000E2D1D" w:rsidRPr="000313D1">
        <w:rPr>
          <w:rFonts w:ascii="微软雅黑" w:eastAsia="微软雅黑" w:hAnsi="微软雅黑"/>
        </w:rPr>
        <w:t>QL</w:t>
      </w:r>
      <w:r w:rsidR="000E2D1D" w:rsidRPr="000313D1">
        <w:rPr>
          <w:rFonts w:ascii="微软雅黑" w:eastAsia="微软雅黑" w:hAnsi="微软雅黑" w:cs="Huawei Sans"/>
        </w:rPr>
        <w:t>加以分析，将结果截图。</w:t>
      </w:r>
    </w:p>
    <w:p w14:paraId="49D9B02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3F47878F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362846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4214370A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1C905E1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697567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580026E2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18E083E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831A3B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236279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462F59E9" w14:textId="6134A83A" w:rsidR="006037C4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  <w:r w:rsidR="006037C4" w:rsidRPr="000313D1">
        <w:rPr>
          <w:rFonts w:ascii="微软雅黑" w:hAnsi="微软雅黑" w:cs="Huawei Sans"/>
        </w:rPr>
        <w:t xml:space="preserve"> </w:t>
      </w:r>
    </w:p>
    <w:p w14:paraId="549E7B09" w14:textId="77777777" w:rsidR="00874304" w:rsidRPr="000313D1" w:rsidRDefault="00874304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C26B66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4314904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1CAFAF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30BA243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46529867" w:rsidR="00124D9D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2. </w:t>
      </w:r>
      <w:r w:rsidR="000E2D1D" w:rsidRPr="000313D1">
        <w:rPr>
          <w:rFonts w:ascii="微软雅黑" w:eastAsia="微软雅黑" w:hAnsi="微软雅黑" w:cs="Huawei Sans" w:hint="eastAsia"/>
        </w:rPr>
        <w:t>使用索引推荐功能，对查询语句进行推荐，将执行结果截图。</w:t>
      </w:r>
    </w:p>
    <w:p w14:paraId="64FDF66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gs_index_advise</w:t>
      </w:r>
      <w:proofErr w:type="spellEnd"/>
      <w:r w:rsidRPr="000313D1">
        <w:rPr>
          <w:rFonts w:ascii="微软雅黑" w:hAnsi="微软雅黑" w:cs="Huawei Sans"/>
        </w:rPr>
        <w:t>('</w:t>
      </w:r>
    </w:p>
    <w:p w14:paraId="7DE1B88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57713CAE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2E31C20B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45EDE9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533213F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334993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53E5919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290F2ED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4683BD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212E044B" w14:textId="4383D557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DESC');</w:t>
      </w:r>
      <w:r w:rsidR="009639AD" w:rsidRPr="000313D1">
        <w:rPr>
          <w:rFonts w:ascii="微软雅黑" w:hAnsi="微软雅黑" w:cs="Huawei Sans"/>
        </w:rPr>
        <w:t xml:space="preserve"> </w:t>
      </w:r>
    </w:p>
    <w:p w14:paraId="7D676C3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339C4113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0C7940E9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2BBD74E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6351C2ED" w:rsidR="009639AD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3. </w:t>
      </w:r>
      <w:r w:rsidR="000E2D1D" w:rsidRPr="000313D1">
        <w:rPr>
          <w:rFonts w:ascii="微软雅黑" w:eastAsia="微软雅黑" w:hAnsi="微软雅黑" w:hint="eastAsia"/>
        </w:rPr>
        <w:t>查看创建的虚拟索引列，</w:t>
      </w:r>
      <w:r w:rsidR="000E2D1D" w:rsidRPr="000313D1">
        <w:rPr>
          <w:rFonts w:ascii="微软雅黑" w:eastAsia="微软雅黑" w:hAnsi="微软雅黑"/>
        </w:rPr>
        <w:t>将执行结果截图</w:t>
      </w:r>
      <w:r w:rsidR="009639AD" w:rsidRPr="000313D1">
        <w:rPr>
          <w:rFonts w:ascii="微软雅黑" w:eastAsia="微软雅黑" w:hAnsi="微软雅黑" w:cs="Huawei Sans"/>
        </w:rPr>
        <w:t>。</w:t>
      </w:r>
    </w:p>
    <w:p w14:paraId="59B28DC7" w14:textId="4F7A10E2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297724FB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18E67C1B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78BDB60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B6BAB45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E67FADB" w14:textId="5BB188C1" w:rsidR="00874304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4</w:t>
      </w:r>
      <w:r w:rsidR="00874304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cs="Huawei Sans" w:hint="eastAsia"/>
        </w:rPr>
        <w:t>获取索引虚拟列大小结果（单位为：字节），将执行结果截图。</w:t>
      </w:r>
    </w:p>
    <w:p w14:paraId="747419B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3D477724" w14:textId="1F535FC6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(16716);</w:t>
      </w:r>
    </w:p>
    <w:p w14:paraId="79B270C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7DA837EC" w14:textId="5A860C0B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5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 w:hint="eastAsia"/>
        </w:rPr>
        <w:t>再次使用explain，对该S</w:t>
      </w:r>
      <w:r w:rsidRPr="000313D1">
        <w:rPr>
          <w:rFonts w:ascii="微软雅黑" w:eastAsia="微软雅黑" w:hAnsi="微软雅黑"/>
        </w:rPr>
        <w:t>QL加以分析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4840A0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7248F5C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7409B2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33017A9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5AC7C34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3C9C24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D2D95E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68DC9C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27B350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7BAE772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159B18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</w:p>
    <w:p w14:paraId="0C1D743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0FF0CF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4D9D4DD2" w14:textId="7A042572" w:rsidR="009639AD" w:rsidRPr="000313D1" w:rsidRDefault="009639A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 xml:space="preserve"> </w:t>
      </w:r>
    </w:p>
    <w:p w14:paraId="33A103B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34B0B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6.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28DF5FD6" w14:textId="741BD00C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hypopg_drop_index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4317A4B2" w14:textId="32A12AA9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C6C56AE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346250F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93EDA17" w14:textId="5F76F4E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7.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1B416FF6" w14:textId="393224AE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hypopg_reset_index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35086DBE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53B5FCC7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7AF48C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87655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25923ED2" w14:textId="042A562E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hint="eastAsia"/>
        </w:rPr>
        <w:t>8</w:t>
      </w:r>
      <w:r w:rsidRPr="000313D1">
        <w:rPr>
          <w:rFonts w:ascii="微软雅黑" w:eastAsia="微软雅黑" w:hAnsi="微软雅黑"/>
        </w:rPr>
        <w:t xml:space="preserve">. </w:t>
      </w:r>
      <w:r w:rsidRPr="000313D1">
        <w:rPr>
          <w:rFonts w:ascii="微软雅黑" w:eastAsia="微软雅黑" w:hAnsi="微软雅黑" w:hint="eastAsia"/>
        </w:rPr>
        <w:t>查看索引虚拟列，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08DCF3DE" w14:textId="4793CFED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67468D4B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F842E6B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C9C992F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EAD4AA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2CF57D23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5EA61B7" w14:textId="0FC710E1" w:rsidR="003049DF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任务三：</w:t>
      </w:r>
      <w:r w:rsidR="000E2D1D" w:rsidRPr="000313D1">
        <w:rPr>
          <w:rFonts w:ascii="微软雅黑" w:eastAsia="微软雅黑" w:hAnsi="微软雅黑" w:cs="Huawei Sans" w:hint="eastAsia"/>
        </w:rPr>
        <w:t>通过创建索引，对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中的SQL语句进行优化，并对比优化前后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执行的时间。</w:t>
      </w:r>
    </w:p>
    <w:p w14:paraId="52632ADF" w14:textId="367E52FC" w:rsidR="00587551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查询，将执行结果截图</w:t>
      </w:r>
      <w:r w:rsidR="009639AD" w:rsidRPr="000313D1">
        <w:rPr>
          <w:rFonts w:ascii="微软雅黑" w:eastAsia="微软雅黑" w:hAnsi="微软雅黑" w:cs="Huawei Sans"/>
        </w:rPr>
        <w:t>：</w:t>
      </w:r>
    </w:p>
    <w:p w14:paraId="025E5D4C" w14:textId="2B27ABC0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/queries/queries02.log</w:t>
      </w:r>
    </w:p>
    <w:p w14:paraId="61936EC3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4AC2284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9241127" w14:textId="510DD673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挑战</w:t>
      </w:r>
      <w:r w:rsidRPr="000313D1">
        <w:rPr>
          <w:rFonts w:ascii="微软雅黑" w:eastAsia="微软雅黑" w:hAnsi="微软雅黑" w:cs="Huawei Sans"/>
        </w:rPr>
        <w:t>一：</w:t>
      </w:r>
      <w:r w:rsidRPr="000313D1">
        <w:rPr>
          <w:rFonts w:ascii="微软雅黑" w:eastAsia="微软雅黑" w:hAnsi="微软雅黑" w:cs="Huawei Sans" w:hint="eastAsia"/>
        </w:rPr>
        <w:t>进一步优化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中的查询语句，使得前后执行时间出现倍数级的提升。</w:t>
      </w:r>
    </w:p>
    <w:p w14:paraId="67B2DC75" w14:textId="77777777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查询，将执行结果截图：</w:t>
      </w:r>
    </w:p>
    <w:p w14:paraId="53C065CB" w14:textId="6F47DA5F" w:rsidR="004A12B5" w:rsidRPr="000313D1" w:rsidRDefault="004A12B5" w:rsidP="004A12B5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/queries/queries03.log</w:t>
      </w:r>
    </w:p>
    <w:p w14:paraId="1135BE1B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55CAD671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61919593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090A268E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根据</w:t>
      </w:r>
      <w:r w:rsidR="00460223"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713FFDDA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6EA0A52B" w:rsidR="00D435D3" w:rsidRPr="000313D1" w:rsidRDefault="006B50C7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答：本实验中对</w:t>
      </w:r>
      <w:r w:rsidR="009B6460">
        <w:rPr>
          <w:rFonts w:ascii="微软雅黑" w:eastAsia="微软雅黑" w:hAnsi="微软雅黑" w:cs="Huawei Sans" w:hint="eastAsia"/>
        </w:rPr>
        <w:t>索引索引</w:t>
      </w:r>
      <w:r>
        <w:rPr>
          <w:rFonts w:ascii="微软雅黑" w:eastAsia="微软雅黑" w:hAnsi="微软雅黑" w:cs="Huawei Sans" w:hint="eastAsia"/>
        </w:rPr>
        <w:t>进行了优化，</w:t>
      </w:r>
      <w:r w:rsidR="009B6460">
        <w:rPr>
          <w:rFonts w:ascii="微软雅黑" w:eastAsia="微软雅黑" w:hAnsi="微软雅黑" w:cs="Huawei Sans" w:hint="eastAsia"/>
        </w:rPr>
        <w:t>通过</w:t>
      </w:r>
      <w:r>
        <w:rPr>
          <w:rFonts w:ascii="微软雅黑" w:eastAsia="微软雅黑" w:hAnsi="微软雅黑" w:cs="Huawei Sans" w:hint="eastAsia"/>
        </w:rPr>
        <w:t>使用</w:t>
      </w:r>
      <w:r w:rsidR="009B6460">
        <w:rPr>
          <w:rFonts w:ascii="微软雅黑" w:eastAsia="微软雅黑" w:hAnsi="微软雅黑" w:cs="Huawei Sans" w:hint="eastAsia"/>
        </w:rPr>
        <w:t>虚拟索引推荐，得到了虚拟索引列。以得到的结果增加索引，提高查询效率，进行</w:t>
      </w:r>
      <w:r w:rsidR="004E708D">
        <w:rPr>
          <w:rFonts w:ascii="微软雅黑" w:eastAsia="微软雅黑" w:hAnsi="微软雅黑" w:cs="Huawei Sans" w:hint="eastAsia"/>
        </w:rPr>
        <w:t>查询的优化。</w:t>
      </w:r>
    </w:p>
    <w:p w14:paraId="2AB2061E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4BBBBB15" w:rsidR="00D435D3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p w14:paraId="534E1631" w14:textId="77777777" w:rsidR="00E1041B" w:rsidRDefault="00E1041B" w:rsidP="00E1041B">
      <w:pPr>
        <w:pStyle w:val="1e"/>
        <w:rPr>
          <w:rFonts w:cs="Huawei Sans"/>
        </w:rPr>
      </w:pPr>
    </w:p>
    <w:p w14:paraId="0B030ECB" w14:textId="1EAD1074" w:rsidR="00E1041B" w:rsidRDefault="00E1041B" w:rsidP="00E1041B">
      <w:pPr>
        <w:pStyle w:val="1e"/>
        <w:rPr>
          <w:rFonts w:cs="Huawei Sans"/>
        </w:rPr>
      </w:pPr>
      <w:r>
        <w:rPr>
          <w:rFonts w:cs="Huawei Sans" w:hint="eastAsia"/>
        </w:rPr>
        <w:t>答：</w:t>
      </w:r>
      <w:r w:rsidRPr="00E1041B">
        <w:rPr>
          <w:rFonts w:cs="Huawei Sans" w:hint="eastAsia"/>
        </w:rPr>
        <w:t>索引提供指向存储在表的指定列中的数据值的指针，能够加快表的查询速度。</w:t>
      </w:r>
    </w:p>
    <w:p w14:paraId="705CEBFC" w14:textId="77777777" w:rsidR="00E1041B" w:rsidRPr="00E1041B" w:rsidRDefault="00E1041B" w:rsidP="00E1041B">
      <w:pPr>
        <w:pStyle w:val="1e"/>
        <w:rPr>
          <w:rFonts w:cs="Huawei Sans" w:hint="eastAsia"/>
        </w:rPr>
      </w:pPr>
    </w:p>
    <w:p w14:paraId="7C04E95F" w14:textId="011FF3CC" w:rsidR="00E1041B" w:rsidRDefault="00E1041B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数据库的优化还可以从很多方面进行考虑，比如：</w:t>
      </w:r>
    </w:p>
    <w:p w14:paraId="41D88E3C" w14:textId="36C35D3B" w:rsidR="00D2746E" w:rsidRDefault="00D2746E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数据类型的选择。</w:t>
      </w:r>
      <w:r w:rsidR="00473189">
        <w:rPr>
          <w:rFonts w:ascii="微软雅黑" w:eastAsia="微软雅黑" w:hAnsi="微软雅黑" w:cs="Huawei Sans" w:hint="eastAsia"/>
        </w:rPr>
        <w:t>如：int，</w:t>
      </w:r>
      <w:proofErr w:type="spellStart"/>
      <w:r w:rsidR="00473189">
        <w:rPr>
          <w:rFonts w:ascii="微软雅黑" w:eastAsia="微软雅黑" w:hAnsi="微软雅黑" w:cs="Huawei Sans" w:hint="eastAsia"/>
        </w:rPr>
        <w:t>bigint</w:t>
      </w:r>
      <w:proofErr w:type="spellEnd"/>
      <w:r w:rsidR="00473189">
        <w:rPr>
          <w:rFonts w:ascii="微软雅黑" w:eastAsia="微软雅黑" w:hAnsi="微软雅黑" w:cs="Huawei Sans" w:hint="eastAsia"/>
        </w:rPr>
        <w:t>等类型，如何选择</w:t>
      </w:r>
    </w:p>
    <w:p w14:paraId="56E54214" w14:textId="62268143" w:rsidR="00D2746E" w:rsidRDefault="00D2746E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范式的选择。</w:t>
      </w:r>
    </w:p>
    <w:p w14:paraId="3E2A0550" w14:textId="70B35D37" w:rsidR="00D2746E" w:rsidRDefault="00473189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索引的优化，删去或增加冗余的索引以提高查询效率</w:t>
      </w:r>
    </w:p>
    <w:p w14:paraId="2C0BFDAB" w14:textId="17483F63" w:rsidR="00473189" w:rsidRPr="00E1041B" w:rsidRDefault="00473189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 w:hint="eastAsia"/>
        </w:rPr>
      </w:pPr>
      <w:r>
        <w:rPr>
          <w:rFonts w:ascii="微软雅黑" w:eastAsia="微软雅黑" w:hAnsi="微软雅黑" w:cs="Huawei Sans" w:hint="eastAsia"/>
        </w:rPr>
        <w:t>优化查询语句，如加入L</w:t>
      </w:r>
      <w:r>
        <w:rPr>
          <w:rFonts w:ascii="微软雅黑" w:eastAsia="微软雅黑" w:hAnsi="微软雅黑" w:cs="Huawei Sans"/>
        </w:rPr>
        <w:t>IMIT,GROUP BY</w:t>
      </w:r>
      <w:r w:rsidR="00B646F9">
        <w:rPr>
          <w:rFonts w:ascii="微软雅黑" w:eastAsia="微软雅黑" w:hAnsi="微软雅黑" w:cs="Huawei Sans" w:hint="eastAsia"/>
        </w:rPr>
        <w:t>等</w:t>
      </w:r>
    </w:p>
    <w:p w14:paraId="147FE5A7" w14:textId="1864F564" w:rsidR="00023A99" w:rsidRDefault="00023A99" w:rsidP="00311AE3">
      <w:pPr>
        <w:pStyle w:val="1e"/>
        <w:rPr>
          <w:rFonts w:ascii="微软雅黑" w:eastAsia="微软雅黑" w:hAnsi="微软雅黑" w:cs="Huawei Sans" w:hint="eastAsia"/>
        </w:rPr>
      </w:pPr>
      <w:r>
        <w:rPr>
          <w:noProof/>
        </w:rPr>
        <w:lastRenderedPageBreak/>
        <w:drawing>
          <wp:inline distT="0" distB="0" distL="0" distR="0" wp14:anchorId="7426B54C" wp14:editId="0C0618C0">
            <wp:extent cx="4795873" cy="5938881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59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12C" w14:textId="4D6BB765" w:rsidR="007665ED" w:rsidRPr="00CF7B3E" w:rsidRDefault="007665ED" w:rsidP="00311AE3">
      <w:pPr>
        <w:pStyle w:val="1e"/>
        <w:rPr>
          <w:rFonts w:hint="eastAsia"/>
        </w:rPr>
      </w:pPr>
      <w:r w:rsidRPr="007665ED">
        <w:t xml:space="preserve">  </w:t>
      </w:r>
    </w:p>
    <w:sectPr w:rsidR="007665ED" w:rsidRPr="00CF7B3E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4126" w14:textId="77777777" w:rsidR="008A76EF" w:rsidRDefault="008A76EF" w:rsidP="00940D2A">
      <w:pPr>
        <w:spacing w:before="0" w:after="0" w:line="240" w:lineRule="auto"/>
      </w:pPr>
      <w:r>
        <w:separator/>
      </w:r>
    </w:p>
  </w:endnote>
  <w:endnote w:type="continuationSeparator" w:id="0">
    <w:p w14:paraId="195F4046" w14:textId="77777777" w:rsidR="008A76EF" w:rsidRDefault="008A76E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B9F5E" w14:textId="77777777" w:rsidR="008A76EF" w:rsidRDefault="008A76E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CF3C409" w14:textId="77777777" w:rsidR="008A76EF" w:rsidRDefault="008A76E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B0C"/>
    <w:multiLevelType w:val="hybridMultilevel"/>
    <w:tmpl w:val="255E0936"/>
    <w:lvl w:ilvl="0" w:tplc="B51EAD54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 w:numId="14">
    <w:abstractNumId w:val="14"/>
  </w:num>
  <w:num w:numId="15">
    <w:abstractNumId w:val="13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3A99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189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08D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0C7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65ED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76EF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6460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6F9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CF7B3E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46E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1B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73</TotalTime>
  <Pages>7</Pages>
  <Words>433</Words>
  <Characters>2469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王 俊桥</cp:lastModifiedBy>
  <cp:revision>26</cp:revision>
  <cp:lastPrinted>2016-11-21T02:33:00Z</cp:lastPrinted>
  <dcterms:created xsi:type="dcterms:W3CDTF">2020-05-17T07:00:00Z</dcterms:created>
  <dcterms:modified xsi:type="dcterms:W3CDTF">2021-07-13T03:46:00Z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