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826DE9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826DE9">
      <w:pPr>
        <w:pStyle w:val="1e"/>
        <w:rPr>
          <w:rFonts w:hint="eastAsia"/>
        </w:rPr>
      </w:pPr>
    </w:p>
    <w:p w14:paraId="76831C6D" w14:textId="543EFAC7" w:rsidR="00E7353D" w:rsidRDefault="0071233B" w:rsidP="00826DE9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826DE9">
      <w:pPr>
        <w:pStyle w:val="1e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4791DEBB" w:rsidR="00874304" w:rsidRDefault="008C20F8" w:rsidP="00826DE9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AF688FD" wp14:editId="6EF22826">
            <wp:extent cx="5274310" cy="876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826DE9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826DE9">
      <w:pPr>
        <w:pStyle w:val="1e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74356FBB" w14:textId="2F2BF388" w:rsidR="005D2ADA" w:rsidRDefault="008C20F8" w:rsidP="00826DE9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361F668" wp14:editId="7036E7D8">
            <wp:extent cx="5274310" cy="1013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6CB722E3" w:rsidR="003049DF" w:rsidRDefault="00496DF2" w:rsidP="00826DE9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hint="eastAsia"/>
        </w:rPr>
        <w:t>实践思考题</w:t>
      </w:r>
    </w:p>
    <w:p w14:paraId="341CED45" w14:textId="4ABC5F00" w:rsidR="00244C66" w:rsidRDefault="00F85105" w:rsidP="00826DE9">
      <w:pPr>
        <w:pStyle w:val="1e"/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7955C8A" w14:textId="2D7F1DB2" w:rsidR="00B57032" w:rsidRDefault="00B57032" w:rsidP="00826DE9">
      <w:pPr>
        <w:pStyle w:val="1e"/>
        <w:rPr>
          <w:rFonts w:hint="eastAsia"/>
        </w:rPr>
      </w:pPr>
      <w:r>
        <w:rPr>
          <w:rFonts w:hint="eastAsia"/>
        </w:rPr>
        <w:t>答：</w:t>
      </w:r>
    </w:p>
    <w:p w14:paraId="014D7053" w14:textId="670578E0" w:rsidR="0044100F" w:rsidRPr="006B7E40" w:rsidRDefault="00763A69" w:rsidP="00826DE9">
      <w:pPr>
        <w:pStyle w:val="1e"/>
      </w:pPr>
      <w:r w:rsidRPr="006B7E40">
        <w:rPr>
          <w:rFonts w:hint="eastAsia"/>
        </w:rPr>
        <w:t>源码编译和安装数据库是为了能够自定义数据库的配置和功能，以及确保数据库的安全性和稳定性。</w:t>
      </w:r>
      <w:r w:rsidRPr="006B7E40">
        <w:rPr>
          <w:rFonts w:hint="eastAsia"/>
        </w:rPr>
        <w:t>可以实现以下的几个功能：①</w:t>
      </w:r>
      <w:r w:rsidRPr="006B7E40">
        <w:rPr>
          <w:rFonts w:hint="eastAsia"/>
        </w:rPr>
        <w:t>定制化配置：编译和安装数据库可以允许用户选择所需的功能和选项，比如启用或禁用特定的模块或插件，配置数据库的缓存大小或性能优化等。</w:t>
      </w:r>
      <w:r w:rsidRPr="006B7E40">
        <w:rPr>
          <w:rFonts w:hint="eastAsia"/>
        </w:rPr>
        <w:t>②</w:t>
      </w:r>
      <w:r w:rsidRPr="006B7E40">
        <w:rPr>
          <w:rFonts w:hint="eastAsia"/>
        </w:rPr>
        <w:t>安全性和稳定性：源码编译可以确保数据库的安全性和稳定性，因为它可以自动应用最新的安全补丁和修复程序，确保数据库的可靠性和免受潜在的漏洞或攻击。</w:t>
      </w:r>
      <w:r w:rsidRPr="006B7E40">
        <w:rPr>
          <w:rFonts w:hint="eastAsia"/>
        </w:rPr>
        <w:t>③</w:t>
      </w:r>
      <w:r w:rsidRPr="006B7E40">
        <w:rPr>
          <w:rFonts w:hint="eastAsia"/>
        </w:rPr>
        <w:t>性能优化：源码编译可以让用户对数据库的性能进行更细粒度的控制，比如编译特定的</w:t>
      </w:r>
      <w:r w:rsidRPr="006B7E40">
        <w:t>CPU</w:t>
      </w:r>
      <w:r w:rsidRPr="006B7E40">
        <w:t>指令集，配置数据库的缓存和缓存大小等，从而提高数据库的性能和响应速度。</w:t>
      </w:r>
      <w:r w:rsidRPr="006B7E40">
        <w:rPr>
          <w:rFonts w:hint="eastAsia"/>
        </w:rPr>
        <w:t>④</w:t>
      </w:r>
      <w:r w:rsidRPr="006B7E40">
        <w:rPr>
          <w:rFonts w:hint="eastAsia"/>
        </w:rPr>
        <w:t>跨平台支持：源码编译可以确保数据库在不同的平台和操作系统上运行良好，因为它可以根据不同的操作系统和硬件架构进行编译，从而最大限度地提高兼容性。总之，源码编译和安装数据库可以让用户获得更大的自由度和控制权，同时也可以提高数据库的性能、安全性和稳定性。</w:t>
      </w:r>
    </w:p>
    <w:p w14:paraId="12DAC0D3" w14:textId="77777777" w:rsidR="0044100F" w:rsidRDefault="0044100F" w:rsidP="00826DE9">
      <w:pPr>
        <w:pStyle w:val="1e"/>
      </w:pPr>
    </w:p>
    <w:p w14:paraId="6D24199F" w14:textId="77777777" w:rsidR="0044100F" w:rsidRDefault="0044100F" w:rsidP="00826DE9">
      <w:pPr>
        <w:pStyle w:val="1e"/>
      </w:pPr>
    </w:p>
    <w:p w14:paraId="1CF7CC3B" w14:textId="77777777" w:rsidR="0044100F" w:rsidRDefault="0044100F" w:rsidP="00826DE9">
      <w:pPr>
        <w:pStyle w:val="1e"/>
      </w:pPr>
    </w:p>
    <w:p w14:paraId="6962BF09" w14:textId="77777777" w:rsidR="0044100F" w:rsidRDefault="0044100F" w:rsidP="00826DE9">
      <w:pPr>
        <w:pStyle w:val="1e"/>
      </w:pPr>
    </w:p>
    <w:p w14:paraId="0C47A0AD" w14:textId="77777777" w:rsidR="0044100F" w:rsidRDefault="0044100F" w:rsidP="00826DE9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826DE9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826DE9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418F36B9" w:rsidR="006854E3" w:rsidRPr="009639AD" w:rsidRDefault="00A512CA" w:rsidP="00B57032">
      <w:pPr>
        <w:pStyle w:val="1e"/>
        <w:ind w:left="0"/>
      </w:pPr>
      <w:r>
        <w:rPr>
          <w:noProof/>
        </w:rPr>
        <w:drawing>
          <wp:inline distT="0" distB="0" distL="0" distR="0" wp14:anchorId="24F5B526" wp14:editId="01333E90">
            <wp:extent cx="6119857" cy="18621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857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826DE9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826DE9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2BC2EF2" w:rsidR="006854E3" w:rsidRPr="009639AD" w:rsidRDefault="00CE1FFF" w:rsidP="00B57032">
      <w:pPr>
        <w:pStyle w:val="1e"/>
        <w:ind w:left="0"/>
      </w:pPr>
      <w:r>
        <w:rPr>
          <w:noProof/>
        </w:rPr>
        <w:drawing>
          <wp:inline distT="0" distB="0" distL="0" distR="0" wp14:anchorId="5861A43F" wp14:editId="34E6F6C7">
            <wp:extent cx="6105570" cy="1266834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70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231A3BF" w:rsidR="006854E3" w:rsidRPr="009639AD" w:rsidRDefault="00CE1FFF" w:rsidP="00B57032">
      <w:pPr>
        <w:pStyle w:val="1e"/>
        <w:ind w:left="0"/>
      </w:pPr>
      <w:r>
        <w:rPr>
          <w:noProof/>
        </w:rPr>
        <w:drawing>
          <wp:inline distT="0" distB="0" distL="0" distR="0" wp14:anchorId="6563AD3A" wp14:editId="3BF977EA">
            <wp:extent cx="6091282" cy="1276359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1282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826DE9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076CF7F9" w:rsidR="00D96EE7" w:rsidRPr="009639AD" w:rsidRDefault="00CE1FFF" w:rsidP="00B57032">
      <w:pPr>
        <w:pStyle w:val="1e"/>
        <w:ind w:left="0" w:firstLineChars="300" w:firstLine="5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36CCC1" wp14:editId="4359C422">
            <wp:extent cx="6119857" cy="12811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857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4D4205DB" w:rsidR="006854E3" w:rsidRPr="009639AD" w:rsidRDefault="00CE1FFF" w:rsidP="00B57032">
      <w:pPr>
        <w:pStyle w:val="1e"/>
        <w:ind w:left="0" w:firstLineChars="300" w:firstLine="540"/>
        <w:rPr>
          <w:rFonts w:hint="eastAsia"/>
        </w:rPr>
      </w:pPr>
      <w:r>
        <w:rPr>
          <w:noProof/>
        </w:rPr>
        <w:drawing>
          <wp:inline distT="0" distB="0" distL="0" distR="0" wp14:anchorId="28944315" wp14:editId="5ADE3FB0">
            <wp:extent cx="6081757" cy="13049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1757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826DE9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EE0E7B3" w:rsidR="006854E3" w:rsidRPr="009639AD" w:rsidRDefault="00CE1FFF" w:rsidP="00B57032">
      <w:pPr>
        <w:pStyle w:val="1e"/>
        <w:ind w:left="0" w:firstLineChars="300" w:firstLine="540"/>
      </w:pPr>
      <w:r>
        <w:rPr>
          <w:noProof/>
        </w:rPr>
        <w:drawing>
          <wp:inline distT="0" distB="0" distL="0" distR="0" wp14:anchorId="7525A114" wp14:editId="3FA1816A">
            <wp:extent cx="6105570" cy="985845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5570" cy="9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4900DB8" w:rsidR="006854E3" w:rsidRPr="009639AD" w:rsidRDefault="00CE1FFF" w:rsidP="00B57032">
      <w:pPr>
        <w:pStyle w:val="1e"/>
        <w:ind w:left="0" w:firstLineChars="300" w:firstLine="540"/>
      </w:pPr>
      <w:r>
        <w:rPr>
          <w:noProof/>
        </w:rPr>
        <w:drawing>
          <wp:inline distT="0" distB="0" distL="0" distR="0" wp14:anchorId="256AFD13" wp14:editId="147B8258">
            <wp:extent cx="6115095" cy="1014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95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826DE9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2846E39A" w:rsidR="00627192" w:rsidRPr="009639AD" w:rsidRDefault="00CE1FFF" w:rsidP="00B57032">
      <w:pPr>
        <w:pStyle w:val="1e"/>
        <w:ind w:left="0" w:firstLineChars="300" w:firstLine="540"/>
        <w:rPr>
          <w:rFonts w:hint="eastAsia"/>
        </w:rPr>
      </w:pPr>
      <w:r>
        <w:rPr>
          <w:noProof/>
        </w:rPr>
        <w:drawing>
          <wp:inline distT="0" distB="0" distL="0" distR="0" wp14:anchorId="1FF46F1C" wp14:editId="7F574109">
            <wp:extent cx="6110332" cy="585792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0332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F02" w14:textId="741DCDE8" w:rsidR="00627192" w:rsidRDefault="006854E3" w:rsidP="00CE1FFF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758CD6D1" w14:textId="21C4DCA8" w:rsidR="00CE1FFF" w:rsidRDefault="00CE1FFF" w:rsidP="00B57032">
      <w:pPr>
        <w:pStyle w:val="1e"/>
        <w:ind w:left="0" w:firstLineChars="300" w:firstLine="540"/>
      </w:pPr>
      <w:r>
        <w:rPr>
          <w:noProof/>
        </w:rPr>
        <w:drawing>
          <wp:inline distT="0" distB="0" distL="0" distR="0" wp14:anchorId="1851D3B4" wp14:editId="16335C7C">
            <wp:extent cx="6105570" cy="590554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70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826DE9">
      <w:pPr>
        <w:pStyle w:val="1e"/>
      </w:pPr>
      <w:r>
        <w:lastRenderedPageBreak/>
        <w:t>任务三</w:t>
      </w:r>
      <w:r w:rsidRPr="009639AD">
        <w:t>：</w:t>
      </w:r>
      <w:r w:rsidRPr="00D435D3">
        <w:rPr>
          <w:rFonts w:hint="eastAsia"/>
        </w:rPr>
        <w:t>实践思考题</w:t>
      </w:r>
    </w:p>
    <w:p w14:paraId="6C74A3F5" w14:textId="3758F666" w:rsidR="00627192" w:rsidRDefault="00627192" w:rsidP="00826DE9">
      <w:pPr>
        <w:pStyle w:val="1e"/>
      </w:pPr>
      <w:r w:rsidRPr="00D435D3">
        <w:rPr>
          <w:rFonts w:hint="eastAsia"/>
        </w:rPr>
        <w:t>思考题</w:t>
      </w:r>
      <w:r w:rsidRPr="00D435D3">
        <w:t>1</w:t>
      </w:r>
      <w:r>
        <w:rPr>
          <w:rFonts w:hint="eastAsia"/>
        </w:rPr>
        <w:t>：</w:t>
      </w:r>
    </w:p>
    <w:p w14:paraId="399BCE14" w14:textId="19DF5DDB" w:rsidR="00627192" w:rsidRDefault="00627192" w:rsidP="00826DE9">
      <w:pPr>
        <w:pStyle w:val="1e"/>
      </w:pP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</w:t>
      </w:r>
    </w:p>
    <w:p w14:paraId="5699FD86" w14:textId="692BA741" w:rsidR="00627192" w:rsidRPr="006B7E40" w:rsidRDefault="00B57032" w:rsidP="00B57032">
      <w:pPr>
        <w:pStyle w:val="1e"/>
        <w:rPr>
          <w:rFonts w:hint="eastAsia"/>
        </w:rPr>
      </w:pPr>
      <w:r>
        <w:rPr>
          <w:rFonts w:hint="eastAsia"/>
        </w:rPr>
        <w:t>答：</w:t>
      </w:r>
      <w:r w:rsidR="006B7E40" w:rsidRPr="006B7E40">
        <w:rPr>
          <w:rFonts w:hint="eastAsia"/>
        </w:rPr>
        <w:t>在</w:t>
      </w:r>
      <w:r w:rsidR="006B7E40" w:rsidRPr="006B7E40">
        <w:t xml:space="preserve"> </w:t>
      </w:r>
      <w:proofErr w:type="spellStart"/>
      <w:r w:rsidR="006B7E40" w:rsidRPr="006B7E40">
        <w:t>OpenGauss</w:t>
      </w:r>
      <w:proofErr w:type="spellEnd"/>
      <w:r w:rsidR="006B7E40" w:rsidRPr="006B7E40">
        <w:t xml:space="preserve"> </w:t>
      </w:r>
      <w:r w:rsidR="006B7E40" w:rsidRPr="006B7E40">
        <w:t>数据库中，行存表</w:t>
      </w:r>
      <w:proofErr w:type="gramStart"/>
      <w:r w:rsidR="006B7E40" w:rsidRPr="006B7E40">
        <w:t>和列存表</w:t>
      </w:r>
      <w:proofErr w:type="gramEnd"/>
      <w:r w:rsidR="006B7E40" w:rsidRPr="006B7E40">
        <w:t>是两种不同的存储引擎，它们的数据存储方式和读取方式不同，所以在执行相同的</w:t>
      </w:r>
      <w:r w:rsidR="006B7E40" w:rsidRPr="006B7E40">
        <w:t xml:space="preserve"> SQL </w:t>
      </w:r>
      <w:r w:rsidR="006B7E40" w:rsidRPr="006B7E40">
        <w:t>语句时，执行时间也会有所不同。</w:t>
      </w:r>
      <w:r w:rsidR="006B7E40" w:rsidRPr="006B7E40">
        <w:rPr>
          <w:rFonts w:hint="eastAsia"/>
        </w:rPr>
        <w:t>行存表是将整个行数据存储在一起，这种方式适合对数据的增删</w:t>
      </w:r>
      <w:proofErr w:type="gramStart"/>
      <w:r w:rsidR="006B7E40" w:rsidRPr="006B7E40">
        <w:rPr>
          <w:rFonts w:hint="eastAsia"/>
        </w:rPr>
        <w:t>改操作</w:t>
      </w:r>
      <w:proofErr w:type="gramEnd"/>
      <w:r w:rsidR="006B7E40" w:rsidRPr="006B7E40">
        <w:rPr>
          <w:rFonts w:hint="eastAsia"/>
        </w:rPr>
        <w:t>较多的场景，因为每次</w:t>
      </w:r>
      <w:proofErr w:type="gramStart"/>
      <w:r w:rsidR="006B7E40" w:rsidRPr="006B7E40">
        <w:rPr>
          <w:rFonts w:hint="eastAsia"/>
        </w:rPr>
        <w:t>增删改都只需</w:t>
      </w:r>
      <w:proofErr w:type="gramEnd"/>
      <w:r w:rsidR="006B7E40" w:rsidRPr="006B7E40">
        <w:rPr>
          <w:rFonts w:hint="eastAsia"/>
        </w:rPr>
        <w:t>要</w:t>
      </w:r>
      <w:proofErr w:type="gramStart"/>
      <w:r w:rsidR="006B7E40" w:rsidRPr="006B7E40">
        <w:rPr>
          <w:rFonts w:hint="eastAsia"/>
        </w:rPr>
        <w:t>对一行</w:t>
      </w:r>
      <w:proofErr w:type="gramEnd"/>
      <w:r w:rsidR="006B7E40" w:rsidRPr="006B7E40">
        <w:rPr>
          <w:rFonts w:hint="eastAsia"/>
        </w:rPr>
        <w:t>数据进行操作。但是在查询操作中，由于需要扫描整个行数据，所以查询效率相对较低。</w:t>
      </w:r>
      <w:proofErr w:type="gramStart"/>
      <w:r w:rsidR="006B7E40" w:rsidRPr="006B7E40">
        <w:rPr>
          <w:rFonts w:hint="eastAsia"/>
        </w:rPr>
        <w:t>列存表</w:t>
      </w:r>
      <w:proofErr w:type="gramEnd"/>
      <w:r w:rsidR="006B7E40" w:rsidRPr="006B7E40">
        <w:rPr>
          <w:rFonts w:hint="eastAsia"/>
        </w:rPr>
        <w:t>是将同一列的数据存储在一起，这种方式适合对数据的查询操作较多的场景，因为在查询时只需要扫描需要的列数据，所以查询效率相对较高。但是在增删</w:t>
      </w:r>
      <w:proofErr w:type="gramStart"/>
      <w:r w:rsidR="006B7E40" w:rsidRPr="006B7E40">
        <w:rPr>
          <w:rFonts w:hint="eastAsia"/>
        </w:rPr>
        <w:t>改操作</w:t>
      </w:r>
      <w:proofErr w:type="gramEnd"/>
      <w:r w:rsidR="006B7E40" w:rsidRPr="006B7E40">
        <w:rPr>
          <w:rFonts w:hint="eastAsia"/>
        </w:rPr>
        <w:t>中，由于需要更新多个列数据，所以效率相对较低。在执行相同的</w:t>
      </w:r>
      <w:r w:rsidR="006B7E40" w:rsidRPr="006B7E40">
        <w:t xml:space="preserve"> SQL </w:t>
      </w:r>
      <w:r w:rsidR="006B7E40" w:rsidRPr="006B7E40">
        <w:t>语句时，如果是针对查询操作，</w:t>
      </w:r>
      <w:proofErr w:type="gramStart"/>
      <w:r w:rsidR="006B7E40" w:rsidRPr="006B7E40">
        <w:t>则列存表</w:t>
      </w:r>
      <w:proofErr w:type="gramEnd"/>
      <w:r w:rsidR="006B7E40" w:rsidRPr="006B7E40">
        <w:t>的执行时间往往比行存表的执行时间更快，</w:t>
      </w:r>
      <w:proofErr w:type="gramStart"/>
      <w:r w:rsidR="006B7E40" w:rsidRPr="006B7E40">
        <w:t>因为列存表</w:t>
      </w:r>
      <w:proofErr w:type="gramEnd"/>
      <w:r w:rsidR="006B7E40" w:rsidRPr="006B7E40">
        <w:t>的数据组织方式可以最大限度地减少数据的读取量。而如果是针对增删改操作，则行存表的执行时间往往</w:t>
      </w:r>
      <w:proofErr w:type="gramStart"/>
      <w:r w:rsidR="006B7E40" w:rsidRPr="006B7E40">
        <w:t>比列</w:t>
      </w:r>
      <w:proofErr w:type="gramEnd"/>
      <w:r w:rsidR="006B7E40" w:rsidRPr="006B7E40">
        <w:t>存表的执行时间更快，因为行存表的数据组织方式可以最大限度地减少数据的写入量。</w:t>
      </w:r>
      <w:r w:rsidR="006B7E40">
        <w:rPr>
          <w:rFonts w:hint="eastAsia"/>
        </w:rPr>
        <w:t>需要根据具体是业务场景选择合适的操作方式。</w:t>
      </w:r>
    </w:p>
    <w:p w14:paraId="4BC58A5C" w14:textId="6AF17F8B" w:rsidR="00627192" w:rsidRDefault="00627192" w:rsidP="00826DE9">
      <w:pPr>
        <w:pStyle w:val="1e"/>
      </w:pPr>
      <w:r w:rsidRPr="00D435D3">
        <w:rPr>
          <w:rFonts w:hint="eastAsia"/>
        </w:rPr>
        <w:t>思考题</w:t>
      </w:r>
      <w:r>
        <w:t>2</w:t>
      </w:r>
      <w:r>
        <w:rPr>
          <w:rFonts w:hint="eastAsia"/>
        </w:rPr>
        <w:t>：</w:t>
      </w:r>
    </w:p>
    <w:p w14:paraId="46810DFC" w14:textId="2B6905D6" w:rsidR="00627192" w:rsidRDefault="00627192" w:rsidP="00826DE9">
      <w:pPr>
        <w:pStyle w:val="1e"/>
      </w:pPr>
      <w:r w:rsidRPr="00D435D3">
        <w:t>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7711BE87" w14:textId="0A94EF70" w:rsidR="00B57032" w:rsidRDefault="00B57032" w:rsidP="00826DE9">
      <w:pPr>
        <w:pStyle w:val="1e"/>
        <w:rPr>
          <w:rFonts w:hint="eastAsia"/>
        </w:rPr>
      </w:pPr>
      <w:r>
        <w:rPr>
          <w:rFonts w:hint="eastAsia"/>
        </w:rPr>
        <w:t>答：行存表效率高的情况：</w:t>
      </w:r>
    </w:p>
    <w:p w14:paraId="5D432F60" w14:textId="241509F7" w:rsidR="00282F54" w:rsidRPr="00282F54" w:rsidRDefault="00282F54" w:rsidP="00826DE9">
      <w:pPr>
        <w:pStyle w:val="1e"/>
        <w:rPr>
          <w:rFonts w:hint="eastAsia"/>
        </w:rPr>
      </w:pPr>
      <w:r w:rsidRPr="00282F54">
        <w:rPr>
          <w:rFonts w:hint="eastAsia"/>
        </w:rPr>
        <w:t>增删改操作：由于行存表是将整个行数据存储在一起，所以在执行增删</w:t>
      </w:r>
      <w:proofErr w:type="gramStart"/>
      <w:r w:rsidRPr="00282F54">
        <w:rPr>
          <w:rFonts w:hint="eastAsia"/>
        </w:rPr>
        <w:t>改操作</w:t>
      </w:r>
      <w:proofErr w:type="gramEnd"/>
      <w:r w:rsidRPr="00282F54">
        <w:rPr>
          <w:rFonts w:hint="eastAsia"/>
        </w:rPr>
        <w:t>时，只需要修改一行数据，相对来说更新的数据量更小，因此行存表效率更高。</w:t>
      </w:r>
    </w:p>
    <w:p w14:paraId="65565AE8" w14:textId="7E95209A" w:rsidR="00282F54" w:rsidRPr="00282F54" w:rsidRDefault="00282F54" w:rsidP="00826DE9">
      <w:pPr>
        <w:pStyle w:val="1e"/>
        <w:rPr>
          <w:rFonts w:hint="eastAsia"/>
        </w:rPr>
      </w:pPr>
      <w:r w:rsidRPr="00282F54">
        <w:rPr>
          <w:rFonts w:hint="eastAsia"/>
        </w:rPr>
        <w:t>小型事务操作：在小型事务中，涉及的数据量较少，因此行存表</w:t>
      </w:r>
      <w:proofErr w:type="gramStart"/>
      <w:r w:rsidRPr="00282F54">
        <w:rPr>
          <w:rFonts w:hint="eastAsia"/>
        </w:rPr>
        <w:t>比列</w:t>
      </w:r>
      <w:proofErr w:type="gramEnd"/>
      <w:r w:rsidRPr="00282F54">
        <w:rPr>
          <w:rFonts w:hint="eastAsia"/>
        </w:rPr>
        <w:t>存表更加适用。</w:t>
      </w:r>
    </w:p>
    <w:p w14:paraId="070764CC" w14:textId="1AB30E14" w:rsidR="00282F54" w:rsidRPr="00282F54" w:rsidRDefault="00282F54" w:rsidP="00826DE9">
      <w:pPr>
        <w:pStyle w:val="1e"/>
        <w:rPr>
          <w:rFonts w:hint="eastAsia"/>
        </w:rPr>
      </w:pPr>
      <w:r w:rsidRPr="00282F54">
        <w:rPr>
          <w:rFonts w:hint="eastAsia"/>
        </w:rPr>
        <w:t>随机</w:t>
      </w:r>
      <w:r w:rsidRPr="00282F54">
        <w:t>IO</w:t>
      </w:r>
      <w:r w:rsidRPr="00282F54">
        <w:t>操作：行存表的数据组织方式比较紧凑，随机</w:t>
      </w:r>
      <w:r w:rsidRPr="00282F54">
        <w:t xml:space="preserve"> IO </w:t>
      </w:r>
      <w:r w:rsidRPr="00282F54">
        <w:t>操作的次数较少，因此行存表在处理随机</w:t>
      </w:r>
      <w:r w:rsidRPr="00282F54">
        <w:t xml:space="preserve"> IO </w:t>
      </w:r>
      <w:r w:rsidRPr="00282F54">
        <w:t>时的效率更高。</w:t>
      </w:r>
    </w:p>
    <w:p w14:paraId="7998B9BC" w14:textId="0CF7CF7B" w:rsidR="00282F54" w:rsidRPr="00282F54" w:rsidRDefault="00282F54" w:rsidP="00826DE9">
      <w:pPr>
        <w:pStyle w:val="1e"/>
        <w:rPr>
          <w:rFonts w:hint="eastAsia"/>
        </w:rPr>
      </w:pPr>
      <w:proofErr w:type="gramStart"/>
      <w:r w:rsidRPr="00282F54">
        <w:t>列存表</w:t>
      </w:r>
      <w:proofErr w:type="gramEnd"/>
      <w:r w:rsidRPr="00282F54">
        <w:t>的效率高</w:t>
      </w:r>
      <w:r w:rsidR="00B57032">
        <w:rPr>
          <w:rFonts w:hint="eastAsia"/>
        </w:rPr>
        <w:t>的情况</w:t>
      </w:r>
      <w:r w:rsidRPr="00282F54">
        <w:t>：</w:t>
      </w:r>
    </w:p>
    <w:p w14:paraId="52A5E514" w14:textId="45A2C5D1" w:rsidR="00282F54" w:rsidRPr="00282F54" w:rsidRDefault="00282F54" w:rsidP="00826DE9">
      <w:pPr>
        <w:pStyle w:val="1e"/>
        <w:rPr>
          <w:rFonts w:hint="eastAsia"/>
        </w:rPr>
      </w:pPr>
      <w:r w:rsidRPr="00282F54">
        <w:rPr>
          <w:rFonts w:hint="eastAsia"/>
        </w:rPr>
        <w:t>聚合查询：</w:t>
      </w:r>
      <w:proofErr w:type="gramStart"/>
      <w:r w:rsidRPr="00282F54">
        <w:rPr>
          <w:rFonts w:hint="eastAsia"/>
        </w:rPr>
        <w:t>由于列存表</w:t>
      </w:r>
      <w:proofErr w:type="gramEnd"/>
      <w:r w:rsidRPr="00282F54">
        <w:rPr>
          <w:rFonts w:hint="eastAsia"/>
        </w:rPr>
        <w:t>是将同一列的数据存储在一起，因此在执行聚合查询时，只需要扫描需要的列数据，可以减少数据的读取量，</w:t>
      </w:r>
      <w:proofErr w:type="gramStart"/>
      <w:r w:rsidRPr="00282F54">
        <w:rPr>
          <w:rFonts w:hint="eastAsia"/>
        </w:rPr>
        <w:t>因此列存表</w:t>
      </w:r>
      <w:proofErr w:type="gramEnd"/>
      <w:r w:rsidRPr="00282F54">
        <w:rPr>
          <w:rFonts w:hint="eastAsia"/>
        </w:rPr>
        <w:t>效率更高。</w:t>
      </w:r>
    </w:p>
    <w:p w14:paraId="04D5EE6A" w14:textId="66CC4048" w:rsidR="00282F54" w:rsidRPr="00282F54" w:rsidRDefault="00282F54" w:rsidP="00826DE9">
      <w:pPr>
        <w:pStyle w:val="1e"/>
        <w:rPr>
          <w:rFonts w:hint="eastAsia"/>
        </w:rPr>
      </w:pPr>
      <w:r w:rsidRPr="00282F54">
        <w:rPr>
          <w:rFonts w:hint="eastAsia"/>
        </w:rPr>
        <w:t>大规模数据查询：在查询大规模数据时，</w:t>
      </w:r>
      <w:proofErr w:type="gramStart"/>
      <w:r w:rsidRPr="00282F54">
        <w:rPr>
          <w:rFonts w:hint="eastAsia"/>
        </w:rPr>
        <w:t>列存表</w:t>
      </w:r>
      <w:proofErr w:type="gramEnd"/>
      <w:r w:rsidRPr="00282F54">
        <w:rPr>
          <w:rFonts w:hint="eastAsia"/>
        </w:rPr>
        <w:t>的数据组织方式可以最大程度地减少数据的读取量，</w:t>
      </w:r>
      <w:proofErr w:type="gramStart"/>
      <w:r w:rsidRPr="00282F54">
        <w:rPr>
          <w:rFonts w:hint="eastAsia"/>
        </w:rPr>
        <w:t>因此列存表</w:t>
      </w:r>
      <w:proofErr w:type="gramEnd"/>
      <w:r w:rsidRPr="00282F54">
        <w:rPr>
          <w:rFonts w:hint="eastAsia"/>
        </w:rPr>
        <w:t>在处理大规模数据查询时效率更高。</w:t>
      </w:r>
    </w:p>
    <w:p w14:paraId="46D59647" w14:textId="19DBBFF7" w:rsidR="00627192" w:rsidRPr="00282F54" w:rsidRDefault="00282F54" w:rsidP="00826DE9">
      <w:pPr>
        <w:pStyle w:val="1e"/>
        <w:rPr>
          <w:rFonts w:hint="eastAsia"/>
        </w:rPr>
      </w:pPr>
      <w:r w:rsidRPr="00282F54">
        <w:rPr>
          <w:rFonts w:hint="eastAsia"/>
        </w:rPr>
        <w:t>读密集型操作：在读密集型操作中，查询操作比较频繁，</w:t>
      </w:r>
      <w:proofErr w:type="gramStart"/>
      <w:r w:rsidRPr="00282F54">
        <w:rPr>
          <w:rFonts w:hint="eastAsia"/>
        </w:rPr>
        <w:t>而列存表</w:t>
      </w:r>
      <w:proofErr w:type="gramEnd"/>
      <w:r w:rsidRPr="00282F54">
        <w:rPr>
          <w:rFonts w:hint="eastAsia"/>
        </w:rPr>
        <w:t>的数据组织方式可以最大程度地减少数据的读取量，</w:t>
      </w:r>
      <w:proofErr w:type="gramStart"/>
      <w:r w:rsidRPr="00282F54">
        <w:rPr>
          <w:rFonts w:hint="eastAsia"/>
        </w:rPr>
        <w:t>因此列存表</w:t>
      </w:r>
      <w:proofErr w:type="gramEnd"/>
      <w:r w:rsidRPr="00282F54">
        <w:rPr>
          <w:rFonts w:hint="eastAsia"/>
        </w:rPr>
        <w:t>在读密集型操作中效率更高。</w:t>
      </w: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826DE9">
      <w:pPr>
        <w:pStyle w:val="1e"/>
      </w:pPr>
      <w:r>
        <w:t>任务</w:t>
      </w:r>
      <w:proofErr w:type="gramStart"/>
      <w:r>
        <w:t>一</w:t>
      </w:r>
      <w:proofErr w:type="gramEnd"/>
      <w:r w:rsidR="006854E3" w:rsidRPr="009639AD">
        <w:t>：物化视图的使用</w:t>
      </w:r>
    </w:p>
    <w:p w14:paraId="15EAA3D9" w14:textId="77777777" w:rsidR="006854E3" w:rsidRPr="009639AD" w:rsidRDefault="006854E3" w:rsidP="00826DE9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26257C6F" w:rsidR="006854E3" w:rsidRPr="009639AD" w:rsidRDefault="00CE1FFF" w:rsidP="00826DE9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24579369" wp14:editId="4EBED7D2">
            <wp:extent cx="2605107" cy="271464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5107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826DE9">
      <w:pPr>
        <w:pStyle w:val="1e"/>
      </w:pPr>
      <w:r w:rsidRPr="009639AD"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7640721F" w:rsidR="006854E3" w:rsidRDefault="0067549D" w:rsidP="00826DE9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37A28D86" wp14:editId="721C2AF6">
            <wp:extent cx="2528906" cy="823919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826DE9">
      <w:pPr>
        <w:pStyle w:val="1e"/>
        <w:rPr>
          <w:rFonts w:hint="eastAsia"/>
        </w:rPr>
      </w:pPr>
      <w:r w:rsidRPr="009639AD">
        <w:t xml:space="preserve">3. </w:t>
      </w:r>
      <w:r>
        <w:t>对表进行操作后</w:t>
      </w:r>
      <w:r>
        <w:rPr>
          <w:rFonts w:hint="eastAsia"/>
        </w:rPr>
        <w:t>，刷新物化视图，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63CA203F" w:rsidR="006854E3" w:rsidRDefault="0067549D" w:rsidP="00826DE9">
      <w:pPr>
        <w:pStyle w:val="1e"/>
      </w:pPr>
      <w:r>
        <w:rPr>
          <w:noProof/>
        </w:rPr>
        <w:drawing>
          <wp:inline distT="0" distB="0" distL="0" distR="0" wp14:anchorId="5C4406E6" wp14:editId="38C9829E">
            <wp:extent cx="2562244" cy="1000132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826DE9">
      <w:pPr>
        <w:pStyle w:val="1e"/>
      </w:pPr>
    </w:p>
    <w:p w14:paraId="3F7055B1" w14:textId="77777777" w:rsidR="006854E3" w:rsidRDefault="006854E3" w:rsidP="00826DE9">
      <w:pPr>
        <w:pStyle w:val="1e"/>
      </w:pPr>
    </w:p>
    <w:p w14:paraId="53944C87" w14:textId="77777777" w:rsidR="006854E3" w:rsidRDefault="006854E3" w:rsidP="00826DE9">
      <w:pPr>
        <w:pStyle w:val="1e"/>
      </w:pPr>
    </w:p>
    <w:p w14:paraId="7B48C017" w14:textId="77777777" w:rsidR="006854E3" w:rsidRPr="00D435D3" w:rsidRDefault="006854E3" w:rsidP="00826DE9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587FB373" w:rsidR="006854E3" w:rsidRDefault="0067549D" w:rsidP="00826DE9">
      <w:pPr>
        <w:pStyle w:val="1e"/>
      </w:pPr>
      <w:r>
        <w:rPr>
          <w:noProof/>
        </w:rPr>
        <w:lastRenderedPageBreak/>
        <w:drawing>
          <wp:inline distT="0" distB="0" distL="0" distR="0" wp14:anchorId="3614181F" wp14:editId="3BEE32D5">
            <wp:extent cx="2400318" cy="2567006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18" cy="2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826DE9">
      <w:pPr>
        <w:pStyle w:val="1e"/>
      </w:pPr>
    </w:p>
    <w:p w14:paraId="72E8D700" w14:textId="77777777" w:rsidR="006854E3" w:rsidRDefault="006854E3" w:rsidP="00826DE9">
      <w:pPr>
        <w:pStyle w:val="1e"/>
      </w:pPr>
    </w:p>
    <w:p w14:paraId="698D0C70" w14:textId="77777777" w:rsidR="006854E3" w:rsidRDefault="006854E3" w:rsidP="00826DE9">
      <w:pPr>
        <w:pStyle w:val="1e"/>
      </w:pPr>
    </w:p>
    <w:p w14:paraId="63232530" w14:textId="77777777" w:rsidR="006854E3" w:rsidRDefault="006854E3" w:rsidP="00826DE9">
      <w:pPr>
        <w:pStyle w:val="1e"/>
      </w:pPr>
    </w:p>
    <w:p w14:paraId="56568FFB" w14:textId="77777777" w:rsidR="006854E3" w:rsidRPr="00D435D3" w:rsidRDefault="006854E3" w:rsidP="00826DE9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64E0AFA" w:rsidR="006854E3" w:rsidRDefault="0067549D" w:rsidP="00826DE9">
      <w:pPr>
        <w:pStyle w:val="1e"/>
      </w:pPr>
      <w:r>
        <w:rPr>
          <w:noProof/>
        </w:rPr>
        <w:drawing>
          <wp:inline distT="0" distB="0" distL="0" distR="0" wp14:anchorId="2B07FD4D" wp14:editId="6C8D3CC6">
            <wp:extent cx="2347930" cy="274798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7930" cy="27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1D6E4C12" w:rsidR="006854E3" w:rsidRDefault="0067549D" w:rsidP="00B57032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BA9EC2" wp14:editId="076965A7">
            <wp:extent cx="2376505" cy="2905146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6505" cy="29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CA9" w14:textId="360F5EB5" w:rsidR="00295388" w:rsidRDefault="00295388" w:rsidP="00826DE9">
      <w:pPr>
        <w:pStyle w:val="1e"/>
      </w:pPr>
      <w:r>
        <w:t>任务二</w:t>
      </w:r>
      <w:r w:rsidRPr="009639AD">
        <w:t>：</w:t>
      </w:r>
      <w:r w:rsidRPr="00D435D3">
        <w:rPr>
          <w:rFonts w:hint="eastAsia"/>
        </w:rPr>
        <w:t>实践思考题</w:t>
      </w:r>
    </w:p>
    <w:p w14:paraId="1D428377" w14:textId="06B11110" w:rsidR="006854E3" w:rsidRDefault="006854E3" w:rsidP="00826DE9">
      <w:pPr>
        <w:pStyle w:val="1e"/>
      </w:pPr>
      <w:r w:rsidRPr="00D435D3">
        <w:rPr>
          <w:rFonts w:hint="eastAsia"/>
        </w:rPr>
        <w:t>思考题</w:t>
      </w:r>
      <w:r w:rsidR="00627192">
        <w:t>1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581BE71E" w14:textId="05F60C07" w:rsidR="00295388" w:rsidRPr="00826DE9" w:rsidRDefault="00B57032" w:rsidP="00B57032">
      <w:pPr>
        <w:pStyle w:val="1e"/>
        <w:ind w:left="1260" w:firstLineChars="167" w:firstLine="301"/>
      </w:pPr>
      <w:r>
        <w:rPr>
          <w:rFonts w:hint="eastAsia"/>
        </w:rPr>
        <w:t>答：</w:t>
      </w:r>
      <w:r w:rsidR="00282F54" w:rsidRPr="00826DE9">
        <w:rPr>
          <w:rFonts w:hint="eastAsia"/>
        </w:rPr>
        <w:t>全量物化视图会在创建时将查询结果全部缓存到物化视图中，这样每次查询时都可以直接从物化视图中获取数据。</w:t>
      </w:r>
      <w:proofErr w:type="gramStart"/>
      <w:r w:rsidR="00282F54" w:rsidRPr="00826DE9">
        <w:rPr>
          <w:rFonts w:hint="eastAsia"/>
        </w:rPr>
        <w:t>当源表</w:t>
      </w:r>
      <w:proofErr w:type="gramEnd"/>
      <w:r w:rsidR="00282F54" w:rsidRPr="00826DE9">
        <w:rPr>
          <w:rFonts w:hint="eastAsia"/>
        </w:rPr>
        <w:t>数据发生变化时，需要手动刷新物化视图，这样才能保证物化视图中的数据和</w:t>
      </w:r>
      <w:proofErr w:type="gramStart"/>
      <w:r w:rsidR="00282F54" w:rsidRPr="00826DE9">
        <w:rPr>
          <w:rFonts w:hint="eastAsia"/>
        </w:rPr>
        <w:t>源表中</w:t>
      </w:r>
      <w:proofErr w:type="gramEnd"/>
      <w:r w:rsidR="00282F54" w:rsidRPr="00826DE9">
        <w:rPr>
          <w:rFonts w:hint="eastAsia"/>
        </w:rPr>
        <w:t>的数据一致。全量物化视图适用于数据变化不频繁的情况，因为每次变化都需要重新刷新整个物化视图，刷新成本较高。</w:t>
      </w:r>
      <w:r w:rsidR="00826DE9" w:rsidRPr="00826DE9">
        <w:rPr>
          <w:rFonts w:hint="eastAsia"/>
        </w:rPr>
        <w:t>增量物化视图会在创建时将查询结果的一部分缓存到物化视图中，</w:t>
      </w:r>
      <w:proofErr w:type="gramStart"/>
      <w:r w:rsidR="00826DE9" w:rsidRPr="00826DE9">
        <w:rPr>
          <w:rFonts w:hint="eastAsia"/>
        </w:rPr>
        <w:t>当源表</w:t>
      </w:r>
      <w:proofErr w:type="gramEnd"/>
      <w:r w:rsidR="00826DE9" w:rsidRPr="00826DE9">
        <w:rPr>
          <w:rFonts w:hint="eastAsia"/>
        </w:rPr>
        <w:t>数据发生变化时，增量物化视图会只刷新发生变化的部分数据，而不是整个物化视图。因此，增量物化视图适用于数据变化比较频繁的情况，因为只需要刷新部分数据，刷新成本相对较低。如果数据变化不频繁，且需要快速地查询大量数据，可以选择全量物化视图；如果数据变化频繁，需要快速地查询部分数据，可以选择增量物化视图。</w:t>
      </w:r>
    </w:p>
    <w:p w14:paraId="24979439" w14:textId="4E6DD6D5" w:rsidR="00295388" w:rsidRDefault="00295388" w:rsidP="00826DE9">
      <w:pPr>
        <w:pStyle w:val="1e"/>
        <w:rPr>
          <w:rFonts w:hint="eastAsia"/>
        </w:rPr>
      </w:pPr>
      <w:r w:rsidRPr="00D435D3">
        <w:rPr>
          <w:rFonts w:hint="eastAsia"/>
        </w:rPr>
        <w:t>思考题</w:t>
      </w:r>
      <w:r>
        <w:t>2</w:t>
      </w:r>
      <w:r>
        <w:rPr>
          <w:rFonts w:hint="eastAsia"/>
        </w:rPr>
        <w:t>：物化视图适用那些使用场景？</w:t>
      </w:r>
    </w:p>
    <w:p w14:paraId="417E47DC" w14:textId="122BE3FA" w:rsidR="00295388" w:rsidRDefault="00B57032" w:rsidP="00826DE9">
      <w:pPr>
        <w:pStyle w:val="1e"/>
      </w:pPr>
      <w:r>
        <w:rPr>
          <w:rFonts w:hint="eastAsia"/>
        </w:rPr>
        <w:t>答：</w:t>
      </w:r>
      <w:r w:rsidR="00826DE9" w:rsidRPr="00826DE9">
        <w:rPr>
          <w:rFonts w:hint="eastAsia"/>
        </w:rPr>
        <w:t>物化视图适用于需要频繁进行复杂查询操作、实时计算和分析、数据统计和报表生成等场景</w:t>
      </w:r>
      <w:r>
        <w:rPr>
          <w:rFonts w:hint="eastAsia"/>
        </w:rPr>
        <w:t>。</w:t>
      </w:r>
    </w:p>
    <w:p w14:paraId="66D77E32" w14:textId="77777777" w:rsidR="00295388" w:rsidRDefault="00295388" w:rsidP="00826DE9">
      <w:pPr>
        <w:pStyle w:val="1e"/>
      </w:pPr>
    </w:p>
    <w:p w14:paraId="5FA079CC" w14:textId="77777777" w:rsidR="00496DF2" w:rsidRDefault="00496DF2" w:rsidP="00826DE9">
      <w:pPr>
        <w:pStyle w:val="1e"/>
      </w:pPr>
    </w:p>
    <w:p w14:paraId="2A6D7196" w14:textId="77777777" w:rsidR="00496DF2" w:rsidRDefault="00496DF2" w:rsidP="00826DE9">
      <w:pPr>
        <w:pStyle w:val="1e"/>
      </w:pPr>
    </w:p>
    <w:p w14:paraId="4684855C" w14:textId="77777777" w:rsidR="00496DF2" w:rsidRDefault="00496DF2" w:rsidP="00826DE9">
      <w:pPr>
        <w:pStyle w:val="1e"/>
      </w:pPr>
    </w:p>
    <w:p w14:paraId="6D849243" w14:textId="77777777" w:rsidR="00496DF2" w:rsidRDefault="00496DF2" w:rsidP="00826DE9">
      <w:pPr>
        <w:pStyle w:val="1e"/>
      </w:pPr>
    </w:p>
    <w:p w14:paraId="6B69049C" w14:textId="77777777" w:rsidR="00496DF2" w:rsidRDefault="00496DF2" w:rsidP="00826DE9">
      <w:pPr>
        <w:pStyle w:val="1e"/>
      </w:pPr>
    </w:p>
    <w:p w14:paraId="53F52AE3" w14:textId="77777777" w:rsidR="00496DF2" w:rsidRDefault="00496DF2" w:rsidP="00826DE9">
      <w:pPr>
        <w:pStyle w:val="1e"/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826DE9">
      <w:pPr>
        <w:pStyle w:val="1e"/>
      </w:pPr>
      <w:r>
        <w:t>任务</w:t>
      </w:r>
      <w:proofErr w:type="gramStart"/>
      <w:r>
        <w:t>一</w:t>
      </w:r>
      <w:proofErr w:type="gramEnd"/>
      <w:r w:rsidRPr="009639AD">
        <w:t>：物化视图的使用</w:t>
      </w:r>
    </w:p>
    <w:p w14:paraId="43AB3F3D" w14:textId="7B34B052" w:rsidR="00496DF2" w:rsidRPr="0001757C" w:rsidRDefault="0001757C" w:rsidP="00826DE9">
      <w:pPr>
        <w:pStyle w:val="1e"/>
        <w:numPr>
          <w:ilvl w:val="0"/>
          <w:numId w:val="23"/>
        </w:numPr>
        <w:ind w:firstLineChars="0"/>
      </w:pPr>
      <w:r w:rsidRPr="0001757C">
        <w:rPr>
          <w:rFonts w:hint="eastAsia"/>
        </w:rPr>
        <w:t>通过</w:t>
      </w:r>
      <w:proofErr w:type="spellStart"/>
      <w:r w:rsidRPr="0001757C">
        <w:t>tcpdump</w:t>
      </w:r>
      <w:proofErr w:type="spellEnd"/>
      <w:r w:rsidRPr="0001757C">
        <w:rPr>
          <w:rFonts w:hint="eastAsia"/>
        </w:rPr>
        <w:t>抓取数据流，</w:t>
      </w:r>
      <w:r w:rsidRPr="0001757C">
        <w:t>此</w:t>
      </w:r>
      <w:r w:rsidRPr="0001757C">
        <w:rPr>
          <w:rFonts w:hint="eastAsia"/>
        </w:rPr>
        <w:t>p</w:t>
      </w:r>
      <w:r w:rsidRPr="0001757C">
        <w:t>utty</w:t>
      </w:r>
      <w:r w:rsidRPr="0001757C">
        <w:t>窗口暂时保持不动，将执行结果截图</w:t>
      </w:r>
      <w:r w:rsidR="002978F6">
        <w:rPr>
          <w:rFonts w:hint="eastAsia"/>
        </w:rPr>
        <w:t>：</w:t>
      </w:r>
    </w:p>
    <w:p w14:paraId="282EE77C" w14:textId="786D8AE7" w:rsidR="0001757C" w:rsidRDefault="007D55D0" w:rsidP="00B57032">
      <w:pPr>
        <w:pStyle w:val="1e"/>
        <w:ind w:left="0" w:firstLineChars="300" w:firstLine="540"/>
        <w:rPr>
          <w:rFonts w:hint="eastAsia"/>
        </w:rPr>
      </w:pPr>
      <w:r>
        <w:rPr>
          <w:noProof/>
        </w:rPr>
        <w:drawing>
          <wp:inline distT="0" distB="0" distL="0" distR="0" wp14:anchorId="3502A69D" wp14:editId="41BEA103">
            <wp:extent cx="6110332" cy="871544"/>
            <wp:effectExtent l="0" t="0" r="508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0332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D88" w14:textId="5AA2A5D5" w:rsidR="002978F6" w:rsidRPr="002978F6" w:rsidRDefault="002978F6" w:rsidP="00826DE9">
      <w:pPr>
        <w:pStyle w:val="1e"/>
        <w:numPr>
          <w:ilvl w:val="0"/>
          <w:numId w:val="23"/>
        </w:numPr>
        <w:ind w:firstLineChars="0"/>
      </w:pPr>
      <w:r w:rsidRPr="002978F6">
        <w:t>将</w:t>
      </w:r>
      <w:r w:rsidRPr="002978F6">
        <w:rPr>
          <w:rFonts w:hint="eastAsia"/>
        </w:rPr>
        <w:t>加密表和非加密表查询结果</w:t>
      </w:r>
      <w:r w:rsidRPr="002978F6">
        <w:t>截图</w:t>
      </w:r>
      <w:r w:rsidRPr="002978F6">
        <w:rPr>
          <w:rFonts w:hint="eastAsia"/>
        </w:rPr>
        <w:t>：</w:t>
      </w:r>
    </w:p>
    <w:p w14:paraId="5BBD1461" w14:textId="38CA88C2" w:rsidR="00F9555C" w:rsidRDefault="00C21444" w:rsidP="00B57032">
      <w:pPr>
        <w:pStyle w:val="1e"/>
        <w:ind w:left="0" w:firstLineChars="300" w:firstLine="540"/>
        <w:rPr>
          <w:rFonts w:hint="eastAsia"/>
        </w:rPr>
      </w:pPr>
      <w:r>
        <w:rPr>
          <w:noProof/>
        </w:rPr>
        <w:drawing>
          <wp:inline distT="0" distB="0" distL="0" distR="0" wp14:anchorId="1330D264" wp14:editId="5303F8E7">
            <wp:extent cx="6081757" cy="227649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81757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A979" w14:textId="43C97D2F" w:rsidR="00F9555C" w:rsidRDefault="00F9555C" w:rsidP="00826DE9">
      <w:pPr>
        <w:pStyle w:val="1e"/>
        <w:numPr>
          <w:ilvl w:val="0"/>
          <w:numId w:val="23"/>
        </w:numPr>
        <w:ind w:firstLineChars="0"/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hint="eastAsia"/>
        </w:rPr>
        <w:t>非加密表</w:t>
      </w:r>
      <w:r w:rsidRPr="00F9555C">
        <w:t>name</w:t>
      </w:r>
      <w:r w:rsidRPr="00F9555C">
        <w:rPr>
          <w:rFonts w:hint="eastAsia"/>
        </w:rPr>
        <w:t>列和</w:t>
      </w:r>
      <w:proofErr w:type="spellStart"/>
      <w:r w:rsidRPr="00F9555C">
        <w:t>credit_card</w:t>
      </w:r>
      <w:proofErr w:type="spellEnd"/>
      <w:r w:rsidRPr="00F9555C">
        <w:rPr>
          <w:rFonts w:hint="eastAsia"/>
        </w:rPr>
        <w:t>列是明文</w:t>
      </w:r>
      <w:r w:rsidRPr="00F9555C">
        <w:t>，</w:t>
      </w:r>
      <w:r w:rsidRPr="00F9555C">
        <w:rPr>
          <w:rFonts w:hint="eastAsia"/>
        </w:rPr>
        <w:t>加密表</w:t>
      </w:r>
      <w:r w:rsidRPr="00F9555C">
        <w:t>name</w:t>
      </w:r>
      <w:r w:rsidRPr="00F9555C">
        <w:rPr>
          <w:rFonts w:hint="eastAsia"/>
        </w:rPr>
        <w:t>列和</w:t>
      </w:r>
      <w:proofErr w:type="spellStart"/>
      <w:r w:rsidRPr="00F9555C">
        <w:t>credit_card</w:t>
      </w:r>
      <w:proofErr w:type="spellEnd"/>
      <w:proofErr w:type="gramStart"/>
      <w:r w:rsidRPr="00F9555C">
        <w:rPr>
          <w:rFonts w:hint="eastAsia"/>
        </w:rPr>
        <w:t>列均是</w:t>
      </w:r>
      <w:proofErr w:type="gramEnd"/>
      <w:r w:rsidRPr="00F9555C">
        <w:rPr>
          <w:rFonts w:hint="eastAsia"/>
        </w:rPr>
        <w:t>密文，</w:t>
      </w:r>
      <w:r w:rsidRPr="00F9555C">
        <w:t>将执行结果截图</w:t>
      </w:r>
      <w:r w:rsidR="00FE5D65">
        <w:t>：</w:t>
      </w:r>
    </w:p>
    <w:p w14:paraId="04757F1E" w14:textId="6B5B8712" w:rsidR="00FE5D65" w:rsidRDefault="007A3614" w:rsidP="00B57032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3434E0" wp14:editId="29E783D8">
            <wp:extent cx="3683554" cy="42390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8240" cy="42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F4E" w14:textId="23D45376" w:rsidR="00FE5D65" w:rsidRDefault="00FE5D65" w:rsidP="00826DE9">
      <w:pPr>
        <w:pStyle w:val="1e"/>
        <w:numPr>
          <w:ilvl w:val="0"/>
          <w:numId w:val="23"/>
        </w:numPr>
        <w:ind w:firstLineChars="0"/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1F425CFA" w:rsidR="008D41F3" w:rsidRDefault="007A3614" w:rsidP="00B57032">
      <w:pPr>
        <w:pStyle w:val="1e"/>
        <w:ind w:left="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F596E5" wp14:editId="08ABCC95">
            <wp:extent cx="6120130" cy="3625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741" w14:textId="77777777" w:rsidR="00F36A94" w:rsidRDefault="00F36A94" w:rsidP="00B57032">
      <w:pPr>
        <w:pStyle w:val="1e"/>
        <w:ind w:left="0" w:firstLineChars="0" w:firstLine="0"/>
        <w:rPr>
          <w:rFonts w:hint="eastAsia"/>
        </w:rPr>
      </w:pPr>
    </w:p>
    <w:p w14:paraId="2A21A428" w14:textId="459BD983" w:rsidR="00F36A94" w:rsidRDefault="00F36A94" w:rsidP="00826DE9">
      <w:pPr>
        <w:pStyle w:val="1e"/>
      </w:pPr>
      <w:r>
        <w:lastRenderedPageBreak/>
        <w:t>任务二</w:t>
      </w:r>
      <w:r w:rsidRPr="009639AD">
        <w:t>：</w:t>
      </w:r>
      <w:r w:rsidRPr="00D435D3">
        <w:rPr>
          <w:rFonts w:hint="eastAsia"/>
        </w:rPr>
        <w:t>实践思考题</w:t>
      </w:r>
    </w:p>
    <w:p w14:paraId="67A35D9B" w14:textId="77777777" w:rsidR="00F36A94" w:rsidRDefault="00F36A94" w:rsidP="00826DE9">
      <w:pPr>
        <w:pStyle w:val="1e"/>
      </w:pPr>
      <w:r w:rsidRPr="00D435D3">
        <w:rPr>
          <w:rFonts w:hint="eastAsia"/>
        </w:rPr>
        <w:t>思考题</w:t>
      </w:r>
      <w:r w:rsidRPr="00D435D3">
        <w:t>1</w:t>
      </w:r>
      <w:r>
        <w:rPr>
          <w:rFonts w:hint="eastAsia"/>
        </w:rPr>
        <w:t>：</w:t>
      </w:r>
    </w:p>
    <w:p w14:paraId="25486B71" w14:textId="7A08D3F7" w:rsidR="00F36A94" w:rsidRDefault="00F36A94" w:rsidP="00826DE9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3FB8B1D4" w14:textId="675E43A3" w:rsidR="00826DE9" w:rsidRPr="00F36A94" w:rsidRDefault="00826DE9" w:rsidP="00826DE9">
      <w:pPr>
        <w:pStyle w:val="1e"/>
        <w:rPr>
          <w:rFonts w:hint="eastAsia"/>
        </w:rPr>
      </w:pPr>
      <w:r>
        <w:rPr>
          <w:rFonts w:hint="eastAsia"/>
        </w:rPr>
        <w:t>答：</w:t>
      </w:r>
      <w:r w:rsidRPr="00826DE9">
        <w:t>数据存储在物理磁盘上时是密文形式，</w:t>
      </w:r>
      <w:r w:rsidRPr="00826DE9">
        <w:rPr>
          <w:rFonts w:hint="eastAsia"/>
        </w:rPr>
        <w:t>当数据被写入数据库时，它会被加密后再存储到磁盘上。因此，对于非授权用户来说，他们无法直接从磁盘上读取到明文数据，而只能读取到密文数据。</w:t>
      </w:r>
      <w:r w:rsidR="00603B58" w:rsidRPr="00603B58">
        <w:rPr>
          <w:rFonts w:hint="eastAsia"/>
        </w:rPr>
        <w:t>所有的加密和解密操作都由数据库内部完成，而不需要客户端进行额外的加密和解密操作。这样可以保证数据的安全性和完整性，减少了客户端的负担，同时提高了数据传输的效率和速度。</w:t>
      </w:r>
    </w:p>
    <w:sectPr w:rsidR="00826DE9" w:rsidRPr="00F36A94" w:rsidSect="00033B54">
      <w:headerReference w:type="default" r:id="rId3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6B02" w14:textId="77777777" w:rsidR="00A62AE1" w:rsidRDefault="00A62AE1" w:rsidP="00940D2A">
      <w:pPr>
        <w:spacing w:before="0" w:after="0" w:line="240" w:lineRule="auto"/>
      </w:pPr>
      <w:r>
        <w:separator/>
      </w:r>
    </w:p>
  </w:endnote>
  <w:endnote w:type="continuationSeparator" w:id="0">
    <w:p w14:paraId="5B0A14B3" w14:textId="77777777" w:rsidR="00A62AE1" w:rsidRDefault="00A62AE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C9A0" w14:textId="77777777" w:rsidR="00A62AE1" w:rsidRDefault="00A62AE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A457AFB" w14:textId="77777777" w:rsidR="00A62AE1" w:rsidRDefault="00A62AE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206844302">
    <w:abstractNumId w:val="20"/>
  </w:num>
  <w:num w:numId="2" w16cid:durableId="288246698">
    <w:abstractNumId w:val="9"/>
  </w:num>
  <w:num w:numId="3" w16cid:durableId="768818469">
    <w:abstractNumId w:val="5"/>
  </w:num>
  <w:num w:numId="4" w16cid:durableId="646058155">
    <w:abstractNumId w:val="2"/>
  </w:num>
  <w:num w:numId="5" w16cid:durableId="1749645256">
    <w:abstractNumId w:val="13"/>
  </w:num>
  <w:num w:numId="6" w16cid:durableId="201089839">
    <w:abstractNumId w:val="4"/>
  </w:num>
  <w:num w:numId="7" w16cid:durableId="1880433641">
    <w:abstractNumId w:val="1"/>
  </w:num>
  <w:num w:numId="8" w16cid:durableId="230779284">
    <w:abstractNumId w:val="8"/>
  </w:num>
  <w:num w:numId="9" w16cid:durableId="825318720">
    <w:abstractNumId w:val="14"/>
  </w:num>
  <w:num w:numId="10" w16cid:durableId="1197349583">
    <w:abstractNumId w:val="11"/>
  </w:num>
  <w:num w:numId="11" w16cid:durableId="372771049">
    <w:abstractNumId w:val="16"/>
  </w:num>
  <w:num w:numId="12" w16cid:durableId="3023625">
    <w:abstractNumId w:val="0"/>
  </w:num>
  <w:num w:numId="13" w16cid:durableId="225068960">
    <w:abstractNumId w:val="3"/>
  </w:num>
  <w:num w:numId="14" w16cid:durableId="1673484477">
    <w:abstractNumId w:val="19"/>
  </w:num>
  <w:num w:numId="15" w16cid:durableId="1315992200">
    <w:abstractNumId w:val="17"/>
  </w:num>
  <w:num w:numId="16" w16cid:durableId="1667173756">
    <w:abstractNumId w:val="18"/>
  </w:num>
  <w:num w:numId="17" w16cid:durableId="1548879727">
    <w:abstractNumId w:val="15"/>
  </w:num>
  <w:num w:numId="18" w16cid:durableId="201014469">
    <w:abstractNumId w:val="22"/>
  </w:num>
  <w:num w:numId="19" w16cid:durableId="1966691041">
    <w:abstractNumId w:val="21"/>
  </w:num>
  <w:num w:numId="20" w16cid:durableId="706564915">
    <w:abstractNumId w:val="12"/>
  </w:num>
  <w:num w:numId="21" w16cid:durableId="1022051469">
    <w:abstractNumId w:val="6"/>
  </w:num>
  <w:num w:numId="22" w16cid:durableId="748501013">
    <w:abstractNumId w:val="7"/>
  </w:num>
  <w:num w:numId="23" w16cid:durableId="148650980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08F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2F54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5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B58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549D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B7E40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3A69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361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55D0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26DE9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0F8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2CA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2AE1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57032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1444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1FFF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220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26DE9"/>
    <w:pPr>
      <w:topLinePunct w:val="0"/>
      <w:adjustRightInd/>
      <w:ind w:left="1021" w:firstLineChars="200" w:firstLine="360"/>
    </w:pPr>
    <w:rPr>
      <w:rFonts w:ascii="Huawei Sans" w:eastAsia="方正兰亭黑简体" w:hAnsi="Huawei Sans" w:cs="Huawei Sans"/>
      <w:sz w:val="18"/>
      <w:szCs w:val="16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26DE9"/>
    <w:rPr>
      <w:rFonts w:ascii="Huawei Sans" w:eastAsia="方正兰亭黑简体" w:hAnsi="Huawei Sans" w:cs="Huawei Sans"/>
      <w:sz w:val="18"/>
      <w:szCs w:val="16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432</TotalTime>
  <Pages>11</Pages>
  <Words>581</Words>
  <Characters>3314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轩辕 几何</cp:lastModifiedBy>
  <cp:revision>72</cp:revision>
  <cp:lastPrinted>2016-11-21T02:33:00Z</cp:lastPrinted>
  <dcterms:created xsi:type="dcterms:W3CDTF">2020-04-26T01:02:00Z</dcterms:created>
  <dcterms:modified xsi:type="dcterms:W3CDTF">2023-04-18T02:53:00Z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(3)25fcd/gn45yh9WIg0KzK5/OeHcI0Xxl2gLX/VP7GYwoEACw2pGk2tc8bhYQRMBmRWQPoeI4G
P7lB1GPQor4tXztt/FgOw+0siz7zlHxT7yExXsTNnIAlez2jKLeJurLOWvTRSaNaMUY+xuce
0ZdusPiKEbYcdtr++7Lql/Vird5MAbt9OBi6KhrNNrs9Jd5c6m+yQq0dfjVH4DagDDd4kdTn
m1UhT0r/zyTI6vH4Dc</vt:lpwstr>
  </property>
  <property fmtid="{D5CDD505-2E9C-101B-9397-08002B2CF9AE}" pid="15" name="_2015_ms_pID_7253431">
    <vt:lpwstr>BRyDQojLIFrQ+vn/CDqtcFYpMBSsHSz4Q2OsMDCn4LDUU8HnqSWJrp
0pQ9JQ5rRmpmwWNmOIivPYOYH5IeP+OCe9XhjZjmdKGJ5ut+8XVpwaD1QN5Agx15ZYZC4kvM
NVfMZFRyBLjL+ByQa68QZ1/+Kpd5S+yxWfE1nx+yjFN6Z5fVbPXxWOH7lccd/T3YpnLIxu7C
GmIl090FrdauGtGddoDg/fEzvjLyobMXtN1X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Qe8nxlLacSsMYJkea4vnRzw=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