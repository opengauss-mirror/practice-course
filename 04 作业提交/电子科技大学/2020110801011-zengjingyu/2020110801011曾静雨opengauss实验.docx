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sz w:val="72"/>
          <w:szCs w:val="72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 xml:space="preserve">openGauss </w:t>
      </w: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安全体系创新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实践</w:t>
      </w:r>
      <w:r>
        <w:rPr>
          <w:rFonts w:ascii="HuaweiSans-Regular" w:hAnsi="HuaweiSans-Regular" w:eastAsia="方正兰亭黑简体"/>
          <w:sz w:val="72"/>
          <w:szCs w:val="72"/>
          <w:lang w:eastAsia="zh-CN"/>
        </w:rPr>
        <w:t>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0960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067425" cy="10763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任务三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思考题1：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通过源码编译安装可以自己设定参数，选择需要安装的功能，使用较为灵活。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r>
        <w:rPr>
          <w:rFonts w:hint="eastAsia"/>
        </w:rPr>
        <w:t>openGauss数据导入及行存列存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400425" cy="819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05525" cy="12192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05525" cy="123825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05525" cy="12287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8225" cy="1360805"/>
            <wp:effectExtent l="0" t="0" r="15875" b="1079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143500" cy="1076325"/>
            <wp:effectExtent l="0" t="0" r="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486400" cy="1057275"/>
            <wp:effectExtent l="0" t="0" r="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505450" cy="466725"/>
            <wp:effectExtent l="0" t="0" r="0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676900" cy="45720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行存表与列存表在执行相同的</w:t>
      </w:r>
      <w:r>
        <w:rPr>
          <w:rFonts w:ascii="Huawei Sans" w:hAnsi="Huawei Sans" w:cs="Huawei Sans"/>
        </w:rPr>
        <w:t>SQL语句时，为何执行的时间不同？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按照行存储数据，列存表按照列存储数据。当计算order_price的总和与平均值时，行存表需要遍历每一行去找该行的值，而列存表直接读取一整列进行计算。当对特定行的某个值进行操作时，行存表直接定位到行，列存表需要依次对比order_id寻找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在执行哪些类型SQL时，行存表效率更高？在执行哪些类型SQL时，列存表效率更高？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行存表对于选取行中所有数据，数据的频繁插入删改查询效率高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列存表对于同一属性的数据的批量查询与处理效率高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bookmarkStart w:id="0" w:name="_Toc90472385"/>
      <w:r>
        <w:rPr>
          <w:rFonts w:hint="eastAsia"/>
        </w:rPr>
        <w:t>关卡三：openGauss物化视图应用</w:t>
      </w:r>
      <w:bookmarkEnd w:id="0"/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3286125" cy="2924175"/>
            <wp:effectExtent l="0" t="0" r="9525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733675" cy="876300"/>
            <wp:effectExtent l="0" t="0" r="9525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267075" cy="866775"/>
            <wp:effectExtent l="0" t="0" r="9525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067050" cy="2905125"/>
            <wp:effectExtent l="0" t="0" r="0" b="952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286125" cy="2933700"/>
            <wp:effectExtent l="0" t="0" r="9525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467100" cy="3152775"/>
            <wp:effectExtent l="0" t="0" r="0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增量物化视图可以对物化视图进行增量刷新，支持场景较小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全量物化视图仅支持全量更新，不支持增量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</w:t>
      </w:r>
      <w:r>
        <w:rPr>
          <w:rFonts w:hint="eastAsia"/>
        </w:rPr>
        <w:t>物化视图适用那些使用场景？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使用于查询优化和高级复制，对小部分数据进行高性能处理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ind w:right="442"/>
      </w:pPr>
      <w:bookmarkStart w:id="1" w:name="_Toc90472392"/>
      <w:r>
        <w:rPr>
          <w:rFonts w:hint="eastAsia"/>
        </w:rPr>
        <w:t>关卡四：openGauss密态数据库</w:t>
      </w:r>
      <w:r>
        <w:t>特性应用</w:t>
      </w:r>
      <w:bookmarkEnd w:id="1"/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任务一：物化视图的使用</w:t>
      </w:r>
    </w:p>
    <w:p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通过</w:t>
      </w:r>
      <w:r>
        <w:rPr>
          <w:rFonts w:ascii="Huawei Sans" w:hAnsi="Huawei Sans" w:cs="Huawei Sans"/>
        </w:rPr>
        <w:t>tcpdump</w:t>
      </w:r>
      <w:r>
        <w:rPr>
          <w:rFonts w:hint="eastAsia" w:ascii="Huawei Sans" w:hAnsi="Huawei Sans" w:cs="Huawei Sans"/>
        </w:rPr>
        <w:t>抓取数据流，</w:t>
      </w:r>
      <w:r>
        <w:rPr>
          <w:rFonts w:ascii="Huawei Sans" w:hAnsi="Huawei Sans" w:cs="Huawei Sans"/>
        </w:rPr>
        <w:t>此</w:t>
      </w:r>
      <w:r>
        <w:rPr>
          <w:rFonts w:hint="eastAsia" w:ascii="Huawei Sans" w:hAnsi="Huawei Sans" w:cs="Huawei Sans"/>
        </w:rPr>
        <w:t>p</w:t>
      </w:r>
      <w:r>
        <w:rPr>
          <w:rFonts w:ascii="Huawei Sans" w:hAnsi="Huawei Sans" w:cs="Huawei Sans"/>
        </w:rPr>
        <w:t>utty窗口暂时保持不动，将执行结果截图</w:t>
      </w:r>
      <w:r>
        <w:rPr>
          <w:rFonts w:hint="eastAsia" w:ascii="Huawei Sans" w:hAnsi="Huawei Sans" w:cs="Huawei Sans"/>
        </w:rPr>
        <w:t>：</w:t>
      </w:r>
    </w:p>
    <w:p>
      <w:pPr>
        <w:pStyle w:val="255"/>
      </w:pPr>
      <w:r>
        <w:drawing>
          <wp:inline distT="0" distB="0" distL="114300" distR="114300">
            <wp:extent cx="6115685" cy="808990"/>
            <wp:effectExtent l="0" t="0" r="18415" b="1016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</w:pPr>
    </w:p>
    <w:p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ascii="Huawei Sans" w:hAnsi="Huawei Sans" w:cs="Huawei Sans"/>
        </w:rPr>
        <w:t>将</w:t>
      </w:r>
      <w:r>
        <w:rPr>
          <w:rFonts w:hint="eastAsia" w:ascii="Huawei Sans" w:hAnsi="Huawei Sans" w:cs="Huawei Sans"/>
        </w:rPr>
        <w:t>加密表和非加密表查询结果</w:t>
      </w:r>
      <w:r>
        <w:rPr>
          <w:rFonts w:ascii="Huawei Sans" w:hAnsi="Huawei Sans" w:cs="Huawei Sans"/>
        </w:rPr>
        <w:t>截图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819775" cy="2362200"/>
            <wp:effectExtent l="0" t="0" r="9525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hint="eastAsia"/>
        </w:rPr>
        <w:t>用w</w:t>
      </w:r>
      <w:r>
        <w:t>ireshark</w:t>
      </w:r>
      <w:r>
        <w:rPr>
          <w:rFonts w:hint="eastAsia"/>
        </w:rPr>
        <w:t>解析加密表</w:t>
      </w:r>
      <w:r>
        <w:t>和</w:t>
      </w:r>
      <w:r>
        <w:rPr>
          <w:rFonts w:hint="eastAsia"/>
        </w:rPr>
        <w:t>非加密表的差异时，</w:t>
      </w:r>
      <w:r>
        <w:rPr>
          <w:rFonts w:hint="eastAsia" w:ascii="Huawei Sans" w:hAnsi="Huawei Sans" w:cs="Huawei Sans"/>
        </w:rPr>
        <w:t>非加密表</w:t>
      </w:r>
      <w:r>
        <w:rPr>
          <w:rFonts w:ascii="Huawei Sans" w:hAnsi="Huawei Sans" w:cs="Huawei Sans"/>
        </w:rPr>
        <w:t>name</w:t>
      </w:r>
      <w:r>
        <w:rPr>
          <w:rFonts w:hint="eastAsia" w:ascii="Huawei Sans" w:hAnsi="Huawei Sans" w:cs="Huawei Sans"/>
        </w:rPr>
        <w:t>列和</w:t>
      </w:r>
      <w:r>
        <w:rPr>
          <w:rFonts w:ascii="Huawei Sans" w:hAnsi="Huawei Sans" w:cs="Huawei Sans"/>
        </w:rPr>
        <w:t>credit_card</w:t>
      </w:r>
      <w:r>
        <w:rPr>
          <w:rFonts w:hint="eastAsia" w:ascii="Huawei Sans" w:hAnsi="Huawei Sans" w:cs="Huawei Sans"/>
        </w:rPr>
        <w:t>列是明文</w:t>
      </w:r>
      <w:r>
        <w:rPr>
          <w:rFonts w:ascii="Huawei Sans" w:hAnsi="Huawei Sans" w:cs="Huawei Sans"/>
        </w:rPr>
        <w:t>，</w:t>
      </w:r>
      <w:r>
        <w:rPr>
          <w:rFonts w:hint="eastAsia" w:ascii="Huawei Sans" w:hAnsi="Huawei Sans" w:cs="Huawei Sans"/>
        </w:rPr>
        <w:t>加密表</w:t>
      </w:r>
      <w:r>
        <w:rPr>
          <w:rFonts w:ascii="Huawei Sans" w:hAnsi="Huawei Sans" w:cs="Huawei Sans"/>
        </w:rPr>
        <w:t>name</w:t>
      </w:r>
      <w:r>
        <w:rPr>
          <w:rFonts w:hint="eastAsia" w:ascii="Huawei Sans" w:hAnsi="Huawei Sans" w:cs="Huawei Sans"/>
        </w:rPr>
        <w:t>列和</w:t>
      </w:r>
      <w:r>
        <w:rPr>
          <w:rFonts w:ascii="Huawei Sans" w:hAnsi="Huawei Sans" w:cs="Huawei Sans"/>
        </w:rPr>
        <w:t>credit_card</w:t>
      </w:r>
      <w:r>
        <w:rPr>
          <w:rFonts w:hint="eastAsia" w:ascii="Huawei Sans" w:hAnsi="Huawei Sans" w:cs="Huawei Sans"/>
        </w:rPr>
        <w:t>列均是密文，</w:t>
      </w:r>
      <w:r>
        <w:rPr>
          <w:rFonts w:ascii="Huawei Sans" w:hAnsi="Huawei Sans" w:cs="Huawei Sans"/>
        </w:rPr>
        <w:t>将执行结果截图：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619750" cy="4657725"/>
            <wp:effectExtent l="0" t="0" r="0" b="952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numPr>
          <w:ilvl w:val="0"/>
          <w:numId w:val="17"/>
        </w:num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>
        <w:t>将执行结果截图：</w:t>
      </w:r>
    </w:p>
    <w:p>
      <w:pPr>
        <w:pStyle w:val="255"/>
      </w:pPr>
      <w:r>
        <w:drawing>
          <wp:inline distT="0" distB="0" distL="114300" distR="114300">
            <wp:extent cx="6119495" cy="3129280"/>
            <wp:effectExtent l="0" t="0" r="14605" b="1397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</w:pP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hint="eastAsia"/>
        </w:rPr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>
      <w:pPr>
        <w:pStyle w:val="2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数据存储在物理磁盘上时是明文。</w:t>
      </w:r>
    </w:p>
    <w:p>
      <w:pPr>
        <w:pStyle w:val="25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加解密在服务端完成。</w:t>
      </w:r>
      <w:bookmarkStart w:id="2" w:name="_GoBack"/>
      <w:bookmarkEnd w:id="2"/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5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4ED6DA9"/>
    <w:multiLevelType w:val="multilevel"/>
    <w:tmpl w:val="44ED6DA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2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4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5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2"/>
  </w:num>
  <w:num w:numId="12">
    <w:abstractNumId w:val="9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0MjE4ZjA0MGU1NDhmNmFkYzgxOWI3MzFjZGY5MDA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80976BA"/>
    <w:rsid w:val="13F6025B"/>
    <w:rsid w:val="25BD098A"/>
    <w:rsid w:val="2746618D"/>
    <w:rsid w:val="2A9F38E6"/>
    <w:rsid w:val="40DE008B"/>
    <w:rsid w:val="46150390"/>
    <w:rsid w:val="4F247D92"/>
    <w:rsid w:val="4FD613F9"/>
    <w:rsid w:val="51810ACE"/>
    <w:rsid w:val="6B426D5A"/>
    <w:rsid w:val="6C2A4B84"/>
    <w:rsid w:val="6DAE1443"/>
    <w:rsid w:val="75277699"/>
    <w:rsid w:val="7B841A35"/>
    <w:rsid w:val="7CB7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unhideWhenUsed="0" w:uiPriority="0" w:name="Table Classic 3"/>
    <w:lsdException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microsoft.com/office/2006/relationships/keyMapCustomizations" Target="customizations.xml"/><Relationship Id="rId33" Type="http://schemas.openxmlformats.org/officeDocument/2006/relationships/customXml" Target="../customXml/item4.xml"/><Relationship Id="rId32" Type="http://schemas.openxmlformats.org/officeDocument/2006/relationships/customXml" Target="../customXml/item3.xml"/><Relationship Id="rId31" Type="http://schemas.openxmlformats.org/officeDocument/2006/relationships/customXml" Target="../customXml/item2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/>
</ds:datastoreItem>
</file>

<file path=customXml/itemProps2.xml><?xml version="1.0" encoding="utf-8"?>
<ds:datastoreItem xmlns:ds="http://schemas.openxmlformats.org/officeDocument/2006/customXml" ds:itemID="{EEA82ABF-3C64-4AD6-A3F8-BF7B6BBD7965}">
  <ds:schemaRefs/>
</ds:datastoreItem>
</file>

<file path=customXml/itemProps3.xml><?xml version="1.0" encoding="utf-8"?>
<ds:datastoreItem xmlns:ds="http://schemas.openxmlformats.org/officeDocument/2006/customXml" ds:itemID="{45D7D905-E2AE-4379-91E5-B62BCFCA4D08}">
  <ds:schemaRefs/>
</ds:datastoreItem>
</file>

<file path=customXml/itemProps4.xml><?xml version="1.0" encoding="utf-8"?>
<ds:datastoreItem xmlns:ds="http://schemas.openxmlformats.org/officeDocument/2006/customXml" ds:itemID="{D4DBFA21-DCED-486F-A408-77EC77BAD5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12</Pages>
  <Words>1134</Words>
  <Characters>2064</Characters>
  <Lines>15</Lines>
  <Paragraphs>4</Paragraphs>
  <TotalTime>400</TotalTime>
  <ScaleCrop>false</ScaleCrop>
  <LinksUpToDate>false</LinksUpToDate>
  <CharactersWithSpaces>2158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WPS_1640247460</cp:lastModifiedBy>
  <cp:lastPrinted>2016-11-21T02:33:00Z</cp:lastPrinted>
  <dcterms:modified xsi:type="dcterms:W3CDTF">2022-05-16T09:15:38Z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  <property fmtid="{D5CDD505-2E9C-101B-9397-08002B2CF9AE}" pid="22" name="KSOProductBuildVer">
    <vt:lpwstr>2052-11.1.0.11636</vt:lpwstr>
  </property>
  <property fmtid="{D5CDD505-2E9C-101B-9397-08002B2CF9AE}" pid="23" name="ICV">
    <vt:lpwstr>470DAA72B79741A3A8AC942BEF04E3E2</vt:lpwstr>
  </property>
</Properties>
</file>