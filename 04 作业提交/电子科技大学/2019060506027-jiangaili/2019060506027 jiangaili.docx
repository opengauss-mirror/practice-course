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3142A15" w:rsidR="00874304" w:rsidRDefault="00CB2784" w:rsidP="00170BD2">
      <w:pPr>
        <w:pStyle w:val="1e"/>
        <w:rPr>
          <w:rFonts w:hint="eastAsia"/>
        </w:rPr>
      </w:pPr>
      <w:r w:rsidRPr="00CB2784">
        <w:rPr>
          <w:noProof/>
        </w:rPr>
        <w:drawing>
          <wp:inline distT="0" distB="0" distL="0" distR="0" wp14:anchorId="4643D78B" wp14:editId="5FCF06B2">
            <wp:extent cx="3444240" cy="2207932"/>
            <wp:effectExtent l="0" t="0" r="3810" b="1905"/>
            <wp:docPr id="1" name="图片 1" descr="C:\Users\admin\Documents\Tencent Files\153132495\Image\C2C\{%`MV2%V1NSZJ$E@ZU5TY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{%`MV2%V1NSZJ$E@ZU5TYH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85" cy="22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CB2784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230DD84A" w:rsidR="003049DF" w:rsidRDefault="00CB2784" w:rsidP="00170BD2">
      <w:pPr>
        <w:pStyle w:val="1e"/>
        <w:rPr>
          <w:rFonts w:hint="eastAsia"/>
        </w:rPr>
      </w:pPr>
      <w:r w:rsidRPr="00CB2784">
        <w:rPr>
          <w:noProof/>
        </w:rPr>
        <w:drawing>
          <wp:inline distT="0" distB="0" distL="0" distR="0" wp14:anchorId="1BA06789" wp14:editId="5A39A8C2">
            <wp:extent cx="3428471" cy="2080260"/>
            <wp:effectExtent l="0" t="0" r="635" b="0"/>
            <wp:docPr id="3" name="图片 3" descr="C:\Users\admin\Documents\Tencent Files\153132495\Image\C2C\1(4HA[39}X%PJ{HILQ2H%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153132495\Image\C2C\1(4HA[39}X%PJ{HILQ2H%)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12" cy="20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CB2784">
      <w:pPr>
        <w:pStyle w:val="1e"/>
        <w:ind w:left="0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2AE6E4E3" w:rsidR="0044100F" w:rsidRDefault="00C372CF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源码编译可以自定义下载内容，避免下载了不必要的冗余</w:t>
      </w:r>
      <w:r w:rsidR="00C35534">
        <w:rPr>
          <w:rFonts w:ascii="Huawei Sans" w:hAnsi="Huawei Sans" w:cs="Huawei Sans"/>
        </w:rPr>
        <w:t>，且根据自己需求定制。另外，也方便了运营人员管理维护。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3343BD57" w:rsidR="006854E3" w:rsidRPr="009639AD" w:rsidRDefault="00535A59" w:rsidP="005636B3">
      <w:pPr>
        <w:pStyle w:val="1e"/>
        <w:rPr>
          <w:rFonts w:ascii="Huawei Sans" w:hAnsi="Huawei Sans" w:cs="Huawei Sans"/>
        </w:rPr>
      </w:pPr>
      <w:r w:rsidRPr="00535A59">
        <w:rPr>
          <w:rFonts w:ascii="Huawei Sans" w:hAnsi="Huawei Sans" w:cs="Huawei Sans"/>
          <w:noProof/>
        </w:rPr>
        <w:drawing>
          <wp:inline distT="0" distB="0" distL="0" distR="0" wp14:anchorId="4618D520" wp14:editId="15FCD1E6">
            <wp:extent cx="1985889" cy="1173480"/>
            <wp:effectExtent l="0" t="0" r="0" b="7620"/>
            <wp:docPr id="23" name="图片 23" descr="C:\Users\admin\Documents\Tencent Files\153132495\Image\C2C\QPEO$943XO]Y`[P{]1$LF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ocuments\Tencent Files\153132495\Image\C2C\QPEO$943XO]Y`[P{]1$LF$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92" cy="11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58C210A2" w:rsidR="006854E3" w:rsidRPr="009639AD" w:rsidRDefault="005636B3" w:rsidP="006854E3">
      <w:pPr>
        <w:pStyle w:val="1e"/>
        <w:rPr>
          <w:rFonts w:ascii="Huawei Sans" w:hAnsi="Huawei Sans" w:cs="Huawei Sans"/>
        </w:rPr>
      </w:pPr>
      <w:r w:rsidRPr="005636B3">
        <w:rPr>
          <w:rFonts w:ascii="Huawei Sans" w:hAnsi="Huawei Sans" w:cs="Huawei Sans"/>
          <w:noProof/>
        </w:rPr>
        <w:drawing>
          <wp:inline distT="0" distB="0" distL="0" distR="0" wp14:anchorId="74519610" wp14:editId="15863593">
            <wp:extent cx="2103120" cy="1219200"/>
            <wp:effectExtent l="0" t="0" r="0" b="0"/>
            <wp:docPr id="6" name="图片 6" descr="C:\Users\admin\Documents\Tencent Files\153132495\Image\C2C\92UVTLR}7TLQ3}~8[({N3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Tencent Files\153132495\Image\C2C\92UVTLR}7TLQ3}~8[({N3U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018277D1" w:rsidR="006854E3" w:rsidRPr="009639AD" w:rsidRDefault="005636B3" w:rsidP="006854E3">
      <w:pPr>
        <w:pStyle w:val="1e"/>
        <w:rPr>
          <w:rFonts w:ascii="Huawei Sans" w:hAnsi="Huawei Sans" w:cs="Huawei Sans"/>
        </w:rPr>
      </w:pPr>
      <w:r w:rsidRPr="005636B3">
        <w:rPr>
          <w:rFonts w:ascii="Huawei Sans" w:hAnsi="Huawei Sans" w:cs="Huawei Sans"/>
          <w:noProof/>
        </w:rPr>
        <w:drawing>
          <wp:inline distT="0" distB="0" distL="0" distR="0" wp14:anchorId="1517346F" wp14:editId="2203A94B">
            <wp:extent cx="1684020" cy="1143000"/>
            <wp:effectExtent l="0" t="0" r="0" b="0"/>
            <wp:docPr id="7" name="图片 7" descr="C:\Users\admin\Documents\Tencent Files\153132495\Image\C2C\44VOZKE8T2_JS07A2]7A9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153132495\Image\C2C\44VOZKE8T2_JS07A2]7A9)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025B46F4" w:rsidR="006854E3" w:rsidRDefault="005636B3" w:rsidP="006854E3">
      <w:pPr>
        <w:pStyle w:val="1e"/>
        <w:rPr>
          <w:rFonts w:ascii="Huawei Sans" w:hAnsi="Huawei Sans" w:cs="Huawei Sans"/>
        </w:rPr>
      </w:pPr>
      <w:r w:rsidRPr="005636B3">
        <w:rPr>
          <w:rFonts w:ascii="Huawei Sans" w:hAnsi="Huawei Sans" w:cs="Huawei Sans"/>
          <w:noProof/>
        </w:rPr>
        <w:lastRenderedPageBreak/>
        <w:drawing>
          <wp:inline distT="0" distB="0" distL="0" distR="0" wp14:anchorId="68E6970B" wp14:editId="15B60144">
            <wp:extent cx="2324100" cy="1188720"/>
            <wp:effectExtent l="0" t="0" r="0" b="0"/>
            <wp:docPr id="9" name="图片 9" descr="C:\Users\admin\Documents\Tencent Files\153132495\Image\C2C\7YDFIA%JOWZORK@U2]%9B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Tencent Files\153132495\Image\C2C\7YDFIA%JOWZORK@U2]%9BF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55FEBC7C" w:rsidR="006854E3" w:rsidRPr="009639AD" w:rsidRDefault="005636B3" w:rsidP="006854E3">
      <w:pPr>
        <w:pStyle w:val="1e"/>
        <w:rPr>
          <w:rFonts w:ascii="Huawei Sans" w:hAnsi="Huawei Sans" w:cs="Huawei Sans"/>
        </w:rPr>
      </w:pPr>
      <w:r w:rsidRPr="005636B3">
        <w:rPr>
          <w:rFonts w:ascii="Huawei Sans" w:hAnsi="Huawei Sans" w:cs="Huawei Sans"/>
          <w:noProof/>
        </w:rPr>
        <w:drawing>
          <wp:inline distT="0" distB="0" distL="0" distR="0" wp14:anchorId="72B29984" wp14:editId="0C59397A">
            <wp:extent cx="2362200" cy="1150620"/>
            <wp:effectExtent l="0" t="0" r="0" b="0"/>
            <wp:docPr id="10" name="图片 10" descr="C:\Users\admin\Documents\Tencent Files\153132495\Image\C2C\2ME~HNQMCEAJO6HQ[4)BM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Tencent Files\153132495\Image\C2C\2ME~HNQMCEAJO6HQ[4)BM%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B82662">
      <w:pPr>
        <w:pStyle w:val="1e"/>
        <w:ind w:left="0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C35FF44" w:rsidR="006854E3" w:rsidRPr="009639AD" w:rsidRDefault="00226512" w:rsidP="006854E3">
      <w:pPr>
        <w:pStyle w:val="1e"/>
        <w:rPr>
          <w:rFonts w:ascii="Huawei Sans" w:hAnsi="Huawei Sans" w:cs="Huawei Sans"/>
        </w:rPr>
      </w:pPr>
      <w:r w:rsidRPr="00226512">
        <w:rPr>
          <w:rFonts w:ascii="Huawei Sans" w:hAnsi="Huawei Sans" w:cs="Huawei Sans"/>
          <w:noProof/>
        </w:rPr>
        <w:drawing>
          <wp:inline distT="0" distB="0" distL="0" distR="0" wp14:anchorId="7822322A" wp14:editId="1B0BBBF2">
            <wp:extent cx="1775460" cy="1165860"/>
            <wp:effectExtent l="0" t="0" r="0" b="0"/>
            <wp:docPr id="11" name="图片 11" descr="C:\Users\admin\Documents\Tencent Files\153132495\Image\C2C\}N}I@EQFQ]V3CFNKP(CVG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cuments\Tencent Files\153132495\Image\C2C\}N}I@EQFQ]V3CFNKP(CVGJ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5693CF54" w:rsidR="006854E3" w:rsidRPr="009639AD" w:rsidRDefault="00226512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7F85B928" wp14:editId="632B8F40">
            <wp:extent cx="1571625" cy="1181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2111271602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59B2E684" w:rsidR="006854E3" w:rsidRPr="009639AD" w:rsidRDefault="00226512" w:rsidP="006854E3">
      <w:pPr>
        <w:pStyle w:val="1e"/>
        <w:rPr>
          <w:rFonts w:ascii="Huawei Sans" w:hAnsi="Huawei Sans" w:cs="Huawei Sans"/>
        </w:rPr>
      </w:pPr>
      <w:r w:rsidRPr="00226512">
        <w:rPr>
          <w:rFonts w:ascii="Huawei Sans" w:hAnsi="Huawei Sans" w:cs="Huawei Sans"/>
          <w:noProof/>
        </w:rPr>
        <w:drawing>
          <wp:inline distT="0" distB="0" distL="0" distR="0" wp14:anchorId="415644D4" wp14:editId="01C41053">
            <wp:extent cx="1684020" cy="373380"/>
            <wp:effectExtent l="0" t="0" r="0" b="7620"/>
            <wp:docPr id="16" name="图片 16" descr="C:\Users\admin\Documents\Tencent Files\153132495\Image\C2C\}I9)G)IPGI(635~BMFO4_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ocuments\Tencent Files\153132495\Image\C2C\}I9)G)IPGI(635~BMFO4_O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6E90BEFF" w14:textId="0F79D051" w:rsidR="00226512" w:rsidRDefault="00226512" w:rsidP="006854E3">
      <w:pPr>
        <w:pStyle w:val="1e"/>
        <w:rPr>
          <w:rFonts w:ascii="Huawei Sans" w:hAnsi="Huawei Sans" w:cs="Huawei Sans"/>
        </w:rPr>
      </w:pPr>
      <w:r w:rsidRPr="00226512">
        <w:rPr>
          <w:rFonts w:ascii="Huawei Sans" w:hAnsi="Huawei Sans" w:cs="Huawei Sans"/>
          <w:noProof/>
        </w:rPr>
        <w:lastRenderedPageBreak/>
        <w:drawing>
          <wp:inline distT="0" distB="0" distL="0" distR="0" wp14:anchorId="4987506A" wp14:editId="7B6291A1">
            <wp:extent cx="1676400" cy="419100"/>
            <wp:effectExtent l="0" t="0" r="0" b="0"/>
            <wp:docPr id="17" name="图片 17" descr="C:\Users\admin\Documents\Tencent Files\153132495\Image\C2C\RBC8X`2CIC[HT__$$X$OG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ocuments\Tencent Files\153132495\Image\C2C\RBC8X`2CIC[HT__$$X$OGJ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7B984A76" w14:textId="013FEF80" w:rsidR="006854E3" w:rsidRDefault="00226512" w:rsidP="00226512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26512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5BB65109" wp14:editId="3FF1E53D">
            <wp:extent cx="1524000" cy="1173480"/>
            <wp:effectExtent l="0" t="0" r="0" b="7620"/>
            <wp:docPr id="18" name="图片 18" descr="C:\Users\admin\Documents\Tencent Files\153132495\Image\C2C\X`KP7%_G$R3~K6DOB74WN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ocuments\Tencent Files\153132495\Image\C2C\X`KP7%_G$R3~K6DOB74WNQ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4BA0" w14:textId="77777777" w:rsidR="00EF77D7" w:rsidRPr="009639AD" w:rsidRDefault="00EF77D7" w:rsidP="00226512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7F9D3BB1" w:rsidR="006854E3" w:rsidRDefault="00226512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26512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7F389D9F" wp14:editId="3539A5DF">
            <wp:extent cx="1592580" cy="1173480"/>
            <wp:effectExtent l="0" t="0" r="7620" b="7620"/>
            <wp:docPr id="19" name="图片 19" descr="C:\Users\admin\Documents\Tencent Files\153132495\Image\C2C\)AMVOQW%%6_B8YD%CY@P6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ocuments\Tencent Files\153132495\Image\C2C\)AMVOQW%%6_B8YD%CY@P6T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226512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177D5D48" w14:textId="40EC3C83" w:rsidR="006854E3" w:rsidRDefault="00FC6BAC" w:rsidP="00EF77D7">
      <w:pPr>
        <w:pStyle w:val="1e"/>
        <w:rPr>
          <w:rFonts w:ascii="Huawei Sans" w:hAnsi="Huawei Sans" w:cs="Huawei Sans"/>
        </w:rPr>
      </w:pPr>
      <w:r w:rsidRPr="00FC6BAC">
        <w:rPr>
          <w:rFonts w:ascii="Huawei Sans" w:hAnsi="Huawei Sans" w:cs="Huawei Sans"/>
          <w:noProof/>
        </w:rPr>
        <w:drawing>
          <wp:inline distT="0" distB="0" distL="0" distR="0" wp14:anchorId="1B25E40C" wp14:editId="01CF6C28">
            <wp:extent cx="2026540" cy="2918460"/>
            <wp:effectExtent l="0" t="0" r="0" b="0"/>
            <wp:docPr id="20" name="图片 20" descr="C:\Users\admin\Documents\Tencent Files\153132495\Image\C2C\ZQWR_0~RJB7ABEZ_H0P8S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ocuments\Tencent Files\153132495\Image\C2C\ZQWR_0~RJB7ABEZ_H0P8S[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81" cy="29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FC6BAC">
      <w:pPr>
        <w:pStyle w:val="1e"/>
        <w:ind w:left="0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63232530" w14:textId="2FC38065" w:rsidR="006854E3" w:rsidRDefault="00FC6BAC" w:rsidP="00FC6BAC">
      <w:pPr>
        <w:pStyle w:val="1e"/>
        <w:rPr>
          <w:rFonts w:ascii="Huawei Sans" w:hAnsi="Huawei Sans" w:cs="Huawei Sans"/>
        </w:rPr>
      </w:pPr>
      <w:r w:rsidRPr="00FC6BAC">
        <w:rPr>
          <w:rFonts w:ascii="Huawei Sans" w:hAnsi="Huawei Sans" w:cs="Huawei Sans"/>
          <w:noProof/>
        </w:rPr>
        <w:drawing>
          <wp:inline distT="0" distB="0" distL="0" distR="0" wp14:anchorId="068D8829" wp14:editId="4A0B54DD">
            <wp:extent cx="1500514" cy="2423160"/>
            <wp:effectExtent l="0" t="0" r="4445" b="0"/>
            <wp:docPr id="21" name="图片 21" descr="C:\Users\admin\Documents\Tencent Files\153132495\Image\C2C\4YZ{3$N_Z3}4Z_0URZTQ(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ocuments\Tencent Files\153132495\Image\C2C\4YZ{3$N_Z3}4Z_0URZTQ(M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07" cy="24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01979BED" w:rsidR="006854E3" w:rsidRDefault="00FC6BAC" w:rsidP="006854E3">
      <w:pPr>
        <w:pStyle w:val="1e"/>
        <w:rPr>
          <w:rFonts w:ascii="Huawei Sans" w:hAnsi="Huawei Sans" w:cs="Huawei Sans"/>
        </w:rPr>
      </w:pPr>
      <w:r w:rsidRPr="00FC6BAC">
        <w:rPr>
          <w:rFonts w:ascii="Huawei Sans" w:hAnsi="Huawei Sans" w:cs="Huawei Sans"/>
          <w:noProof/>
        </w:rPr>
        <w:drawing>
          <wp:inline distT="0" distB="0" distL="0" distR="0" wp14:anchorId="1F011C0B" wp14:editId="4C67D197">
            <wp:extent cx="1546343" cy="2674620"/>
            <wp:effectExtent l="0" t="0" r="0" b="0"/>
            <wp:docPr id="22" name="图片 22" descr="C:\Users\admin\Documents\Tencent Files\153132495\Image\C2C\}6KWZ]1LFYN{Q3JV{_FU~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ocuments\Tencent Files\153132495\Image\C2C\}6KWZ]1LFYN{Q3JV{_FU~)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60" cy="26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0B115E">
      <w:pPr>
        <w:pStyle w:val="1e"/>
        <w:ind w:left="0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619BFACE" w:rsidR="006854E3" w:rsidRPr="00B4009B" w:rsidRDefault="00B70A35" w:rsidP="00B70A35">
      <w:pPr>
        <w:pStyle w:val="1e"/>
        <w:rPr>
          <w:rFonts w:ascii="Huawei Sans" w:hAnsi="Huawei Sans" w:cs="Huawei Sans"/>
        </w:rPr>
      </w:pPr>
      <w:r w:rsidRPr="00B70A35">
        <w:rPr>
          <w:rFonts w:ascii="Huawei Sans" w:hAnsi="Huawei Sans" w:cs="Huawei Sans" w:hint="eastAsia"/>
        </w:rPr>
        <w:t>行存，以行为形式组织存储，一行是一个</w:t>
      </w:r>
      <w:r w:rsidRPr="00B70A35">
        <w:rPr>
          <w:rFonts w:ascii="Huawei Sans" w:hAnsi="Huawei Sans" w:cs="Huawei Sans"/>
        </w:rPr>
        <w:t>tuple</w:t>
      </w:r>
      <w:r w:rsidRPr="00B70A35">
        <w:rPr>
          <w:rFonts w:ascii="Huawei Sans" w:hAnsi="Huawei Sans" w:cs="Huawei Sans"/>
        </w:rPr>
        <w:t>，存在一起。当需要读取某列时，需要将这列前面的所有列都进行</w:t>
      </w:r>
      <w:r w:rsidRPr="00B70A35">
        <w:rPr>
          <w:rFonts w:ascii="Huawei Sans" w:hAnsi="Huawei Sans" w:cs="Huawei Sans"/>
        </w:rPr>
        <w:t>deform</w:t>
      </w:r>
      <w:r w:rsidRPr="00B70A35">
        <w:rPr>
          <w:rFonts w:ascii="Huawei Sans" w:hAnsi="Huawei Sans" w:cs="Huawei Sans"/>
        </w:rPr>
        <w:t>，所以访问第一列和访问最后一列的成本实际上是不一样的。</w:t>
      </w:r>
    </w:p>
    <w:p w14:paraId="0869E9FC" w14:textId="460FA78F" w:rsidR="006854E3" w:rsidRDefault="00B70A35" w:rsidP="006854E3">
      <w:pPr>
        <w:pStyle w:val="1e"/>
        <w:rPr>
          <w:rFonts w:ascii="Huawei Sans" w:hAnsi="Huawei Sans" w:cs="Huawei Sans"/>
        </w:rPr>
      </w:pPr>
      <w:r w:rsidRPr="00B70A35">
        <w:rPr>
          <w:rFonts w:ascii="Huawei Sans" w:hAnsi="Huawei Sans" w:cs="Huawei Sans" w:hint="eastAsia"/>
        </w:rPr>
        <w:t>列存，以列为形式组织存储，每列对应一个或一批文件。读取任一列的成本是一样的，但是如果要读取多列，需要访问多个文件，访问的列越多，开销越大。</w:t>
      </w:r>
    </w:p>
    <w:p w14:paraId="37F19338" w14:textId="10D267AE" w:rsidR="00B70A35" w:rsidRDefault="00B70A35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所以根据任务需求不同，两种方法执行时间也不同</w:t>
      </w:r>
      <w:r w:rsidR="00564C23">
        <w:rPr>
          <w:rFonts w:ascii="Huawei Sans" w:hAnsi="Huawei Sans" w:cs="Huawei Sans"/>
        </w:rPr>
        <w:t>。</w:t>
      </w:r>
    </w:p>
    <w:p w14:paraId="72E04B9C" w14:textId="7845DDE5" w:rsidR="00564C23" w:rsidRDefault="00564C2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在执行关注某几行的具体数据时，使用行存效率较高</w:t>
      </w:r>
    </w:p>
    <w:p w14:paraId="3325E34F" w14:textId="7BE48AB5" w:rsidR="00564C23" w:rsidRDefault="00564C2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在执行聚集函数相关的与列的数据操作时，使用列存效率较高。</w:t>
      </w:r>
    </w:p>
    <w:p w14:paraId="62421C3F" w14:textId="77777777" w:rsidR="006854E3" w:rsidRPr="00564C2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6D8EE517" w14:textId="69514D04" w:rsidR="00564C23" w:rsidRPr="00D435D3" w:rsidRDefault="00564C2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全量只能支持全量刷新，增量的话全量刷新和增量刷新都支持，只是目前运用较少。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772DEF29" w:rsidR="00A01E24" w:rsidRPr="009639AD" w:rsidRDefault="0039077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3CE0A5" wp14:editId="1282F163">
            <wp:extent cx="2461260" cy="365760"/>
            <wp:effectExtent l="0" t="0" r="0" b="0"/>
            <wp:docPr id="4" name="图片 4" descr="C:\Users\admin\Documents\Tencent Files\153132495\Image\C2C\~%KJ`POETN%F4H%X]_%_B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~%KJ`POETN%F4H%X]_%_B]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0E0B6068" w:rsidR="00A01E24" w:rsidRPr="009639AD" w:rsidRDefault="00A01E24" w:rsidP="00390775">
      <w:pPr>
        <w:pStyle w:val="1e"/>
        <w:ind w:left="0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46A1C951" w:rsidR="00A01E24" w:rsidRPr="000E2D1D" w:rsidRDefault="0039077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7B511DA" wp14:editId="2D05A131">
            <wp:extent cx="5040572" cy="2034540"/>
            <wp:effectExtent l="0" t="0" r="8255" b="3810"/>
            <wp:docPr id="5" name="图片 5" descr="C:\Users\admin\Documents\Tencent Files\153132495\Image\C2C\H1Q3D8G33@B{6XL%}CTI7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153132495\Image\C2C\H1Q3D8G33@B{6XL%}CTI7`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2" cy="20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07863C75" w:rsidR="00A01E24" w:rsidRDefault="00AD4DB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CA08E1" wp14:editId="65844A03">
            <wp:extent cx="4615173" cy="1363980"/>
            <wp:effectExtent l="0" t="0" r="0" b="7620"/>
            <wp:docPr id="12" name="图片 12" descr="C:\Users\admin\Documents\Tencent Files\153132495\Image\C2C\}J01DST]{V29_$Q]K~AE(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}J01DST]{V29_$Q]K~AE(C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65" cy="13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4A03465" w14:textId="76743EE9" w:rsidR="00A01E24" w:rsidRDefault="00AD4DB9" w:rsidP="00AD4DB9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3DBDB4E" wp14:editId="1EE29B80">
            <wp:extent cx="5029200" cy="2652512"/>
            <wp:effectExtent l="0" t="0" r="0" b="0"/>
            <wp:docPr id="13" name="图片 13" descr="C:\Users\admin\Documents\Tencent Files\153132495\Image\C2C\W64JG4Q]@%CAQ7SMLIUG2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W64JG4Q]@%CAQ7SMLIUG2GI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6" cy="26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4B45936D" w:rsidR="00A01E24" w:rsidRDefault="00AD4DB9" w:rsidP="00A01E24">
      <w:pPr>
        <w:pStyle w:val="1e"/>
        <w:rPr>
          <w:rFonts w:ascii="Huawei Sans" w:hAnsi="Huawei Sans" w:cs="Huawei Sans"/>
        </w:rPr>
      </w:pPr>
      <w:r w:rsidRPr="00AD4DB9">
        <w:rPr>
          <w:rFonts w:ascii="Huawei Sans" w:hAnsi="Huawei Sans" w:cs="Huawei Sans"/>
          <w:noProof/>
        </w:rPr>
        <w:drawing>
          <wp:inline distT="0" distB="0" distL="0" distR="0" wp14:anchorId="4A452F85" wp14:editId="468DDC34">
            <wp:extent cx="5295900" cy="1234440"/>
            <wp:effectExtent l="0" t="0" r="0" b="3810"/>
            <wp:docPr id="14" name="图片 14" descr="C:\Users\admin\Documents\Tencent Files\153132495\Image\C2C\{Y3(5L4){E_L09_%WD)RV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{Y3(5L4){E_L09_%WD)RV2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AD4DB9">
      <w:pPr>
        <w:pStyle w:val="1e"/>
        <w:ind w:left="0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0FE61CD4" w:rsidR="00A01E24" w:rsidRDefault="00AD4DB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EC9B9E" wp14:editId="58A3E130">
            <wp:extent cx="5227160" cy="1196340"/>
            <wp:effectExtent l="0" t="0" r="0" b="3810"/>
            <wp:docPr id="24" name="图片 24" descr="C:\Users\admin\Documents\Tencent Files\153132495\Image\C2C\4CSAN1)VZ~WQCR7ZQ_I6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4CSAN1)VZ~WQCR7ZQ_I6QL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24" cy="11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D5468D5" w14:textId="77777777" w:rsidR="00A01E24" w:rsidRDefault="00A01E24" w:rsidP="00AD4DB9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37F36B2C" w:rsidR="00A01E24" w:rsidRDefault="00AD4DB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0635A7E" wp14:editId="4E934FA4">
            <wp:extent cx="5547360" cy="2240280"/>
            <wp:effectExtent l="0" t="0" r="0" b="7620"/>
            <wp:docPr id="25" name="图片 25" descr="C:\Users\admin\Documents\Tencent Files\153132495\Image\C2C\KC8C2ODZWEMA)GLU6_I~S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KC8C2ODZWEMA)GLU6_I~S]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F09ED85" w:rsidR="00A01E24" w:rsidRDefault="00AD4DB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AE9FE01" wp14:editId="2FA61CD7">
            <wp:extent cx="4914900" cy="2609920"/>
            <wp:effectExtent l="0" t="0" r="0" b="0"/>
            <wp:docPr id="26" name="图片 26" descr="C:\Users\admin\Documents\Tencent Files\153132495\Image\C2C\(3WIYBFFH%IP0L~OMB8JD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(3WIYBFFH%IP0L~OMB8JD}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8" cy="26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669" w14:textId="7743591C" w:rsidR="00A01E24" w:rsidRDefault="00A01E24" w:rsidP="004156B9">
      <w:pPr>
        <w:pStyle w:val="1e"/>
        <w:ind w:left="0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05898856" w:rsidR="00A01E24" w:rsidRDefault="004156B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3FEE03" wp14:editId="179AA75C">
            <wp:extent cx="1889760" cy="807720"/>
            <wp:effectExtent l="0" t="0" r="0" b="0"/>
            <wp:docPr id="27" name="图片 27" descr="C:\Users\admin\Documents\Tencent Files\153132495\Image\C2C\@9`4WG@HBNZ(Z}3RL4X5F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@9`4WG@HBNZ(Z}3RL4X5FK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4156B9">
      <w:pPr>
        <w:pStyle w:val="1e"/>
        <w:ind w:left="0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0659BA0D" w:rsidR="00A01E24" w:rsidRDefault="004156B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B432B16" wp14:editId="1AD8C4D5">
            <wp:extent cx="2339340" cy="838200"/>
            <wp:effectExtent l="0" t="0" r="3810" b="0"/>
            <wp:docPr id="28" name="图片 28" descr="C:\Users\admin\Documents\Tencent Files\153132495\Image\C2C\27PR_(@JHN[QEZ0OVE26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27PR_(@JHN[QEZ0OVE26TO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4156B9">
      <w:pPr>
        <w:pStyle w:val="1e"/>
        <w:ind w:left="0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5119984C" w:rsidR="00A01E24" w:rsidRDefault="004156B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DF46A22" wp14:editId="049881FB">
            <wp:extent cx="4221480" cy="662940"/>
            <wp:effectExtent l="0" t="0" r="7620" b="3810"/>
            <wp:docPr id="29" name="图片 29" descr="C:\Users\admin\Documents\Tencent Files\153132495\Image\C2C\5PGRNUBFI]2K86}OW`ZIP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5PGRNUBFI]2K86}OW`ZIP[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4156B9">
      <w:pPr>
        <w:pStyle w:val="1e"/>
        <w:ind w:left="0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272237FC" w:rsidR="00A01E24" w:rsidRDefault="00CE3C4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6CA7CA9" wp14:editId="011D4F7E">
            <wp:extent cx="2263140" cy="304800"/>
            <wp:effectExtent l="0" t="0" r="3810" b="0"/>
            <wp:docPr id="30" name="图片 30" descr="C:\Users\admin\Documents\Tencent Files\153132495\Image\C2C\QD~U[FD48R}~}DPS7(88B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QD~U[FD48R}~}DPS7(88BV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36D6C53E" w:rsidR="00A01E24" w:rsidRPr="004A12B5" w:rsidRDefault="00A01E24" w:rsidP="00A01E24">
      <w:pPr>
        <w:pStyle w:val="1e"/>
        <w:rPr>
          <w:rFonts w:ascii="Huawei Sans" w:hAnsi="Huawei Sans" w:cs="Huawei Sans"/>
        </w:rPr>
      </w:pPr>
      <w:bookmarkStart w:id="0" w:name="_GoBack"/>
      <w:bookmarkEnd w:id="0"/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3957D25B" w:rsidR="00A01E24" w:rsidRDefault="008531A2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</w:t>
      </w: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ax_connections,max_prepared_transactions,max_process_memory,shared_buffers,wal_buffers</w:t>
      </w:r>
      <w:r w:rsidR="003C5CD6">
        <w:rPr>
          <w:rFonts w:ascii="Huawei Sans" w:hAnsi="Huawei Sans" w:cs="Huawei Sans"/>
        </w:rPr>
        <w:t>、</w:t>
      </w:r>
      <w:r w:rsidR="003C5CD6">
        <w:rPr>
          <w:rFonts w:ascii="Huawei Sans" w:hAnsi="Huawei Sans" w:cs="Huawei Sans"/>
        </w:rPr>
        <w:t>effective_io_concurrency,effective_cache_size</w:t>
      </w:r>
      <w:r>
        <w:rPr>
          <w:rFonts w:ascii="Huawei Sans" w:hAnsi="Huawei Sans" w:cs="Huawei Sans"/>
        </w:rPr>
        <w:t>上进行了优化</w:t>
      </w:r>
      <w:r w:rsidR="0022552E">
        <w:rPr>
          <w:rFonts w:ascii="Huawei Sans" w:hAnsi="Huawei Sans" w:cs="Huawei Sans"/>
        </w:rPr>
        <w:t>，</w:t>
      </w:r>
    </w:p>
    <w:p w14:paraId="517E501E" w14:textId="4E2402D3" w:rsidR="00A01E24" w:rsidRDefault="0046077A" w:rsidP="00A01E24">
      <w:pPr>
        <w:pStyle w:val="1e"/>
        <w:rPr>
          <w:rFonts w:ascii="Huawei Sans" w:hAnsi="Huawei Sans" w:cs="Huawei Sans"/>
        </w:rPr>
      </w:pPr>
      <w:r w:rsidRPr="0046077A">
        <w:rPr>
          <w:rFonts w:ascii="Huawei Sans" w:hAnsi="Huawei Sans" w:cs="Huawei Sans"/>
        </w:rPr>
        <w:t>max_connections</w:t>
      </w:r>
      <w:r w:rsidR="00197A98">
        <w:rPr>
          <w:rFonts w:ascii="Huawei Sans" w:hAnsi="Huawei Sans" w:cs="Huawei Sans"/>
        </w:rPr>
        <w:t>：</w:t>
      </w:r>
      <w:r w:rsidR="00197A98" w:rsidRPr="00197A98">
        <w:rPr>
          <w:rFonts w:ascii="Huawei Sans" w:hAnsi="Huawei Sans" w:cs="Huawei Sans" w:hint="eastAsia"/>
        </w:rPr>
        <w:t>最大连接数</w:t>
      </w:r>
      <w:r w:rsidR="00197A98">
        <w:rPr>
          <w:rFonts w:ascii="Huawei Sans" w:hAnsi="Huawei Sans" w:cs="Huawei Sans" w:hint="eastAsia"/>
        </w:rPr>
        <w:t>。</w:t>
      </w:r>
      <w:r>
        <w:rPr>
          <w:rFonts w:ascii="Huawei Sans" w:hAnsi="Huawei Sans" w:cs="Huawei Sans"/>
        </w:rPr>
        <w:t>使数据库在服务器允许范围内提高效率；</w:t>
      </w:r>
    </w:p>
    <w:p w14:paraId="75D47168" w14:textId="446F5DCB" w:rsidR="00A01E24" w:rsidRDefault="0046077A" w:rsidP="00A01E24">
      <w:pPr>
        <w:pStyle w:val="1e"/>
        <w:rPr>
          <w:rFonts w:ascii="Huawei Sans" w:hAnsi="Huawei Sans" w:cs="Huawei Sans"/>
        </w:rPr>
      </w:pPr>
      <w:r w:rsidRPr="0046077A">
        <w:rPr>
          <w:rFonts w:ascii="Huawei Sans" w:hAnsi="Huawei Sans" w:cs="Huawei Sans"/>
        </w:rPr>
        <w:t>max_prepared_transactions</w:t>
      </w:r>
      <w:r>
        <w:rPr>
          <w:rFonts w:ascii="Huawei Sans" w:hAnsi="Huawei Sans" w:cs="Huawei Sans"/>
        </w:rPr>
        <w:t>：</w:t>
      </w:r>
      <w:r w:rsidRPr="0046077A">
        <w:rPr>
          <w:rFonts w:ascii="Huawei Sans" w:hAnsi="Huawei Sans" w:cs="Huawei Sans" w:hint="eastAsia"/>
        </w:rPr>
        <w:t>设置可在准备状态中同时进行的事务的最大数量</w:t>
      </w:r>
    </w:p>
    <w:p w14:paraId="2E272E87" w14:textId="55957263" w:rsidR="00C372CF" w:rsidRDefault="00C372CF" w:rsidP="00A01E24">
      <w:pPr>
        <w:pStyle w:val="1e"/>
        <w:rPr>
          <w:rFonts w:ascii="Huawei Sans" w:hAnsi="Huawei Sans" w:cs="Huawei Sans"/>
        </w:rPr>
      </w:pPr>
      <w:r w:rsidRPr="00C372CF">
        <w:rPr>
          <w:rFonts w:ascii="Huawei Sans" w:hAnsi="Huawei Sans" w:cs="Huawei Sans"/>
        </w:rPr>
        <w:t>max_process_memory</w:t>
      </w:r>
      <w:r w:rsidR="003C5CD6">
        <w:rPr>
          <w:rFonts w:ascii="Huawei Sans" w:hAnsi="Huawei Sans" w:cs="Huawei Sans"/>
        </w:rPr>
        <w:t>：</w:t>
      </w:r>
      <w:r w:rsidR="003C5CD6" w:rsidRPr="003C5CD6">
        <w:rPr>
          <w:rFonts w:ascii="Huawei Sans" w:hAnsi="Huawei Sans" w:cs="Huawei Sans" w:hint="eastAsia"/>
        </w:rPr>
        <w:t>最大使用内存大小</w:t>
      </w:r>
    </w:p>
    <w:p w14:paraId="7F6DFCAC" w14:textId="4AD121CA" w:rsidR="0046077A" w:rsidRDefault="0046077A" w:rsidP="00A01E24">
      <w:pPr>
        <w:pStyle w:val="1e"/>
        <w:rPr>
          <w:rFonts w:ascii="Huawei Sans" w:hAnsi="Huawei Sans" w:cs="Huawei Sans"/>
        </w:rPr>
      </w:pPr>
      <w:r w:rsidRPr="0046077A">
        <w:rPr>
          <w:rFonts w:ascii="Huawei Sans" w:hAnsi="Huawei Sans" w:cs="Huawei Sans"/>
        </w:rPr>
        <w:t>shared_buffers</w:t>
      </w:r>
      <w:r>
        <w:rPr>
          <w:rFonts w:ascii="Huawei Sans" w:hAnsi="Huawei Sans" w:cs="Huawei Sans"/>
        </w:rPr>
        <w:t>：</w:t>
      </w:r>
      <w:r w:rsidRPr="0046077A">
        <w:rPr>
          <w:rFonts w:ascii="Huawei Sans" w:hAnsi="Huawei Sans" w:cs="Huawei Sans" w:hint="eastAsia"/>
        </w:rPr>
        <w:t>数据页缓冲区</w:t>
      </w:r>
      <w:r>
        <w:rPr>
          <w:rFonts w:ascii="Huawei Sans" w:hAnsi="Huawei Sans" w:cs="Huawei Sans" w:hint="eastAsia"/>
        </w:rPr>
        <w:t>。</w:t>
      </w:r>
    </w:p>
    <w:p w14:paraId="540A22D1" w14:textId="361CA6A8" w:rsidR="0046077A" w:rsidRDefault="0046077A" w:rsidP="00A01E24">
      <w:pPr>
        <w:pStyle w:val="1e"/>
        <w:rPr>
          <w:rFonts w:ascii="Huawei Sans" w:hAnsi="Huawei Sans" w:cs="Huawei Sans"/>
        </w:rPr>
      </w:pPr>
      <w:r w:rsidRPr="0046077A">
        <w:rPr>
          <w:rFonts w:ascii="Huawei Sans" w:hAnsi="Huawei Sans" w:cs="Huawei Sans"/>
        </w:rPr>
        <w:t>wal buffer</w:t>
      </w:r>
      <w:r>
        <w:rPr>
          <w:rFonts w:ascii="Huawei Sans" w:hAnsi="Huawei Sans" w:cs="Huawei Sans"/>
        </w:rPr>
        <w:t>：</w:t>
      </w:r>
      <w:r w:rsidRPr="0046077A">
        <w:rPr>
          <w:rFonts w:ascii="Huawei Sans" w:hAnsi="Huawei Sans" w:cs="Huawei Sans"/>
        </w:rPr>
        <w:t>预写日志</w:t>
      </w:r>
      <w:r w:rsidRPr="0046077A">
        <w:rPr>
          <w:rFonts w:ascii="Huawei Sans" w:hAnsi="Huawei Sans" w:cs="Huawei Sans"/>
        </w:rPr>
        <w:t>(wal)</w:t>
      </w:r>
      <w:r w:rsidRPr="0046077A">
        <w:rPr>
          <w:rFonts w:ascii="Huawei Sans" w:hAnsi="Huawei Sans" w:cs="Huawei Sans"/>
        </w:rPr>
        <w:t>缓冲区</w:t>
      </w:r>
    </w:p>
    <w:p w14:paraId="08ADB882" w14:textId="53B3FECE" w:rsidR="00007962" w:rsidRDefault="003C5CD6" w:rsidP="00007962">
      <w:pPr>
        <w:pStyle w:val="1e"/>
        <w:rPr>
          <w:rFonts w:ascii="Huawei Sans" w:hAnsi="Huawei Sans" w:cs="Huawei Sans"/>
        </w:rPr>
      </w:pPr>
      <w:r w:rsidRPr="003C5CD6">
        <w:rPr>
          <w:rFonts w:ascii="Huawei Sans" w:hAnsi="Huawei Sans" w:cs="Huawei Sans"/>
        </w:rPr>
        <w:t>effective_cache_size</w:t>
      </w:r>
      <w:r>
        <w:rPr>
          <w:rFonts w:ascii="Huawei Sans" w:hAnsi="Huawei Sans" w:cs="Huawei Sans"/>
        </w:rPr>
        <w:t>:</w:t>
      </w:r>
      <w:r w:rsidRPr="003C5CD6">
        <w:rPr>
          <w:rFonts w:hint="eastAsia"/>
        </w:rPr>
        <w:t xml:space="preserve"> </w:t>
      </w:r>
      <w:r w:rsidRPr="003C5CD6">
        <w:rPr>
          <w:rFonts w:ascii="Huawei Sans" w:hAnsi="Huawei Sans" w:cs="Huawei Sans" w:hint="eastAsia"/>
        </w:rPr>
        <w:t>查询规划器确定实际缓存的数量，并有助于调整</w:t>
      </w:r>
      <w:r w:rsidRPr="003C5CD6">
        <w:rPr>
          <w:rFonts w:ascii="Huawei Sans" w:hAnsi="Huawei Sans" w:cs="Huawei Sans"/>
        </w:rPr>
        <w:t>I/O</w:t>
      </w:r>
      <w:r w:rsidRPr="003C5CD6">
        <w:rPr>
          <w:rFonts w:ascii="Huawei Sans" w:hAnsi="Huawei Sans" w:cs="Huawei Sans"/>
        </w:rPr>
        <w:t>缓存。</w:t>
      </w:r>
      <w:r w:rsidRPr="003C5CD6">
        <w:rPr>
          <w:rFonts w:ascii="Huawei Sans" w:hAnsi="Huawei Sans" w:cs="Huawei Sans" w:hint="eastAsia"/>
        </w:rPr>
        <w:t>如果</w:t>
      </w:r>
      <w:r w:rsidRPr="003C5CD6">
        <w:rPr>
          <w:rFonts w:ascii="Huawei Sans" w:hAnsi="Huawei Sans" w:cs="Huawei Sans"/>
        </w:rPr>
        <w:t>effecve_cache_size</w:t>
      </w:r>
      <w:r w:rsidRPr="003C5CD6">
        <w:rPr>
          <w:rFonts w:ascii="Huawei Sans" w:hAnsi="Huawei Sans" w:cs="Huawei Sans"/>
        </w:rPr>
        <w:t>的值太低，那么查询规划器可能会决定不使用某些索引，即使它们可以极大地提高查询速度。所以换句话说，这个值是</w:t>
      </w:r>
      <w:r w:rsidRPr="003C5CD6">
        <w:rPr>
          <w:rFonts w:ascii="Huawei Sans" w:hAnsi="Huawei Sans" w:cs="Huawei Sans"/>
        </w:rPr>
        <w:t>PG</w:t>
      </w:r>
      <w:r w:rsidRPr="003C5CD6">
        <w:rPr>
          <w:rFonts w:ascii="Huawei Sans" w:hAnsi="Huawei Sans" w:cs="Huawei Sans"/>
        </w:rPr>
        <w:t>用来估计索引的成本用的</w:t>
      </w:r>
      <w:r w:rsidR="00007962">
        <w:rPr>
          <w:rFonts w:ascii="Huawei Sans" w:hAnsi="Huawei Sans" w:cs="Huawei Sans"/>
        </w:rPr>
        <w:t>。</w:t>
      </w:r>
    </w:p>
    <w:p w14:paraId="3B430B1D" w14:textId="24D3A9DF" w:rsidR="00007962" w:rsidRDefault="00007962" w:rsidP="0000796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优化这些参数，使数据库连接量更大，处理速度更快，提高效率。</w:t>
      </w: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4D771F39" w:rsidR="00A01E24" w:rsidRDefault="003A60D7" w:rsidP="003A60D7">
      <w:pPr>
        <w:topLinePunct w:val="0"/>
        <w:adjustRightInd/>
        <w:snapToGrid/>
        <w:spacing w:before="0" w:after="0" w:line="240" w:lineRule="auto"/>
        <w:ind w:left="840" w:hangingChars="400" w:hanging="84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 xml:space="preserve"> </w:t>
      </w:r>
      <w:r>
        <w:rPr>
          <w:rFonts w:ascii="HuaweiSans-Regular" w:eastAsia="方正兰亭黑简体" w:hAnsi="HuaweiSans-Regular"/>
          <w:sz w:val="21"/>
        </w:rPr>
        <w:t xml:space="preserve">       </w:t>
      </w:r>
      <w:r>
        <w:rPr>
          <w:rFonts w:ascii="HuaweiSans-Regular" w:eastAsia="方正兰亭黑简体" w:hAnsi="HuaweiSans-Regular"/>
          <w:sz w:val="21"/>
        </w:rPr>
        <w:t>索引的使用，可以使数据库服务器以更快的速度检索特定的行，除了索引和参数，还可以通过优化数据结构、优化查询语句等方法来优化数据库</w:t>
      </w: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2D1328DA" w:rsidR="0034452C" w:rsidRPr="00860899" w:rsidRDefault="004752B3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312EFD0" wp14:editId="227E0471">
            <wp:extent cx="4917118" cy="2255520"/>
            <wp:effectExtent l="0" t="0" r="0" b="0"/>
            <wp:docPr id="32" name="图片 32" descr="C:\Users\admin\Documents\Tencent Files\153132495\Image\C2C\}9M)89Y(3(1OF`${T0TRK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}9M)89Y(3(1OF`${T0TRK4J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82" cy="225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4752B3">
      <w:pPr>
        <w:pStyle w:val="1e"/>
        <w:ind w:left="0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60990251" w:rsidR="0034452C" w:rsidRDefault="004752B3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8FAC3ED" wp14:editId="17726F79">
            <wp:extent cx="4320540" cy="3184383"/>
            <wp:effectExtent l="0" t="0" r="3810" b="0"/>
            <wp:docPr id="33" name="图片 33" descr="C:\Users\admin\Documents\Tencent Files\153132495\Image\C2C\V[[{T~`SS[]%1XMO@29T[[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V[[{T~`SS[]%1XMO@29T[[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17" cy="319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43203142" w:rsidR="0034452C" w:rsidRDefault="004752B3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0E99E0" wp14:editId="2391DA4B">
            <wp:extent cx="4015443" cy="2415540"/>
            <wp:effectExtent l="0" t="0" r="4445" b="3810"/>
            <wp:docPr id="34" name="图片 34" descr="C:\Users\admin\Documents\Tencent Files\153132495\Image\C2C\UXC1)]_Z2RM6I)JFX@TT~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53132495\Image\C2C\UXC1)]_Z2RM6I)JFX@TT~WP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84" cy="242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46077A">
      <w:pPr>
        <w:pStyle w:val="1e"/>
        <w:ind w:left="0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281CF263" w:rsidR="0034452C" w:rsidRDefault="0022552E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分类模型</w:t>
      </w:r>
      <w:r w:rsidR="003A60D7">
        <w:rPr>
          <w:rFonts w:ascii="Huawei Sans" w:hAnsi="Huawei Sans" w:cs="Huawei Sans"/>
        </w:rPr>
        <w:t>输出的是物体所属的类别，是离散的；回归模型输出的是物体具体的值，是连续的。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530C77DD" w14:textId="77777777" w:rsidR="003A60D7" w:rsidRPr="003A60D7" w:rsidRDefault="003A60D7" w:rsidP="003A60D7">
      <w:pPr>
        <w:pStyle w:val="1e"/>
        <w:rPr>
          <w:rFonts w:ascii="Huawei Sans" w:hAnsi="Huawei Sans" w:cs="Huawei Sans"/>
        </w:rPr>
      </w:pPr>
      <w:r w:rsidRPr="003A60D7">
        <w:rPr>
          <w:rFonts w:ascii="Huawei Sans" w:hAnsi="Huawei Sans" w:cs="Huawei Sans" w:hint="eastAsia"/>
        </w:rPr>
        <w:t>支持向量机（</w:t>
      </w:r>
      <w:r w:rsidRPr="003A60D7">
        <w:rPr>
          <w:rFonts w:ascii="Huawei Sans" w:hAnsi="Huawei Sans" w:cs="Huawei Sans"/>
        </w:rPr>
        <w:t>support vector machines</w:t>
      </w:r>
      <w:r w:rsidRPr="003A60D7">
        <w:rPr>
          <w:rFonts w:ascii="Huawei Sans" w:hAnsi="Huawei Sans" w:cs="Huawei Sans"/>
        </w:rPr>
        <w:t>，</w:t>
      </w:r>
      <w:r w:rsidRPr="003A60D7">
        <w:rPr>
          <w:rFonts w:ascii="Huawei Sans" w:hAnsi="Huawei Sans" w:cs="Huawei Sans"/>
        </w:rPr>
        <w:t>SVM</w:t>
      </w:r>
      <w:r w:rsidRPr="003A60D7">
        <w:rPr>
          <w:rFonts w:ascii="Huawei Sans" w:hAnsi="Huawei Sans" w:cs="Huawei Sans"/>
        </w:rPr>
        <w:t>）是一种二分类模型，它将实例的特征向量映射为空间中的一些点，</w:t>
      </w:r>
      <w:r w:rsidRPr="003A60D7">
        <w:rPr>
          <w:rFonts w:ascii="Huawei Sans" w:hAnsi="Huawei Sans" w:cs="Huawei Sans"/>
        </w:rPr>
        <w:t xml:space="preserve">SVM </w:t>
      </w:r>
      <w:r w:rsidRPr="003A60D7">
        <w:rPr>
          <w:rFonts w:ascii="Huawei Sans" w:hAnsi="Huawei Sans" w:cs="Huawei Sans"/>
        </w:rPr>
        <w:t>的目的就是想要画出一条线，以</w:t>
      </w:r>
      <w:r w:rsidRPr="003A60D7">
        <w:rPr>
          <w:rFonts w:ascii="Huawei Sans" w:hAnsi="Huawei Sans" w:cs="Huawei Sans"/>
        </w:rPr>
        <w:t xml:space="preserve"> “</w:t>
      </w:r>
      <w:r w:rsidRPr="003A60D7">
        <w:rPr>
          <w:rFonts w:ascii="Huawei Sans" w:hAnsi="Huawei Sans" w:cs="Huawei Sans"/>
        </w:rPr>
        <w:t>最好地</w:t>
      </w:r>
      <w:r w:rsidRPr="003A60D7">
        <w:rPr>
          <w:rFonts w:ascii="Huawei Sans" w:hAnsi="Huawei Sans" w:cs="Huawei Sans"/>
        </w:rPr>
        <w:t xml:space="preserve">” </w:t>
      </w:r>
      <w:r w:rsidRPr="003A60D7">
        <w:rPr>
          <w:rFonts w:ascii="Huawei Sans" w:hAnsi="Huawei Sans" w:cs="Huawei Sans"/>
        </w:rPr>
        <w:t>区分这两类点，以至如果以后有了新的点，这条线也能做出很好的分类。</w:t>
      </w:r>
      <w:r w:rsidRPr="003A60D7">
        <w:rPr>
          <w:rFonts w:ascii="Huawei Sans" w:hAnsi="Huawei Sans" w:cs="Huawei Sans"/>
        </w:rPr>
        <w:t xml:space="preserve">SVM </w:t>
      </w:r>
      <w:r w:rsidRPr="003A60D7">
        <w:rPr>
          <w:rFonts w:ascii="Huawei Sans" w:hAnsi="Huawei Sans" w:cs="Huawei Sans"/>
        </w:rPr>
        <w:t>适合中小型数据样本、非线性、高维的分类问题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66236E56" w14:textId="14AC392E" w:rsidR="003A60D7" w:rsidRDefault="003A60D7" w:rsidP="003A60D7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分类问题的评价指标有</w:t>
      </w:r>
    </w:p>
    <w:p w14:paraId="5F7FB582" w14:textId="7558E5CF" w:rsidR="003A60D7" w:rsidRPr="003A60D7" w:rsidRDefault="003A60D7" w:rsidP="003A60D7">
      <w:pPr>
        <w:pStyle w:val="1e"/>
        <w:rPr>
          <w:rFonts w:ascii="Arial" w:hAnsi="Arial" w:cs="Arial"/>
          <w:shd w:val="clear" w:color="auto" w:fill="FFFFFF"/>
        </w:rPr>
      </w:pPr>
      <w:r w:rsidRPr="003A60D7">
        <w:rPr>
          <w:rFonts w:ascii="Arial" w:hAnsi="Arial" w:cs="Arial" w:hint="eastAsia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：正确预测样本数</w:t>
      </w:r>
      <w:r>
        <w:rPr>
          <w:rFonts w:ascii="Arial" w:hAnsi="Arial" w:cs="Arial"/>
          <w:shd w:val="clear" w:color="auto" w:fill="FFFFFF"/>
        </w:rPr>
        <w:t>/</w:t>
      </w:r>
      <w:r>
        <w:rPr>
          <w:rFonts w:ascii="Arial" w:hAnsi="Arial" w:cs="Arial"/>
          <w:shd w:val="clear" w:color="auto" w:fill="FFFFFF"/>
        </w:rPr>
        <w:t>所有样本数</w:t>
      </w:r>
    </w:p>
    <w:p w14:paraId="41632461" w14:textId="764DBB5B" w:rsidR="003A60D7" w:rsidRPr="003A60D7" w:rsidRDefault="003A60D7" w:rsidP="003A60D7">
      <w:pPr>
        <w:pStyle w:val="1e"/>
        <w:rPr>
          <w:rFonts w:ascii="Arial" w:hAnsi="Arial" w:cs="Arial"/>
          <w:shd w:val="clear" w:color="auto" w:fill="FFFFFF"/>
        </w:rPr>
      </w:pPr>
      <w:r w:rsidRPr="003A60D7">
        <w:rPr>
          <w:rFonts w:ascii="Arial" w:hAnsi="Arial" w:cs="Arial" w:hint="eastAsia"/>
          <w:shd w:val="clear" w:color="auto" w:fill="FFFFFF"/>
        </w:rPr>
        <w:t>精确率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 w:hint="eastAsia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>abel</w:t>
      </w:r>
      <w:r>
        <w:rPr>
          <w:rFonts w:ascii="Arial" w:hAnsi="Arial" w:cs="Arial"/>
          <w:shd w:val="clear" w:color="auto" w:fill="FFFFFF"/>
        </w:rPr>
        <w:t>预测为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且预测正确的样本数</w:t>
      </w:r>
      <w:r>
        <w:rPr>
          <w:rFonts w:ascii="Arial" w:hAnsi="Arial" w:cs="Arial" w:hint="eastAsia"/>
          <w:shd w:val="clear" w:color="auto" w:fill="FFFFFF"/>
        </w:rPr>
        <w:t>/</w:t>
      </w:r>
      <w:r w:rsidRPr="003A60D7">
        <w:t xml:space="preserve"> </w:t>
      </w:r>
      <w:r>
        <w:rPr>
          <w:rFonts w:ascii="Arial" w:hAnsi="Arial" w:cs="Arial"/>
          <w:shd w:val="clear" w:color="auto" w:fill="FFFFFF"/>
        </w:rPr>
        <w:t>label</w:t>
      </w:r>
      <w:r w:rsidRPr="003A60D7">
        <w:rPr>
          <w:rFonts w:ascii="Arial" w:hAnsi="Arial" w:cs="Arial"/>
          <w:shd w:val="clear" w:color="auto" w:fill="FFFFFF"/>
        </w:rPr>
        <w:t>预测为</w:t>
      </w:r>
      <w:r w:rsidRPr="003A60D7"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样本数</w:t>
      </w:r>
    </w:p>
    <w:p w14:paraId="0026494D" w14:textId="39D9A6C4" w:rsidR="0034452C" w:rsidRPr="003A60D7" w:rsidRDefault="003A60D7" w:rsidP="003A60D7">
      <w:pPr>
        <w:pStyle w:val="1e"/>
        <w:rPr>
          <w:rFonts w:ascii="Arial" w:hAnsi="Arial" w:cs="Arial"/>
          <w:shd w:val="clear" w:color="auto" w:fill="FFFFFF"/>
        </w:rPr>
      </w:pPr>
      <w:r w:rsidRPr="003A60D7"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 w:hint="eastAsia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>abel</w:t>
      </w:r>
      <w:r>
        <w:rPr>
          <w:rFonts w:ascii="Arial" w:hAnsi="Arial" w:cs="Arial"/>
          <w:shd w:val="clear" w:color="auto" w:fill="FFFFFF"/>
        </w:rPr>
        <w:t>预测为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且预测正确的样本数</w:t>
      </w:r>
      <w:r>
        <w:rPr>
          <w:rFonts w:ascii="Arial" w:hAnsi="Arial" w:cs="Arial" w:hint="eastAsia"/>
          <w:shd w:val="clear" w:color="auto" w:fill="FFFFFF"/>
        </w:rPr>
        <w:t>/</w:t>
      </w:r>
      <w:r>
        <w:rPr>
          <w:rFonts w:ascii="Arial" w:hAnsi="Arial" w:cs="Arial" w:hint="eastAsia"/>
          <w:shd w:val="clear" w:color="auto" w:fill="FFFFFF"/>
        </w:rPr>
        <w:t>真实样本中所有</w:t>
      </w:r>
      <w:r w:rsidRPr="003A60D7">
        <w:t xml:space="preserve"> </w:t>
      </w:r>
      <w:r>
        <w:rPr>
          <w:rFonts w:ascii="Arial" w:hAnsi="Arial" w:cs="Arial"/>
          <w:shd w:val="clear" w:color="auto" w:fill="FFFFFF"/>
        </w:rPr>
        <w:t>label</w:t>
      </w:r>
      <w:r w:rsidRPr="003A60D7">
        <w:rPr>
          <w:rFonts w:ascii="Arial" w:hAnsi="Arial" w:cs="Arial"/>
          <w:shd w:val="clear" w:color="auto" w:fill="FFFFFF"/>
        </w:rPr>
        <w:t>为</w:t>
      </w:r>
      <w:r w:rsidRPr="003A60D7"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样本数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619F690A" w:rsidR="0034452C" w:rsidRDefault="003A60D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回归问题的评价指标有：</w:t>
      </w:r>
    </w:p>
    <w:p w14:paraId="6D49D3F9" w14:textId="3E1E06D3" w:rsidR="003A60D7" w:rsidRDefault="003A60D7" w:rsidP="0034452C">
      <w:pPr>
        <w:pStyle w:val="1e"/>
        <w:rPr>
          <w:rFonts w:ascii="Huawei Sans" w:hAnsi="Huawei Sans" w:cs="Huawei Sans"/>
        </w:rPr>
      </w:pPr>
      <w:r w:rsidRPr="003A60D7">
        <w:rPr>
          <w:rFonts w:ascii="Huawei Sans" w:hAnsi="Huawei Sans" w:cs="Huawei Sans"/>
        </w:rPr>
        <w:t>RMSE(</w:t>
      </w:r>
      <w:r w:rsidRPr="003A60D7">
        <w:rPr>
          <w:rFonts w:ascii="Huawei Sans" w:hAnsi="Huawei Sans" w:cs="Huawei Sans"/>
        </w:rPr>
        <w:t>平方根误差</w:t>
      </w:r>
      <w:r w:rsidRPr="003A60D7">
        <w:rPr>
          <w:rFonts w:ascii="Huawei Sans" w:hAnsi="Huawei Sans" w:cs="Huawei Sans"/>
        </w:rPr>
        <w:t>)</w:t>
      </w:r>
      <w:r>
        <w:rPr>
          <w:rFonts w:ascii="Huawei Sans" w:hAnsi="Huawei Sans" w:cs="Huawei Sans"/>
        </w:rPr>
        <w:t>：</w:t>
      </w:r>
      <w:r w:rsidR="00BD6C95" w:rsidRPr="00BD6C95">
        <w:rPr>
          <w:rFonts w:ascii="Huawei Sans" w:hAnsi="Huawei Sans" w:cs="Huawei Sans" w:hint="eastAsia"/>
        </w:rPr>
        <w:t>衡量观测值与真实值之间的偏差。</w:t>
      </w:r>
    </w:p>
    <w:p w14:paraId="2F05776C" w14:textId="76AA2D01" w:rsidR="003A60D7" w:rsidRDefault="003A60D7" w:rsidP="0034452C">
      <w:pPr>
        <w:pStyle w:val="1e"/>
        <w:rPr>
          <w:rFonts w:ascii="Huawei Sans" w:hAnsi="Huawei Sans" w:cs="Huawei Sans"/>
        </w:rPr>
      </w:pPr>
      <w:r w:rsidRPr="003A60D7">
        <w:rPr>
          <w:rFonts w:ascii="Huawei Sans" w:hAnsi="Huawei Sans" w:cs="Huawei Sans"/>
        </w:rPr>
        <w:t>MAE</w:t>
      </w:r>
      <w:r>
        <w:rPr>
          <w:rFonts w:ascii="Huawei Sans" w:hAnsi="Huawei Sans" w:cs="Huawei Sans"/>
        </w:rPr>
        <w:t>（平均绝对误差）：</w:t>
      </w:r>
      <w:r w:rsidR="00BD6C95" w:rsidRPr="00BD6C95">
        <w:rPr>
          <w:rFonts w:ascii="Huawei Sans" w:hAnsi="Huawei Sans" w:cs="Huawei Sans" w:hint="eastAsia"/>
        </w:rPr>
        <w:t>绝对误差的平均值。</w:t>
      </w:r>
    </w:p>
    <w:p w14:paraId="7E401F4A" w14:textId="4347E619" w:rsidR="003A60D7" w:rsidRDefault="003A60D7" w:rsidP="0034452C">
      <w:pPr>
        <w:pStyle w:val="1e"/>
        <w:rPr>
          <w:rFonts w:ascii="Huawei Sans" w:hAnsi="Huawei Sans" w:cs="Huawei Sans"/>
        </w:rPr>
      </w:pPr>
      <w:r w:rsidRPr="003A60D7">
        <w:rPr>
          <w:rFonts w:ascii="Huawei Sans" w:hAnsi="Huawei Sans" w:cs="Huawei Sans"/>
        </w:rPr>
        <w:t>MSE(</w:t>
      </w:r>
      <w:r w:rsidRPr="003A60D7">
        <w:rPr>
          <w:rFonts w:ascii="Huawei Sans" w:hAnsi="Huawei Sans" w:cs="Huawei Sans"/>
        </w:rPr>
        <w:t>平均平方误差</w:t>
      </w:r>
      <w:r w:rsidRPr="003A60D7">
        <w:rPr>
          <w:rFonts w:ascii="Huawei Sans" w:hAnsi="Huawei Sans" w:cs="Huawei Sans"/>
        </w:rPr>
        <w:t>)</w:t>
      </w:r>
      <w:r>
        <w:rPr>
          <w:rFonts w:ascii="Huawei Sans" w:hAnsi="Huawei Sans" w:cs="Huawei Sans"/>
        </w:rPr>
        <w:t>：</w:t>
      </w:r>
      <w:r w:rsidR="00BD6C95" w:rsidRPr="00BD6C95">
        <w:rPr>
          <w:rFonts w:ascii="Huawei Sans" w:hAnsi="Huawei Sans" w:cs="Huawei Sans" w:hint="eastAsia"/>
        </w:rPr>
        <w:t>真实值与预测值的差值的平方然后求和平均。</w:t>
      </w:r>
    </w:p>
    <w:p w14:paraId="68269828" w14:textId="12EA3FBA" w:rsidR="0034452C" w:rsidRPr="0046077A" w:rsidRDefault="003A60D7" w:rsidP="0046077A">
      <w:pPr>
        <w:pStyle w:val="1e"/>
        <w:rPr>
          <w:rFonts w:ascii="Huawei Sans" w:hAnsi="Huawei Sans" w:cs="Huawei Sans"/>
        </w:rPr>
      </w:pPr>
      <w:r w:rsidRPr="003A60D7">
        <w:rPr>
          <w:rFonts w:ascii="Huawei Sans" w:hAnsi="Huawei Sans" w:cs="Huawei Sans"/>
        </w:rPr>
        <w:t>Coefficient of determination (</w:t>
      </w:r>
      <w:r w:rsidRPr="003A60D7">
        <w:rPr>
          <w:rFonts w:ascii="Huawei Sans" w:hAnsi="Huawei Sans" w:cs="Huawei Sans"/>
        </w:rPr>
        <w:t>决定系数</w:t>
      </w:r>
      <w:r w:rsidRPr="003A60D7">
        <w:rPr>
          <w:rFonts w:ascii="Huawei Sans" w:hAnsi="Huawei Sans" w:cs="Huawei Sans"/>
        </w:rPr>
        <w:t>)</w:t>
      </w:r>
      <w:r>
        <w:rPr>
          <w:rFonts w:ascii="Huawei Sans" w:hAnsi="Huawei Sans" w:cs="Huawei Sans"/>
        </w:rPr>
        <w:t>：</w:t>
      </w:r>
      <w:r w:rsidRPr="003A60D7">
        <w:rPr>
          <w:rFonts w:ascii="Huawei Sans" w:hAnsi="Huawei Sans" w:cs="Huawei Sans" w:hint="eastAsia"/>
        </w:rPr>
        <w:t>决定系数是相关系数的平方。</w:t>
      </w:r>
      <w:r w:rsidRPr="003A60D7">
        <w:rPr>
          <w:rFonts w:ascii="Huawei Sans" w:hAnsi="Huawei Sans" w:cs="Huawei Sans"/>
        </w:rPr>
        <w:t xml:space="preserve"> </w:t>
      </w:r>
      <w:r w:rsidRPr="003A60D7">
        <w:rPr>
          <w:rFonts w:ascii="Huawei Sans" w:hAnsi="Huawei Sans" w:cs="Huawei Sans"/>
        </w:rPr>
        <w:t>相关系数是用来描述两个变量之间的线性关系的，但决定系数的适用范围更广，可以用于描述非线性或者有两个及两个以上自变量的相关关系。</w:t>
      </w:r>
    </w:p>
    <w:sectPr w:rsidR="0034452C" w:rsidRPr="0046077A" w:rsidSect="00033B54">
      <w:headerReference w:type="default" r:id="rId4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A44D4" w14:textId="77777777" w:rsidR="00C23FFF" w:rsidRDefault="00C23FFF" w:rsidP="00940D2A">
      <w:pPr>
        <w:spacing w:before="0" w:after="0" w:line="240" w:lineRule="auto"/>
      </w:pPr>
      <w:r>
        <w:separator/>
      </w:r>
    </w:p>
  </w:endnote>
  <w:endnote w:type="continuationSeparator" w:id="0">
    <w:p w14:paraId="2A185475" w14:textId="77777777" w:rsidR="00C23FFF" w:rsidRDefault="00C23FF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39844" w14:textId="77777777" w:rsidR="00C23FFF" w:rsidRDefault="00C23FF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0CF1EAC" w14:textId="77777777" w:rsidR="00C23FFF" w:rsidRDefault="00C23FF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EA1DCE">
            <w:rPr>
              <w:rFonts w:ascii="HuaweiSans-Regular" w:eastAsia="方正兰亭黑简体" w:hAnsi="HuaweiSans-Regular" w:hint="eastAsia"/>
              <w:noProof/>
            </w:rPr>
            <w:t>15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07962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55B"/>
    <w:rsid w:val="000A2674"/>
    <w:rsid w:val="000A585E"/>
    <w:rsid w:val="000A5CB3"/>
    <w:rsid w:val="000A5E01"/>
    <w:rsid w:val="000A6E55"/>
    <w:rsid w:val="000A7FBA"/>
    <w:rsid w:val="000B115E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A98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52E"/>
    <w:rsid w:val="00225D91"/>
    <w:rsid w:val="00225DA0"/>
    <w:rsid w:val="00226512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2F3"/>
    <w:rsid w:val="002D6C54"/>
    <w:rsid w:val="002D7E8E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775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60D7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5CD6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56B9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77A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52B3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5A59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6B3"/>
    <w:rsid w:val="00563999"/>
    <w:rsid w:val="00564C23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B6951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1A2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77EC6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4DB9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09B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A35"/>
    <w:rsid w:val="00B72ACC"/>
    <w:rsid w:val="00B736C2"/>
    <w:rsid w:val="00B75A84"/>
    <w:rsid w:val="00B81DEF"/>
    <w:rsid w:val="00B82662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D6C95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3FFF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5534"/>
    <w:rsid w:val="00C36EDB"/>
    <w:rsid w:val="00C372CF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2784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3C44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1DCE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EF77D7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6BA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B608B5-050E-4CE3-BCCC-05217B58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414</TotalTime>
  <Pages>16</Pages>
  <Words>962</Words>
  <Characters>5489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admin</cp:lastModifiedBy>
  <cp:revision>63</cp:revision>
  <cp:lastPrinted>2016-11-21T02:33:00Z</cp:lastPrinted>
  <dcterms:created xsi:type="dcterms:W3CDTF">2020-04-26T01:02:00Z</dcterms:created>
  <dcterms:modified xsi:type="dcterms:W3CDTF">2021-11-28T08:26:00Z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