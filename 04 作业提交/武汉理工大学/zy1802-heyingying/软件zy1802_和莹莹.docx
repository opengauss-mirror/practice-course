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26B7275B" w:rsidR="00E75EA5" w:rsidRPr="006651F6" w:rsidRDefault="003938E8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>
        <w:rPr>
          <w:rFonts w:ascii="HuaweiSans-Regular" w:eastAsia="方正兰亭黑简体" w:hAnsi="HuaweiSans-Regular" w:hint="eastAsia"/>
          <w:lang w:eastAsia="zh-CN"/>
        </w:rPr>
        <w:t>e</w:t>
      </w:r>
      <w:r>
        <w:rPr>
          <w:rFonts w:ascii="HuaweiSans-Regular" w:eastAsia="方正兰亭黑简体" w:hAnsi="HuaweiSans-Regular"/>
          <w:lang w:eastAsia="zh-CN"/>
        </w:rPr>
        <w:t>e</w:t>
      </w: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r w:rsidR="008501BC" w:rsidRPr="008501BC">
        <w:t>openGauss</w:t>
      </w:r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r w:rsidRPr="008501BC">
        <w:t>openGauss</w:t>
      </w:r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任务一：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4D0A5A66" w14:textId="1F88DB37" w:rsidR="00874304" w:rsidRDefault="00F60E40" w:rsidP="00170BD2">
      <w:pPr>
        <w:pStyle w:val="1e"/>
        <w:rPr>
          <w:rFonts w:hint="eastAsia"/>
        </w:rPr>
      </w:pPr>
      <w:r w:rsidRPr="00F60E40">
        <w:drawing>
          <wp:inline distT="0" distB="0" distL="0" distR="0" wp14:anchorId="54F494B1" wp14:editId="1EE37C1F">
            <wp:extent cx="6120130" cy="593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75DD9B73" w:rsidR="003049DF" w:rsidRDefault="00DA4BFB" w:rsidP="00170BD2">
      <w:pPr>
        <w:pStyle w:val="1e"/>
        <w:rPr>
          <w:rFonts w:hint="eastAsia"/>
        </w:rPr>
      </w:pPr>
      <w:r w:rsidRPr="00DA4BFB">
        <w:drawing>
          <wp:inline distT="0" distB="0" distL="0" distR="0" wp14:anchorId="51A178C5" wp14:editId="5E5553F3">
            <wp:extent cx="6120130" cy="8509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A8FA" w14:textId="77777777" w:rsidR="003049DF" w:rsidRDefault="003049DF" w:rsidP="00170BD2">
      <w:pPr>
        <w:pStyle w:val="1e"/>
        <w:rPr>
          <w:rFonts w:hint="eastAsia"/>
        </w:rPr>
      </w:pP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r w:rsidRPr="009639AD">
        <w:t>openGauss</w:t>
      </w:r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count(*) from supplier;;</w:t>
      </w:r>
    </w:p>
    <w:p w14:paraId="10DEB1DB" w14:textId="11349042" w:rsidR="006854E3" w:rsidRPr="009639AD" w:rsidRDefault="00E20709" w:rsidP="006854E3">
      <w:pPr>
        <w:pStyle w:val="1e"/>
        <w:rPr>
          <w:rFonts w:ascii="Huawei Sans" w:hAnsi="Huawei Sans" w:cs="Huawei Sans" w:hint="eastAsia"/>
        </w:rPr>
      </w:pPr>
      <w:r w:rsidRPr="00E20709">
        <w:rPr>
          <w:rFonts w:ascii="Huawei Sans" w:hAnsi="Huawei Sans" w:cs="Huawei Sans"/>
        </w:rPr>
        <w:drawing>
          <wp:inline distT="0" distB="0" distL="0" distR="0" wp14:anchorId="6074BE9E" wp14:editId="79C18C69">
            <wp:extent cx="1362265" cy="1057423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任务二：行存表与列存表执行效率对比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 w14:paraId="79189C61" w14:textId="39E5338E" w:rsidR="006854E3" w:rsidRPr="009639AD" w:rsidRDefault="00551668" w:rsidP="006854E3">
      <w:pPr>
        <w:pStyle w:val="1e"/>
        <w:rPr>
          <w:rFonts w:ascii="Huawei Sans" w:hAnsi="Huawei Sans" w:cs="Huawei Sans"/>
        </w:rPr>
      </w:pPr>
      <w:r w:rsidRPr="00551668">
        <w:rPr>
          <w:rFonts w:ascii="Huawei Sans" w:hAnsi="Huawei Sans" w:cs="Huawei Sans"/>
        </w:rPr>
        <w:drawing>
          <wp:inline distT="0" distB="0" distL="0" distR="0" wp14:anchorId="28F7910D" wp14:editId="3C84579F">
            <wp:extent cx="2619741" cy="1352739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(order_price) from litemall_orders_col where add_date between '20200101' and '20200701';</w:t>
      </w:r>
    </w:p>
    <w:p w14:paraId="2F8B2F6F" w14:textId="643A5CA0" w:rsidR="006854E3" w:rsidRPr="009639AD" w:rsidRDefault="00551668" w:rsidP="006854E3">
      <w:pPr>
        <w:pStyle w:val="1e"/>
        <w:rPr>
          <w:rFonts w:ascii="Huawei Sans" w:hAnsi="Huawei Sans" w:cs="Huawei Sans"/>
        </w:rPr>
      </w:pPr>
      <w:r w:rsidRPr="00551668">
        <w:rPr>
          <w:rFonts w:ascii="Huawei Sans" w:hAnsi="Huawei Sans" w:cs="Huawei Sans"/>
        </w:rPr>
        <w:drawing>
          <wp:inline distT="0" distB="0" distL="0" distR="0" wp14:anchorId="2E00571E" wp14:editId="5E1AF070">
            <wp:extent cx="2057687" cy="1324160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 w14:paraId="3B982D8D" w14:textId="37451632" w:rsidR="006854E3" w:rsidRDefault="00551668" w:rsidP="006854E3">
      <w:pPr>
        <w:pStyle w:val="1e"/>
        <w:rPr>
          <w:rFonts w:ascii="Huawei Sans" w:hAnsi="Huawei Sans" w:cs="Huawei Sans"/>
        </w:rPr>
      </w:pPr>
      <w:r w:rsidRPr="00551668">
        <w:rPr>
          <w:rFonts w:ascii="Huawei Sans" w:hAnsi="Huawei Sans" w:cs="Huawei Sans"/>
        </w:rPr>
        <w:lastRenderedPageBreak/>
        <w:drawing>
          <wp:inline distT="0" distB="0" distL="0" distR="0" wp14:anchorId="70714165" wp14:editId="43E6B99A">
            <wp:extent cx="2867425" cy="1228896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(order_price) from litemall_orders_col where add_date between '20200101' and '20200701';</w:t>
      </w:r>
    </w:p>
    <w:p w14:paraId="74707D1C" w14:textId="5D0AF7CC" w:rsidR="006854E3" w:rsidRDefault="00551668" w:rsidP="006854E3">
      <w:pPr>
        <w:pStyle w:val="1e"/>
        <w:rPr>
          <w:rFonts w:ascii="Huawei Sans" w:hAnsi="Huawei Sans" w:cs="Huawei Sans"/>
        </w:rPr>
      </w:pPr>
      <w:r w:rsidRPr="00551668">
        <w:rPr>
          <w:rFonts w:ascii="Huawei Sans" w:hAnsi="Huawei Sans" w:cs="Huawei Sans"/>
        </w:rPr>
        <w:drawing>
          <wp:inline distT="0" distB="0" distL="0" distR="0" wp14:anchorId="237DB6E1" wp14:editId="28DD95BB">
            <wp:extent cx="3229426" cy="1295581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338A" w14:textId="77777777" w:rsidR="00551668" w:rsidRPr="009639AD" w:rsidRDefault="00551668" w:rsidP="006854E3">
      <w:pPr>
        <w:pStyle w:val="1e"/>
        <w:rPr>
          <w:rFonts w:ascii="Huawei Sans" w:hAnsi="Huawei Sans" w:cs="Huawei Sans" w:hint="eastAsia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</w:t>
      </w:r>
      <w:r w:rsidRPr="009639AD">
        <w:rPr>
          <w:rFonts w:ascii="Huawei Sans" w:hAnsi="Huawei Sans" w:cs="Huawei Sans"/>
        </w:rPr>
        <w:t>order_id</w:t>
      </w:r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order_price from litemall_orders where order_id=6;</w:t>
      </w:r>
    </w:p>
    <w:p w14:paraId="327F33EC" w14:textId="23FBDA48" w:rsidR="006854E3" w:rsidRPr="009639AD" w:rsidRDefault="003D061A" w:rsidP="006854E3">
      <w:pPr>
        <w:pStyle w:val="1e"/>
        <w:rPr>
          <w:rFonts w:ascii="Huawei Sans" w:hAnsi="Huawei Sans" w:cs="Huawei Sans"/>
        </w:rPr>
      </w:pPr>
      <w:r w:rsidRPr="003D061A">
        <w:rPr>
          <w:rFonts w:ascii="Huawei Sans" w:hAnsi="Huawei Sans" w:cs="Huawei Sans"/>
        </w:rPr>
        <w:drawing>
          <wp:inline distT="0" distB="0" distL="0" distR="0" wp14:anchorId="0FF1B15C" wp14:editId="462DC88D">
            <wp:extent cx="2286319" cy="148610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order_price from litemall_orders_col where order_id=6; </w:t>
      </w:r>
    </w:p>
    <w:p w14:paraId="3D62B594" w14:textId="0A51177B" w:rsidR="006854E3" w:rsidRPr="009639AD" w:rsidRDefault="0052569A" w:rsidP="006854E3">
      <w:pPr>
        <w:pStyle w:val="1e"/>
        <w:rPr>
          <w:rFonts w:ascii="Huawei Sans" w:hAnsi="Huawei Sans" w:cs="Huawei Sans"/>
        </w:rPr>
      </w:pPr>
      <w:r w:rsidRPr="0052569A">
        <w:rPr>
          <w:rFonts w:ascii="Huawei Sans" w:hAnsi="Huawei Sans" w:cs="Huawei Sans"/>
        </w:rPr>
        <w:drawing>
          <wp:inline distT="0" distB="0" distL="0" distR="0" wp14:anchorId="63FE7165" wp14:editId="335113DF">
            <wp:extent cx="2000529" cy="1305107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</w:t>
      </w:r>
      <w:r w:rsidRPr="009639AD">
        <w:rPr>
          <w:rFonts w:ascii="Huawei Sans" w:hAnsi="Huawei Sans" w:cs="Huawei Sans"/>
        </w:rPr>
        <w:t>order_id</w:t>
      </w:r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update litemall_orders set order_price=2468 where order_id=6;</w:t>
      </w:r>
    </w:p>
    <w:p w14:paraId="0ED1A782" w14:textId="53069E47" w:rsidR="006854E3" w:rsidRPr="009639AD" w:rsidRDefault="00047F04" w:rsidP="006854E3">
      <w:pPr>
        <w:pStyle w:val="1e"/>
        <w:rPr>
          <w:rFonts w:ascii="Huawei Sans" w:hAnsi="Huawei Sans" w:cs="Huawei Sans"/>
        </w:rPr>
      </w:pPr>
      <w:r w:rsidRPr="00047F04">
        <w:rPr>
          <w:rFonts w:ascii="Huawei Sans" w:hAnsi="Huawei Sans" w:cs="Huawei Sans"/>
        </w:rPr>
        <w:lastRenderedPageBreak/>
        <w:drawing>
          <wp:inline distT="0" distB="0" distL="0" distR="0" wp14:anchorId="3FF2EC66" wp14:editId="6563E064">
            <wp:extent cx="2114845" cy="53347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litemall_orders_col set order_price=2468 where order_id=6; </w:t>
      </w:r>
    </w:p>
    <w:p w14:paraId="6BA54AB4" w14:textId="79F7ACEE" w:rsidR="000D087C" w:rsidRDefault="000D087C" w:rsidP="006854E3">
      <w:pPr>
        <w:pStyle w:val="1e"/>
        <w:rPr>
          <w:rFonts w:ascii="Huawei Sans" w:hAnsi="Huawei Sans" w:cs="Huawei Sans"/>
        </w:rPr>
      </w:pPr>
      <w:r w:rsidRPr="000D087C">
        <w:rPr>
          <w:rFonts w:ascii="Huawei Sans" w:hAnsi="Huawei Sans" w:cs="Huawei Sans"/>
        </w:rPr>
        <w:drawing>
          <wp:inline distT="0" distB="0" distL="0" distR="0" wp14:anchorId="2DB22132" wp14:editId="25B04306">
            <wp:extent cx="2114845" cy="45726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9BA" w14:textId="27CFD82F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test_view;</w:t>
      </w:r>
    </w:p>
    <w:p w14:paraId="53BFAE8D" w14:textId="0AD7D1E6" w:rsidR="006854E3" w:rsidRDefault="004614F0" w:rsidP="006854E3">
      <w:pPr>
        <w:pStyle w:val="1e"/>
        <w:rPr>
          <w:rFonts w:ascii="Huawei Sans" w:eastAsia="微软雅黑" w:hAnsi="Huawei Sans" w:cs="Huawei Sans" w:hint="eastAsia"/>
          <w:kern w:val="2"/>
          <w:szCs w:val="21"/>
        </w:rPr>
      </w:pPr>
      <w:r w:rsidRPr="004614F0">
        <w:rPr>
          <w:rFonts w:ascii="Huawei Sans" w:eastAsia="微软雅黑" w:hAnsi="Huawei Sans" w:cs="Huawei Sans"/>
          <w:kern w:val="2"/>
          <w:szCs w:val="21"/>
        </w:rPr>
        <w:drawing>
          <wp:inline distT="0" distB="0" distL="0" distR="0" wp14:anchorId="123BA3EA" wp14:editId="150C103E">
            <wp:extent cx="3972479" cy="3219899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v_order;</w:t>
      </w:r>
    </w:p>
    <w:p w14:paraId="58E00A4D" w14:textId="402E4108" w:rsidR="006854E3" w:rsidRDefault="00FC0E7C" w:rsidP="006854E3">
      <w:pPr>
        <w:pStyle w:val="1e"/>
        <w:rPr>
          <w:rFonts w:ascii="Huawei Sans" w:eastAsia="微软雅黑" w:hAnsi="Huawei Sans" w:cs="Huawei Sans" w:hint="eastAsia"/>
          <w:kern w:val="2"/>
          <w:szCs w:val="21"/>
        </w:rPr>
      </w:pPr>
      <w:r w:rsidRPr="00FC0E7C">
        <w:rPr>
          <w:rFonts w:ascii="Huawei Sans" w:eastAsia="微软雅黑" w:hAnsi="Huawei Sans" w:cs="Huawei Sans"/>
          <w:kern w:val="2"/>
          <w:szCs w:val="21"/>
        </w:rPr>
        <w:drawing>
          <wp:inline distT="0" distB="0" distL="0" distR="0" wp14:anchorId="55273503" wp14:editId="5C298709">
            <wp:extent cx="1781424" cy="1305107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v_order;</w:t>
      </w:r>
    </w:p>
    <w:p w14:paraId="3F7055B1" w14:textId="7ACCD235" w:rsidR="006854E3" w:rsidRDefault="00A40AB1" w:rsidP="006854E3">
      <w:pPr>
        <w:pStyle w:val="1e"/>
        <w:rPr>
          <w:rFonts w:ascii="Huawei Sans" w:hAnsi="Huawei Sans" w:cs="Huawei Sans" w:hint="eastAsia"/>
        </w:rPr>
      </w:pPr>
      <w:r w:rsidRPr="00A40AB1">
        <w:rPr>
          <w:rFonts w:ascii="Huawei Sans" w:hAnsi="Huawei Sans" w:cs="Huawei Sans"/>
        </w:rPr>
        <w:lastRenderedPageBreak/>
        <w:drawing>
          <wp:inline distT="0" distB="0" distL="0" distR="0" wp14:anchorId="184B14F4" wp14:editId="136F8127">
            <wp:extent cx="1952898" cy="1371791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SELECT * FROM vi_order;</w:t>
      </w:r>
    </w:p>
    <w:p w14:paraId="20F24033" w14:textId="72C3838D" w:rsidR="006854E3" w:rsidRDefault="00112F90" w:rsidP="006854E3">
      <w:pPr>
        <w:pStyle w:val="1e"/>
        <w:rPr>
          <w:rFonts w:ascii="Huawei Sans" w:hAnsi="Huawei Sans" w:cs="Huawei Sans"/>
        </w:rPr>
      </w:pPr>
      <w:r w:rsidRPr="00112F90">
        <w:rPr>
          <w:rFonts w:ascii="Huawei Sans" w:hAnsi="Huawei Sans" w:cs="Huawei Sans"/>
        </w:rPr>
        <w:drawing>
          <wp:inline distT="0" distB="0" distL="0" distR="0" wp14:anchorId="519AA8B0" wp14:editId="35465A81">
            <wp:extent cx="3124636" cy="3362794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2530" w14:textId="77777777" w:rsidR="006854E3" w:rsidRDefault="006854E3" w:rsidP="006854E3">
      <w:pPr>
        <w:pStyle w:val="1e"/>
        <w:rPr>
          <w:rFonts w:ascii="Huawei Sans" w:hAnsi="Huawei Sans" w:cs="Huawei Sans" w:hint="eastAsia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SELECT * FROM vi_order;</w:t>
      </w:r>
    </w:p>
    <w:p w14:paraId="0C8D97B6" w14:textId="7E102777" w:rsidR="006854E3" w:rsidRDefault="00A24E77" w:rsidP="006854E3">
      <w:pPr>
        <w:pStyle w:val="1e"/>
        <w:rPr>
          <w:rFonts w:ascii="Huawei Sans" w:hAnsi="Huawei Sans" w:cs="Huawei Sans" w:hint="eastAsia"/>
        </w:rPr>
      </w:pPr>
      <w:r w:rsidRPr="00A24E77">
        <w:rPr>
          <w:rFonts w:ascii="Huawei Sans" w:hAnsi="Huawei Sans" w:cs="Huawei Sans"/>
        </w:rPr>
        <w:lastRenderedPageBreak/>
        <w:drawing>
          <wp:inline distT="0" distB="0" distL="0" distR="0" wp14:anchorId="4CC70EF8" wp14:editId="0B961AFC">
            <wp:extent cx="3191320" cy="3820058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32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行存表与列存表在执行相同的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时，列存表效率更高？</w:t>
      </w:r>
    </w:p>
    <w:p w14:paraId="3EFCEF02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869E9FC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2421C3F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D42837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r w:rsidRPr="000E2D1D">
        <w:t>openGauss</w:t>
      </w:r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/opt/software/tpch-kit/dbgen/queries/queries01.log</w:t>
      </w:r>
    </w:p>
    <w:p w14:paraId="2CC387F9" w14:textId="730A6F71" w:rsidR="00A01E24" w:rsidRPr="009639AD" w:rsidRDefault="008B28F2" w:rsidP="00A01E24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188792AD" wp14:editId="2412B929">
            <wp:extent cx="2910840" cy="2019300"/>
            <wp:effectExtent l="0" t="0" r="0" b="7620"/>
            <wp:docPr id="24" name="图片 24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gs_xtuner recommend --db-name tpch --db-user omm --port 5432 --host 127.0.0.1 --host-user omm</w:t>
      </w:r>
    </w:p>
    <w:p w14:paraId="1B880921" w14:textId="3C342540" w:rsidR="00A01E24" w:rsidRDefault="00BF2646" w:rsidP="00A01E24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48892F5B" wp14:editId="51EA9990">
            <wp:extent cx="5844540" cy="1752600"/>
            <wp:effectExtent l="0" t="0" r="7620" b="0"/>
            <wp:docPr id="25" name="图片 25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重启完成后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/opt/software/openGauss/data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cat postgresql.conf|grep -E 'shared_buffers|max_connections|effective_cache_size|effective_io_concurrency|wal_buffers|random_page_cost|default_statistics_target'</w:t>
      </w:r>
    </w:p>
    <w:p w14:paraId="20158767" w14:textId="08787991" w:rsidR="00A01E24" w:rsidRDefault="00B97EDF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lastRenderedPageBreak/>
        <w:drawing>
          <wp:inline distT="0" distB="0" distL="114300" distR="114300" wp14:anchorId="10DC74D6" wp14:editId="747B0251">
            <wp:extent cx="6119495" cy="2614930"/>
            <wp:effectExtent l="0" t="0" r="6985" b="6350"/>
            <wp:docPr id="27" name="图片 27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2B7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 w:hint="eastAsia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月订单表收入并进行排序的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ad.province AS province, SUM(o.actual_price)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DESC;</w:t>
      </w:r>
      <w:r w:rsidRPr="009639AD">
        <w:rPr>
          <w:rFonts w:ascii="Huawei Sans" w:hAnsi="Huawei Sans" w:cs="Huawei Sans"/>
        </w:rPr>
        <w:t xml:space="preserve"> </w:t>
      </w:r>
    </w:p>
    <w:p w14:paraId="25554E0E" w14:textId="6B7EDCF1" w:rsidR="00A01E24" w:rsidRDefault="00D96D33" w:rsidP="00A01E24">
      <w:pPr>
        <w:pStyle w:val="1e"/>
        <w:rPr>
          <w:rFonts w:ascii="Huawei Sans" w:eastAsia="微软雅黑" w:hAnsi="Huawei Sans" w:cs="Huawei Sans" w:hint="eastAsia"/>
          <w:kern w:val="2"/>
          <w:szCs w:val="21"/>
        </w:rPr>
      </w:pPr>
      <w:r>
        <w:rPr>
          <w:rFonts w:ascii="Huawei Sans" w:eastAsia="微软雅黑" w:hAnsi="Huawei Sans" w:cs="Huawei Sans" w:hint="eastAsia"/>
          <w:noProof/>
          <w:kern w:val="2"/>
          <w:szCs w:val="21"/>
        </w:rPr>
        <w:lastRenderedPageBreak/>
        <w:drawing>
          <wp:inline distT="0" distB="0" distL="114300" distR="114300" wp14:anchorId="4808A07A" wp14:editId="0E0135CD">
            <wp:extent cx="6119495" cy="2426970"/>
            <wp:effectExtent l="0" t="0" r="6985" b="11430"/>
            <wp:docPr id="28" name="图片 28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 w:hint="eastAsia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gs_index_advise('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ad.province AS province, SUM(o.actual_price)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DESC');</w:t>
      </w:r>
      <w:r w:rsidRPr="009639AD">
        <w:rPr>
          <w:rFonts w:ascii="Huawei Sans" w:hAnsi="Huawei Sans" w:cs="Huawei Sans"/>
        </w:rPr>
        <w:t xml:space="preserve"> </w:t>
      </w:r>
    </w:p>
    <w:p w14:paraId="7A8627CD" w14:textId="7B3B4A4E" w:rsidR="00A01E24" w:rsidRDefault="00386F27" w:rsidP="00A01E24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076AC126" wp14:editId="2580953D">
            <wp:extent cx="2910840" cy="2019300"/>
            <wp:effectExtent l="0" t="0" r="0" b="7620"/>
            <wp:docPr id="45" name="图片 45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7E21" w14:textId="77777777" w:rsidR="00A01E24" w:rsidRPr="009639AD" w:rsidRDefault="00A01E24" w:rsidP="00A01E24">
      <w:pPr>
        <w:pStyle w:val="1e"/>
        <w:rPr>
          <w:rFonts w:ascii="Huawei Sans" w:hAnsi="Huawei Sans" w:cs="Huawei Sans" w:hint="eastAsia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hypopg_display_index();</w:t>
      </w:r>
    </w:p>
    <w:p w14:paraId="4D1E93C9" w14:textId="4CFB2E20" w:rsidR="00A01E24" w:rsidRDefault="00EA08D8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lastRenderedPageBreak/>
        <w:drawing>
          <wp:inline distT="0" distB="0" distL="114300" distR="114300" wp14:anchorId="5B25691A" wp14:editId="453DDE5D">
            <wp:extent cx="6116955" cy="790575"/>
            <wp:effectExtent l="0" t="0" r="9525" b="1905"/>
            <wp:docPr id="44" name="图片 44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68D5" w14:textId="77777777" w:rsidR="00A01E24" w:rsidRDefault="00A01E24" w:rsidP="00A01E24">
      <w:pPr>
        <w:pStyle w:val="1e"/>
        <w:rPr>
          <w:rFonts w:ascii="Huawei Sans" w:eastAsia="微软雅黑" w:hAnsi="Huawei Sans" w:cs="Huawei Sans" w:hint="eastAsia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hypopg_estimate_size(16715);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hypopg_estimate_size(16716);</w:t>
      </w:r>
    </w:p>
    <w:p w14:paraId="243C845E" w14:textId="13D83B4B" w:rsidR="00A01E24" w:rsidRDefault="00EA7820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69675920" wp14:editId="3CD31943">
            <wp:extent cx="6116955" cy="790575"/>
            <wp:effectExtent l="0" t="0" r="9525" b="1905"/>
            <wp:docPr id="22" name="图片 22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ad.province AS province, SUM(o.actual_price)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DESC;</w:t>
      </w:r>
    </w:p>
    <w:p w14:paraId="29D617DE" w14:textId="30E2C707" w:rsidR="00A01E24" w:rsidRDefault="009C3CDA" w:rsidP="00A01E24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06FA2F4A" wp14:editId="46F4D1E5">
            <wp:extent cx="6112510" cy="2463800"/>
            <wp:effectExtent l="0" t="0" r="13970" b="5080"/>
            <wp:docPr id="42" name="图片 42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772B" w14:textId="77777777" w:rsidR="00A01E24" w:rsidRDefault="00A01E24" w:rsidP="00A01E24">
      <w:pPr>
        <w:pStyle w:val="1e"/>
        <w:rPr>
          <w:rFonts w:hint="eastAsia"/>
        </w:rPr>
      </w:pPr>
    </w:p>
    <w:p w14:paraId="640E6617" w14:textId="77777777" w:rsidR="00A01E24" w:rsidRDefault="00A01E24" w:rsidP="00A01E24">
      <w:pPr>
        <w:pStyle w:val="1e"/>
        <w:rPr>
          <w:rFonts w:hint="eastAsia"/>
        </w:rPr>
      </w:pPr>
      <w:r w:rsidRPr="009639AD">
        <w:t xml:space="preserve"> </w:t>
      </w:r>
    </w:p>
    <w:p w14:paraId="176F6669" w14:textId="77777777" w:rsidR="00A01E24" w:rsidRDefault="00A01E24" w:rsidP="00A01E24">
      <w:pPr>
        <w:pStyle w:val="1e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lastRenderedPageBreak/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hypopg_drop_index(16715);</w:t>
      </w:r>
    </w:p>
    <w:p w14:paraId="129E1FA1" w14:textId="6EF4D0B8" w:rsidR="00A01E24" w:rsidRDefault="00C969B8" w:rsidP="00A01E24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40F825AB" wp14:editId="0AC9F0A9">
            <wp:extent cx="3672840" cy="1089660"/>
            <wp:effectExtent l="0" t="0" r="0" b="7620"/>
            <wp:docPr id="41" name="图片 41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30BD" w14:textId="77777777" w:rsidR="00A01E24" w:rsidRDefault="00A01E24" w:rsidP="00A01E24">
      <w:pPr>
        <w:pStyle w:val="1e"/>
        <w:rPr>
          <w:rFonts w:hint="eastAsia"/>
        </w:rPr>
      </w:pPr>
    </w:p>
    <w:p w14:paraId="6ECAA6E9" w14:textId="77777777" w:rsidR="00A01E24" w:rsidRDefault="00A01E24" w:rsidP="00A01E2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hypopg_reset_index();</w:t>
      </w:r>
    </w:p>
    <w:p w14:paraId="1258B63C" w14:textId="633ED616" w:rsidR="00A01E24" w:rsidRDefault="007A3A62" w:rsidP="00A01E24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7CA7F9C8" wp14:editId="53266E28">
            <wp:extent cx="3665220" cy="1120140"/>
            <wp:effectExtent l="0" t="0" r="7620" b="7620"/>
            <wp:docPr id="39" name="图片 39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2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CD3F" w14:textId="77777777" w:rsidR="00A01E24" w:rsidRDefault="00A01E24" w:rsidP="00A01E24">
      <w:pPr>
        <w:pStyle w:val="1e"/>
        <w:rPr>
          <w:rFonts w:hint="eastAsia"/>
        </w:rPr>
      </w:pPr>
    </w:p>
    <w:p w14:paraId="59F5E598" w14:textId="77777777" w:rsidR="00A01E24" w:rsidRDefault="00A01E24" w:rsidP="00A01E24">
      <w:pPr>
        <w:pStyle w:val="1e"/>
        <w:rPr>
          <w:rFonts w:hint="eastAsia"/>
        </w:rPr>
      </w:pPr>
    </w:p>
    <w:p w14:paraId="4975CDDD" w14:textId="77777777" w:rsidR="00A01E24" w:rsidRDefault="00A01E24" w:rsidP="00A01E24">
      <w:pPr>
        <w:pStyle w:val="1e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hypopg_display_index();</w:t>
      </w:r>
    </w:p>
    <w:p w14:paraId="6F418289" w14:textId="70992416" w:rsidR="00A01E24" w:rsidRDefault="00205EB1" w:rsidP="00A01E24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3E0A55C8" wp14:editId="2D89A1D0">
            <wp:extent cx="3543300" cy="975360"/>
            <wp:effectExtent l="0" t="0" r="7620" b="0"/>
            <wp:docPr id="40" name="图片 40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3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B948" w14:textId="77777777" w:rsidR="00A01E24" w:rsidRDefault="00A01E24" w:rsidP="00A01E24">
      <w:pPr>
        <w:pStyle w:val="1e"/>
        <w:rPr>
          <w:rFonts w:hint="eastAsia"/>
        </w:rPr>
      </w:pPr>
    </w:p>
    <w:p w14:paraId="2485CE35" w14:textId="77777777" w:rsidR="00A01E24" w:rsidRDefault="00A01E24" w:rsidP="00A01E24">
      <w:pPr>
        <w:pStyle w:val="1e"/>
        <w:rPr>
          <w:rFonts w:hint="eastAsia"/>
        </w:rPr>
      </w:pPr>
    </w:p>
    <w:p w14:paraId="3C4492EF" w14:textId="77777777" w:rsidR="00A01E24" w:rsidRDefault="00A01E24" w:rsidP="00A01E24">
      <w:pPr>
        <w:pStyle w:val="1e"/>
        <w:rPr>
          <w:rFonts w:hint="eastAsia"/>
        </w:rPr>
      </w:pPr>
    </w:p>
    <w:p w14:paraId="2DC59FD6" w14:textId="77777777" w:rsidR="00A01E24" w:rsidRPr="000E2D1D" w:rsidRDefault="00A01E24" w:rsidP="00A01E24">
      <w:pPr>
        <w:pStyle w:val="1e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/opt/software/tpch-kit/dbgen/queries/queries02.log</w:t>
      </w:r>
    </w:p>
    <w:p w14:paraId="320352E8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lastRenderedPageBreak/>
        <w:t>挑战</w:t>
      </w:r>
      <w:r>
        <w:rPr>
          <w:rFonts w:ascii="Huawei Sans" w:hAnsi="Huawei Sans" w:cs="Huawei Sans"/>
        </w:rPr>
        <w:t>一</w:t>
      </w:r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r w:rsidRPr="004A12B5">
        <w:rPr>
          <w:rFonts w:ascii="Huawei Sans" w:hAnsi="Huawei Sans" w:cs="Huawei Sans"/>
        </w:rPr>
        <w:t>queries.sql</w:t>
      </w:r>
      <w:r>
        <w:rPr>
          <w:rFonts w:ascii="Huawei Sans" w:hAnsi="Huawei Sans" w:cs="Huawei Sans"/>
        </w:rPr>
        <w:t>中的查询语句，使得前后执行时间出现倍数级的提升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A01E24">
      <w:pPr>
        <w:pStyle w:val="1e"/>
        <w:rPr>
          <w:rFonts w:ascii="Huawei Sans" w:hAnsi="Huawei Sans" w:cs="Huawei Sans"/>
        </w:rPr>
      </w:pPr>
    </w:p>
    <w:p w14:paraId="3D11C7C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0F808BC2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517E501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5D47168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0FA561" w14:textId="77777777" w:rsidR="00A01E24" w:rsidRPr="00D435D3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4BF77645" w14:textId="77777777" w:rsidR="00A01E24" w:rsidRDefault="00A01E24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A23DB9" w14:textId="77777777"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r w:rsidRPr="000E2D1D">
        <w:t>openGauss</w:t>
      </w:r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>
        <w:t>在</w:t>
      </w:r>
      <w:r>
        <w:rPr>
          <w:rFonts w:hint="eastAsia"/>
        </w:rPr>
        <w:t>g</w:t>
      </w:r>
      <w:r>
        <w:t>s_model_warehouse</w:t>
      </w:r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* FROM gs_model_warehouse WHERE modelname = 'house_binary_classifier';</w:t>
      </w:r>
    </w:p>
    <w:p w14:paraId="6F8EFAD0" w14:textId="5632A088" w:rsidR="0034452C" w:rsidRPr="00860899" w:rsidRDefault="007B45E8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6F4577B7" wp14:editId="570EA06A">
            <wp:extent cx="6116955" cy="2327910"/>
            <wp:effectExtent l="0" t="0" r="9525" b="3810"/>
            <wp:docPr id="38" name="图片 38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3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F72B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336F2555" w14:textId="77777777" w:rsidR="0034452C" w:rsidRPr="000E2D1D" w:rsidRDefault="0034452C" w:rsidP="0034452C">
      <w:pPr>
        <w:pStyle w:val="1e"/>
        <w:rPr>
          <w:rFonts w:ascii="Huawei Sans" w:hAnsi="Huawei Sans" w:cs="Huawei Sans"/>
        </w:rPr>
      </w:pPr>
    </w:p>
    <w:p w14:paraId="49F7F942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* FROM gs_model_warehouse WHERE modelname = 'house_binary_classifier';</w:t>
      </w:r>
    </w:p>
    <w:p w14:paraId="0E2CAB10" w14:textId="3D7052C0" w:rsidR="0034452C" w:rsidRDefault="0037757C" w:rsidP="0034452C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19236BC4" wp14:editId="7EE9F3C6">
            <wp:extent cx="6116320" cy="2640965"/>
            <wp:effectExtent l="0" t="0" r="10160" b="10795"/>
            <wp:docPr id="37" name="图片 37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3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45B3" w14:textId="77777777" w:rsidR="0034452C" w:rsidRDefault="0034452C" w:rsidP="0034452C">
      <w:pPr>
        <w:pStyle w:val="1e"/>
        <w:rPr>
          <w:rFonts w:hint="eastAsia"/>
        </w:rPr>
      </w:pP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tax, bath, size, price, price &lt; 100000 AS price_actual, PREDICT BY house_binary_classifier (FEATURES tax, bath, size) AS price_svm_pred, PREDICT BY house_logistic_classifier (FEATURES tax, bath, size) AS price_logistic_pred FROM houses;</w:t>
      </w:r>
    </w:p>
    <w:p w14:paraId="5279A029" w14:textId="59C9DA27" w:rsidR="0034452C" w:rsidRDefault="00E066B3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2FC2F192" wp14:editId="64BA3AFD">
            <wp:extent cx="6118225" cy="2421890"/>
            <wp:effectExtent l="0" t="0" r="8255" b="1270"/>
            <wp:docPr id="36" name="图片 36" descr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3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31C5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23C031F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03E648C7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622DB4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有哪些评价指标，请分别说明他们的含义？</w:t>
      </w:r>
    </w:p>
    <w:p w14:paraId="0026494D" w14:textId="77777777" w:rsidR="0034452C" w:rsidRPr="00E94233" w:rsidRDefault="0034452C" w:rsidP="0034452C">
      <w:pPr>
        <w:pStyle w:val="1e"/>
        <w:rPr>
          <w:rFonts w:ascii="Arial" w:hAnsi="Arial" w:cs="Arial"/>
          <w:shd w:val="clear" w:color="auto" w:fill="FFFFFF"/>
        </w:rPr>
      </w:pP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回归问题有哪些评价指标，请分别说明他们的含义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638FD73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1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D998A" w14:textId="77777777" w:rsidR="005E51A5" w:rsidRDefault="005E51A5" w:rsidP="00940D2A">
      <w:pPr>
        <w:spacing w:before="0" w:after="0" w:line="240" w:lineRule="auto"/>
      </w:pPr>
      <w:r>
        <w:separator/>
      </w:r>
    </w:p>
  </w:endnote>
  <w:endnote w:type="continuationSeparator" w:id="0">
    <w:p w14:paraId="39A55991" w14:textId="77777777" w:rsidR="005E51A5" w:rsidRDefault="005E51A5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charset w:val="00"/>
    <w:family w:val="roman"/>
    <w:pitch w:val="default"/>
  </w:font>
  <w:font w:name="方正兰亭黑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Huawei Sans">
    <w:altName w:val="Calibri"/>
    <w:charset w:val="00"/>
    <w:family w:val="swiss"/>
    <w:pitch w:val="default"/>
    <w:sig w:usb0="00000000" w:usb1="00000000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Corbel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default"/>
    <w:sig w:usb0="00000000" w:usb1="00000000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EA3C4" w14:textId="77777777" w:rsidR="005E51A5" w:rsidRDefault="005E51A5" w:rsidP="00940D2A">
      <w:pPr>
        <w:spacing w:before="0" w:after="0" w:line="240" w:lineRule="auto"/>
      </w:pPr>
      <w:r>
        <w:separator/>
      </w:r>
    </w:p>
  </w:footnote>
  <w:footnote w:type="continuationSeparator" w:id="0">
    <w:p w14:paraId="78D3375F" w14:textId="77777777" w:rsidR="005E51A5" w:rsidRDefault="005E51A5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0F48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47F04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087C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2F90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5EB1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25FE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7757C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86F27"/>
    <w:rsid w:val="00390D3B"/>
    <w:rsid w:val="00391A56"/>
    <w:rsid w:val="003925C2"/>
    <w:rsid w:val="003938C4"/>
    <w:rsid w:val="003938E8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061A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14F0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569A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1668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1A5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3A62"/>
    <w:rsid w:val="007A40F2"/>
    <w:rsid w:val="007A43DD"/>
    <w:rsid w:val="007A4B89"/>
    <w:rsid w:val="007B1662"/>
    <w:rsid w:val="007B1E9D"/>
    <w:rsid w:val="007B43DA"/>
    <w:rsid w:val="007B45E8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28F2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CDA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4E77"/>
    <w:rsid w:val="00A25571"/>
    <w:rsid w:val="00A27105"/>
    <w:rsid w:val="00A27933"/>
    <w:rsid w:val="00A30296"/>
    <w:rsid w:val="00A30DA0"/>
    <w:rsid w:val="00A32195"/>
    <w:rsid w:val="00A3398E"/>
    <w:rsid w:val="00A37BAA"/>
    <w:rsid w:val="00A40AB1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97EDF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646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969B8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68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D33"/>
    <w:rsid w:val="00D96EE7"/>
    <w:rsid w:val="00D97207"/>
    <w:rsid w:val="00DA1A6E"/>
    <w:rsid w:val="00DA23CF"/>
    <w:rsid w:val="00DA2840"/>
    <w:rsid w:val="00DA37A8"/>
    <w:rsid w:val="00DA3CE9"/>
    <w:rsid w:val="00DA4BFB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2037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66B3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0709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8D8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A7820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0E40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0E7C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197</TotalTime>
  <Pages>15</Pages>
  <Words>761</Words>
  <Characters>4339</Characters>
  <Application>Microsoft Office Word</Application>
  <DocSecurity>0</DocSecurity>
  <Lines>36</Lines>
  <Paragraphs>10</Paragraphs>
  <ScaleCrop>false</ScaleCrop>
  <Company>Huawei Technologies Co.,Ltd.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顾 晴明</cp:lastModifiedBy>
  <cp:revision>68</cp:revision>
  <cp:lastPrinted>2016-11-21T02:33:00Z</cp:lastPrinted>
  <dcterms:created xsi:type="dcterms:W3CDTF">2020-04-26T01:02:00Z</dcterms:created>
  <dcterms:modified xsi:type="dcterms:W3CDTF">2021-12-24T08:29:00Z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(3)UU+9mYAFChZ1d194UwgndEGt9khZB/N9qYbBPd/mRUb92E4knkhKOhmpfOu1LoQo6SL0Hq4c
v2yKcz4eN/zTpxlMFvsRo7cW3dMTopONuIB+gVvxrqZBiQAvrl1OrzI2ov9GN9KW2HxtWD/o
erMLb7zCrfhdFz/i9UjKhLuRcgV+lcjqQozueL21Zirv1bvOg60UBYDnuEq8P14tObg2ECUl
hPICvT8ZWT4QK2SqZF</vt:lpwstr>
  </property>
  <property fmtid="{D5CDD505-2E9C-101B-9397-08002B2CF9AE}" pid="15" name="_2015_ms_pID_7253431">
    <vt:lpwstr>EM+5xX1y1+twiU/ixQFXmxAueVBRR+WzVkZ/12U8Sl+nGp4mlbl0ju
9cZdYpEsN6povLokpJ6JziEKBhMDAG4AJHogON2pG4SQT2k3A9DBGNZPyt/DPL7Yg9m9XSXi
Hv/PNS4lkyiyUrgTZuKJJU+4Hv8R2BLS4dt4t9PxoW7COOJzhr7fgmGeo++coZId7nVwGoo2
G6JyxtOD0vAY8l2Vx80q6P12cNaTfXcU+OK1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GDxs3AliAd8VDZOuvAdyqIo=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