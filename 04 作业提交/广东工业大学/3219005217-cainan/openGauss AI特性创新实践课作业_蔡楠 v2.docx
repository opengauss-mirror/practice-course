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3FBF504D" w:rsidR="00874304" w:rsidRDefault="008912E3" w:rsidP="00170BD2">
      <w:pPr>
        <w:pStyle w:val="1e"/>
        <w:rPr>
          <w:rFonts w:hint="eastAsia"/>
        </w:rPr>
      </w:pPr>
      <w:r w:rsidRPr="008912E3">
        <w:rPr>
          <w:noProof/>
        </w:rPr>
        <w:drawing>
          <wp:inline distT="0" distB="0" distL="0" distR="0" wp14:anchorId="06A57EA2" wp14:editId="061896D1">
            <wp:extent cx="6120130" cy="897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8912E3">
      <w:pPr>
        <w:pStyle w:val="1e"/>
        <w:ind w:left="0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4DEF6B58" w:rsidR="003049DF" w:rsidRDefault="008912E3" w:rsidP="00170BD2">
      <w:pPr>
        <w:pStyle w:val="1e"/>
        <w:rPr>
          <w:rFonts w:hint="eastAsia"/>
        </w:rPr>
      </w:pPr>
      <w:r w:rsidRPr="008912E3">
        <w:rPr>
          <w:noProof/>
        </w:rPr>
        <w:drawing>
          <wp:inline distT="0" distB="0" distL="0" distR="0" wp14:anchorId="09A22530" wp14:editId="56B08BC8">
            <wp:extent cx="6103620" cy="1183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14E191F8" w:rsidR="006854E3" w:rsidRPr="009639AD" w:rsidRDefault="008912E3" w:rsidP="006854E3">
      <w:pPr>
        <w:pStyle w:val="1e"/>
        <w:rPr>
          <w:rFonts w:ascii="Huawei Sans" w:hAnsi="Huawei Sans" w:cs="Huawei Sans"/>
        </w:rPr>
      </w:pPr>
      <w:r w:rsidRPr="008912E3">
        <w:rPr>
          <w:rFonts w:ascii="Huawei Sans" w:hAnsi="Huawei Sans" w:cs="Huawei Sans"/>
          <w:noProof/>
        </w:rPr>
        <w:drawing>
          <wp:inline distT="0" distB="0" distL="0" distR="0" wp14:anchorId="50A7EE6D" wp14:editId="04719804">
            <wp:extent cx="6086475" cy="183451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5688D423" w:rsidR="006854E3" w:rsidRPr="009639AD" w:rsidRDefault="000B139A" w:rsidP="006854E3">
      <w:pPr>
        <w:pStyle w:val="1e"/>
        <w:rPr>
          <w:rFonts w:ascii="Huawei Sans" w:hAnsi="Huawei Sans" w:cs="Huawei Sans"/>
        </w:rPr>
      </w:pPr>
      <w:r w:rsidRPr="000B139A">
        <w:rPr>
          <w:rFonts w:ascii="Huawei Sans" w:hAnsi="Huawei Sans" w:cs="Huawei Sans"/>
          <w:noProof/>
        </w:rPr>
        <w:drawing>
          <wp:inline distT="0" distB="0" distL="0" distR="0" wp14:anchorId="74161135" wp14:editId="6AD827EB">
            <wp:extent cx="6120130" cy="11944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1C2EE706" w:rsidR="006854E3" w:rsidRPr="009639AD" w:rsidRDefault="000B13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E618448" wp14:editId="614825C5">
            <wp:extent cx="6120130" cy="13252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A99E47A" w:rsidR="006854E3" w:rsidRDefault="000B139A" w:rsidP="006854E3">
      <w:pPr>
        <w:pStyle w:val="1e"/>
        <w:rPr>
          <w:rFonts w:ascii="Huawei Sans" w:hAnsi="Huawei Sans" w:cs="Huawei Sans"/>
        </w:rPr>
      </w:pPr>
      <w:r w:rsidRPr="000B139A">
        <w:rPr>
          <w:rFonts w:ascii="Huawei Sans" w:hAnsi="Huawei Sans" w:cs="Huawei Sans"/>
          <w:noProof/>
        </w:rPr>
        <w:drawing>
          <wp:inline distT="0" distB="0" distL="0" distR="0" wp14:anchorId="264DA57D" wp14:editId="36628082">
            <wp:extent cx="6120130" cy="1263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265C605A" w:rsidR="006854E3" w:rsidRPr="009639AD" w:rsidRDefault="000B13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0E934E3" wp14:editId="6C4D2839">
            <wp:extent cx="6120130" cy="1263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4B3BB4A6" w:rsidR="006854E3" w:rsidRPr="009639AD" w:rsidRDefault="000B13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C8E1959" wp14:editId="35C70BE4">
            <wp:extent cx="6120130" cy="12204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6A136750" w:rsidR="006854E3" w:rsidRPr="009639AD" w:rsidRDefault="000B13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56F67F8" wp14:editId="276C7645">
            <wp:extent cx="6120130" cy="1220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54F32465" w:rsidR="006854E3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0EC8249D" w14:textId="77777777" w:rsidR="006D0309" w:rsidRPr="009639AD" w:rsidRDefault="006D0309" w:rsidP="006D0309">
      <w:pPr>
        <w:pStyle w:val="1e"/>
        <w:ind w:left="0"/>
        <w:rPr>
          <w:rFonts w:ascii="Huawei Sans" w:hAnsi="Huawei Sans" w:cs="Huawei Sans"/>
        </w:rPr>
      </w:pP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012E3F3A" w:rsidR="006854E3" w:rsidRPr="009639AD" w:rsidRDefault="006D03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63C540F" wp14:editId="1E3DD652">
            <wp:extent cx="6120130" cy="5981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613551F" w14:textId="4D4DBF5D" w:rsidR="006D0309" w:rsidRDefault="006D03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AB3437A" wp14:editId="51DFCB6D">
            <wp:extent cx="6120130" cy="5340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41AC9D1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16D68B08" w:rsidR="006854E3" w:rsidRDefault="00F1425F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FA081EC" wp14:editId="0BA50507">
            <wp:extent cx="3476625" cy="4105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16D18A6F" w:rsidR="006854E3" w:rsidRDefault="00F1425F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7FB88189" wp14:editId="644E7455">
            <wp:extent cx="3914775" cy="1400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414EDBC0" w:rsidR="006854E3" w:rsidRDefault="00040CB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95121B4" wp14:editId="0886BEC6">
            <wp:extent cx="3571875" cy="1104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5FF9A3AC" w:rsidR="006854E3" w:rsidRDefault="00040CB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0708F1C7" wp14:editId="7D300F2B">
            <wp:extent cx="4010025" cy="38766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4F8D1561" w:rsidR="006854E3" w:rsidRDefault="00040CB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727A1D40" wp14:editId="51C1197C">
            <wp:extent cx="3219450" cy="40481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2C9D0BCC" w:rsidR="006854E3" w:rsidRDefault="00040CB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FDA5C7D" wp14:editId="171AF6E9">
            <wp:extent cx="3524250" cy="3943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05D26E7A" w:rsidR="00A01E24" w:rsidRPr="009639AD" w:rsidRDefault="00516681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4E4E37B" wp14:editId="7BC5DF08">
            <wp:extent cx="6120130" cy="3644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34EA13CC" w:rsidR="00A01E24" w:rsidRPr="009639AD" w:rsidRDefault="00F65CE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3063BCC" wp14:editId="4552EC03">
            <wp:extent cx="6120130" cy="19056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23DF20EB" w:rsidR="00A01E24" w:rsidRPr="000E2D1D" w:rsidRDefault="00323607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FE9650" wp14:editId="0CA2BF13">
            <wp:extent cx="6120130" cy="2569210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5D1A6E74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5A0C3CC5" w:rsidR="00A01E24" w:rsidRDefault="00DF7503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284293C" wp14:editId="57F46AD0">
            <wp:extent cx="6120130" cy="2586355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0A96EF43" w:rsidR="00A01E24" w:rsidRDefault="00FE101D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B659E9A" wp14:editId="5DE9F905">
            <wp:extent cx="6120130" cy="409003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3A55D809" w:rsidR="00A01E24" w:rsidRDefault="00FE101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A4DB4B4" wp14:editId="085B91C1">
            <wp:extent cx="6120130" cy="22910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5FB643D7" w:rsidR="00A01E24" w:rsidRDefault="00FE101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E557FF2" wp14:editId="55AC2EAA">
            <wp:extent cx="6120130" cy="848995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030C2E6D" w:rsidR="00A01E24" w:rsidRDefault="00FE101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BD7EA0B" wp14:editId="453A7985">
            <wp:extent cx="5962650" cy="1066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C632" w14:textId="14117D80" w:rsidR="00FE101D" w:rsidRDefault="00FE101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E086340" wp14:editId="22D48098">
            <wp:extent cx="5057775" cy="10096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8B73F22" w:rsidR="00A01E24" w:rsidRDefault="002F69D1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FDFA0F" wp14:editId="0C9138EF">
            <wp:extent cx="6120130" cy="38569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2D07CBB9" w:rsidR="00A01E24" w:rsidRDefault="002F69D1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F1F392C" wp14:editId="0BE112F9">
            <wp:extent cx="5981700" cy="10287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053CD3F" w14:textId="52C3E390" w:rsidR="00A01E24" w:rsidRDefault="002F69D1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FFDFC14" wp14:editId="0DBC7345">
            <wp:extent cx="4686300" cy="1047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3471FD71" w:rsidR="00A01E24" w:rsidRDefault="002F69D1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414A262" wp14:editId="76A64444">
            <wp:extent cx="4514850" cy="10001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32E0C77D" w:rsidR="00A01E24" w:rsidRDefault="00B26B63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7451C9C5" wp14:editId="3692220F">
            <wp:extent cx="6120130" cy="3210560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66B6F801" w:rsidR="0034452C" w:rsidRPr="009639AD" w:rsidRDefault="00FA7141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4553AF9" wp14:editId="646CED24">
            <wp:extent cx="6120130" cy="4438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77777777" w:rsidR="0034452C" w:rsidRDefault="0034452C" w:rsidP="0034452C">
      <w:pPr>
        <w:pStyle w:val="1e"/>
        <w:rPr>
          <w:rFonts w:hint="eastAsia"/>
        </w:rPr>
      </w:pPr>
    </w:p>
    <w:p w14:paraId="62AB45B3" w14:textId="3F486B14" w:rsidR="0034452C" w:rsidRDefault="00222A90" w:rsidP="0034452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40A2F9" wp14:editId="74E92732">
            <wp:extent cx="6120130" cy="243776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50B500BB" w:rsidR="0034452C" w:rsidRDefault="00BC4F0B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AE9DFC6" wp14:editId="0C58C296">
            <wp:extent cx="6120130" cy="23241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9258" w14:textId="77777777" w:rsidR="00E00F5A" w:rsidRDefault="00E00F5A" w:rsidP="00940D2A">
      <w:pPr>
        <w:spacing w:before="0" w:after="0" w:line="240" w:lineRule="auto"/>
      </w:pPr>
      <w:r>
        <w:separator/>
      </w:r>
    </w:p>
  </w:endnote>
  <w:endnote w:type="continuationSeparator" w:id="0">
    <w:p w14:paraId="518C5F7F" w14:textId="77777777" w:rsidR="00E00F5A" w:rsidRDefault="00E00F5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9DBA" w14:textId="77777777" w:rsidR="00E00F5A" w:rsidRDefault="00E00F5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3383039" w14:textId="77777777" w:rsidR="00E00F5A" w:rsidRDefault="00E00F5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0CB3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39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116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2A90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9D1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3607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6681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30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2E3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6B63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4F0B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0B9F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49E0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503"/>
    <w:rsid w:val="00DF7819"/>
    <w:rsid w:val="00E00406"/>
    <w:rsid w:val="00E00F5A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3A4D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425F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65CED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141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101D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</TotalTime>
  <Pages>19</Pages>
  <Words>766</Words>
  <Characters>4367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Candice</cp:lastModifiedBy>
  <cp:revision>2</cp:revision>
  <cp:lastPrinted>2016-11-21T02:33:00Z</cp:lastPrinted>
  <dcterms:created xsi:type="dcterms:W3CDTF">2021-11-14T01:19:00Z</dcterms:created>
  <dcterms:modified xsi:type="dcterms:W3CDTF">2021-11-14T01:19:00Z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