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73F00E39" w:rsidR="0020153C" w:rsidRPr="006651F6" w:rsidRDefault="0008786B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利用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Chameleon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工具迁移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81D3DAE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08786B">
        <w:rPr>
          <w:rFonts w:hint="eastAsia"/>
        </w:rPr>
        <w:t>安装</w:t>
      </w:r>
      <w:r w:rsidR="0008786B">
        <w:rPr>
          <w:rFonts w:hint="eastAsia"/>
        </w:rPr>
        <w:t>Chameleon</w:t>
      </w:r>
      <w:r w:rsidR="0008786B">
        <w:rPr>
          <w:rFonts w:hint="eastAsia"/>
        </w:rPr>
        <w:t>工具</w:t>
      </w:r>
    </w:p>
    <w:p w14:paraId="4671CCD7" w14:textId="0D2322D1" w:rsidR="00CB4013" w:rsidRDefault="0008786B" w:rsidP="00CB4013">
      <w:pPr>
        <w:pStyle w:val="1e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Chameleon</w:t>
      </w:r>
      <w:r>
        <w:rPr>
          <w:rFonts w:hint="eastAsia"/>
        </w:rPr>
        <w:t>工具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615E053B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08786B">
        <w:t>Chameleon</w:t>
      </w:r>
      <w:r w:rsidR="0008786B">
        <w:rPr>
          <w:rFonts w:hint="eastAsia"/>
        </w:rPr>
        <w:t>工具安装是否成功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51A5A48A" w:rsidR="00874304" w:rsidRDefault="0008786B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Chameleon</w:t>
      </w:r>
      <w:r>
        <w:rPr>
          <w:rFonts w:hint="eastAsia"/>
        </w:rPr>
        <w:t>工具版本</w:t>
      </w:r>
      <w:r w:rsidR="00202D59">
        <w:rPr>
          <w:rFonts w:hint="eastAsia"/>
        </w:rPr>
        <w:t>成功截图</w:t>
      </w:r>
    </w:p>
    <w:p w14:paraId="42EFD85A" w14:textId="064BC5C6" w:rsidR="0008786B" w:rsidRPr="004E7AAD" w:rsidRDefault="0008786B" w:rsidP="0008786B">
      <w:pPr>
        <w:pStyle w:val="afffff2"/>
      </w:pPr>
      <w:r w:rsidRPr="00DE0ACB">
        <w:t xml:space="preserve">[omm@opengauss01 </w:t>
      </w:r>
      <w:proofErr w:type="spellStart"/>
      <w:r w:rsidRPr="00DE0ACB">
        <w:t>openGauss</w:t>
      </w:r>
      <w:proofErr w:type="spellEnd"/>
      <w:r w:rsidRPr="00DE0ACB">
        <w:t>-server]$</w:t>
      </w:r>
      <w:r w:rsidRPr="004E7AAD">
        <w:rPr>
          <w:rFonts w:hint="eastAsia"/>
        </w:rPr>
        <w:t xml:space="preserve"> </w:t>
      </w:r>
      <w:r w:rsidRPr="007D37BF">
        <w:rPr>
          <w:rFonts w:hint="eastAsia"/>
        </w:rPr>
        <w:t>chameleon  --version</w:t>
      </w:r>
      <w:r w:rsidRPr="007D37BF">
        <w:rPr>
          <w:rFonts w:hint="eastAsia"/>
        </w:rPr>
        <w:tab/>
        <w:t>#</w:t>
      </w:r>
      <w:r w:rsidRPr="007D37BF">
        <w:rPr>
          <w:rFonts w:hint="eastAsia"/>
        </w:rPr>
        <w:t>查看安装完成版本</w:t>
      </w:r>
    </w:p>
    <w:p w14:paraId="5AA62436" w14:textId="1249E834" w:rsidR="0008786B" w:rsidRDefault="00D3616F" w:rsidP="0008786B">
      <w:pPr>
        <w:pStyle w:val="1e"/>
        <w:ind w:left="1381"/>
        <w:rPr>
          <w:rFonts w:hint="eastAsia"/>
        </w:rPr>
      </w:pPr>
      <w:r>
        <w:rPr>
          <w:noProof/>
        </w:rPr>
        <w:drawing>
          <wp:inline distT="0" distB="0" distL="0" distR="0" wp14:anchorId="385DC7CA" wp14:editId="00C6735E">
            <wp:extent cx="5448772" cy="563929"/>
            <wp:effectExtent l="0" t="0" r="0" b="7620"/>
            <wp:docPr id="1204544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4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186E4F7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08786B">
        <w:rPr>
          <w:rFonts w:hint="eastAsia"/>
        </w:rPr>
        <w:t>迁移</w:t>
      </w:r>
    </w:p>
    <w:p w14:paraId="5B779104" w14:textId="77848DD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="0008786B">
        <w:rPr>
          <w:rFonts w:ascii="Huawei Sans" w:hAnsi="Huawei Sans" w:cs="Huawei Sans" w:hint="eastAsia"/>
        </w:rPr>
        <w:t>是否将数据迁移成功</w:t>
      </w:r>
      <w:r w:rsidRPr="009639AD">
        <w:rPr>
          <w:rFonts w:ascii="Huawei Sans" w:hAnsi="Huawei Sans" w:cs="Huawei Sans"/>
        </w:rPr>
        <w:t>验证</w:t>
      </w:r>
    </w:p>
    <w:p w14:paraId="15033CB1" w14:textId="50B517D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proofErr w:type="spellStart"/>
      <w:r w:rsidR="0008786B">
        <w:rPr>
          <w:rFonts w:ascii="Huawei Sans" w:hAnsi="Huawei Sans" w:cs="Huawei Sans" w:hint="eastAsia"/>
        </w:rPr>
        <w:t>openGuass</w:t>
      </w:r>
      <w:proofErr w:type="spellEnd"/>
      <w:r w:rsidR="007066C4">
        <w:rPr>
          <w:rFonts w:ascii="Huawei Sans" w:hAnsi="Huawei Sans" w:cs="Huawei Sans" w:hint="eastAsia"/>
        </w:rPr>
        <w:t>数据库</w:t>
      </w:r>
      <w:r w:rsidR="0008786B">
        <w:rPr>
          <w:rFonts w:ascii="Huawei Sans" w:hAnsi="Huawei Sans" w:cs="Huawei Sans" w:hint="eastAsia"/>
        </w:rPr>
        <w:t>的迁移表</w:t>
      </w:r>
      <w:r w:rsidRPr="009639AD">
        <w:rPr>
          <w:rFonts w:ascii="Huawei Sans" w:hAnsi="Huawei Sans" w:cs="Huawei Sans"/>
        </w:rPr>
        <w:t>，并将结果进行</w:t>
      </w:r>
      <w:r w:rsidR="007066C4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5AC1ADA9" w14:textId="77777777" w:rsidR="0008786B" w:rsidRPr="007D37BF" w:rsidRDefault="0008786B" w:rsidP="0008786B">
      <w:pPr>
        <w:pStyle w:val="afffff2"/>
      </w:pPr>
      <w:proofErr w:type="spellStart"/>
      <w:r>
        <w:t>Graduation_design</w:t>
      </w:r>
      <w:proofErr w:type="spellEnd"/>
      <w:r>
        <w:t xml:space="preserve">=# </w:t>
      </w:r>
      <w:r w:rsidRPr="007D37BF">
        <w:rPr>
          <w:rFonts w:hint="eastAsia"/>
        </w:rPr>
        <w:t xml:space="preserve">Set </w:t>
      </w:r>
      <w:proofErr w:type="spellStart"/>
      <w:r w:rsidRPr="007D37BF">
        <w:rPr>
          <w:rFonts w:hint="eastAsia"/>
        </w:rPr>
        <w:t>current_schema</w:t>
      </w:r>
      <w:proofErr w:type="spellEnd"/>
      <w:r w:rsidRPr="007D37BF">
        <w:rPr>
          <w:rFonts w:hint="eastAsia"/>
        </w:rPr>
        <w:t>=</w:t>
      </w:r>
      <w:r w:rsidRPr="007D37BF">
        <w:rPr>
          <w:rFonts w:hint="eastAsia"/>
        </w:rPr>
        <w:t>”</w:t>
      </w:r>
      <w:proofErr w:type="spellStart"/>
      <w:r w:rsidRPr="007D37BF">
        <w:rPr>
          <w:rFonts w:hint="eastAsia"/>
        </w:rPr>
        <w:t>oasys</w:t>
      </w:r>
      <w:proofErr w:type="spellEnd"/>
      <w:r w:rsidRPr="007D37BF">
        <w:rPr>
          <w:rFonts w:hint="eastAsia"/>
        </w:rPr>
        <w:t>”</w:t>
      </w:r>
    </w:p>
    <w:p w14:paraId="53301BF6" w14:textId="77777777" w:rsidR="0008786B" w:rsidRPr="004E7AAD" w:rsidRDefault="0008786B" w:rsidP="0008786B">
      <w:pPr>
        <w:pStyle w:val="afffff2"/>
        <w:rPr>
          <w:b/>
          <w:color w:val="C7000B"/>
        </w:rPr>
      </w:pPr>
      <w:proofErr w:type="spellStart"/>
      <w:r>
        <w:t>Graduation_design</w:t>
      </w:r>
      <w:proofErr w:type="spellEnd"/>
      <w:r>
        <w:t xml:space="preserve">=# </w:t>
      </w:r>
      <w:r>
        <w:rPr>
          <w:rFonts w:hint="eastAsia"/>
          <w:b/>
          <w:color w:val="C7000B"/>
        </w:rPr>
        <w:t>\</w:t>
      </w:r>
      <w:r>
        <w:rPr>
          <w:b/>
          <w:color w:val="C7000B"/>
        </w:rPr>
        <w:t>dt</w:t>
      </w:r>
    </w:p>
    <w:p w14:paraId="75540B52" w14:textId="708550DD" w:rsidR="006854E3" w:rsidRPr="007066C4" w:rsidRDefault="00AF3D7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7C129D" wp14:editId="43E2F344">
            <wp:extent cx="5257800" cy="3638550"/>
            <wp:effectExtent l="0" t="0" r="0" b="0"/>
            <wp:docPr id="21" name="Draw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AFB27E4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08786B">
        <w:rPr>
          <w:rFonts w:hint="eastAsia"/>
        </w:rPr>
        <w:t>学生选课管理系统验证</w:t>
      </w:r>
    </w:p>
    <w:p w14:paraId="4DD36D74" w14:textId="3E86D2A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="009C0C69">
        <w:rPr>
          <w:rFonts w:ascii="Huawei Sans" w:hAnsi="Huawei Sans" w:cs="Huawei Sans" w:hint="eastAsia"/>
        </w:rPr>
        <w:t>应用部署成功后的验证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64AB9C98" w:rsidR="00A01E24" w:rsidRPr="009639AD" w:rsidRDefault="00AF3D7E" w:rsidP="00A01E24">
      <w:pPr>
        <w:pStyle w:val="1e"/>
        <w:rPr>
          <w:rFonts w:ascii="Huawei Sans" w:hAnsi="Huawei Sans" w:cs="Huawei Sans"/>
        </w:rPr>
      </w:pPr>
      <w:r w:rsidRPr="00AF3D7E">
        <w:rPr>
          <w:rFonts w:ascii="Huawei Sans" w:hAnsi="Huawei Sans" w:cs="Huawei Sans"/>
        </w:rPr>
        <w:drawing>
          <wp:inline distT="0" distB="0" distL="0" distR="0" wp14:anchorId="26A37213" wp14:editId="3B66D93A">
            <wp:extent cx="6120130" cy="3442970"/>
            <wp:effectExtent l="0" t="0" r="0" b="5080"/>
            <wp:docPr id="21888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1E23" w14:textId="77777777" w:rsidR="00CF4073" w:rsidRDefault="00CF4073" w:rsidP="00940D2A">
      <w:pPr>
        <w:spacing w:before="0" w:after="0" w:line="240" w:lineRule="auto"/>
      </w:pPr>
      <w:r>
        <w:separator/>
      </w:r>
    </w:p>
  </w:endnote>
  <w:endnote w:type="continuationSeparator" w:id="0">
    <w:p w14:paraId="1987A6B4" w14:textId="77777777" w:rsidR="00CF4073" w:rsidRDefault="00CF407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3C86" w14:textId="77777777" w:rsidR="00CF4073" w:rsidRDefault="00CF407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CA29874" w14:textId="77777777" w:rsidR="00CF4073" w:rsidRDefault="00CF407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712684032">
    <w:abstractNumId w:val="19"/>
  </w:num>
  <w:num w:numId="2" w16cid:durableId="1327703672">
    <w:abstractNumId w:val="9"/>
  </w:num>
  <w:num w:numId="3" w16cid:durableId="500006082">
    <w:abstractNumId w:val="5"/>
  </w:num>
  <w:num w:numId="4" w16cid:durableId="632561760">
    <w:abstractNumId w:val="2"/>
  </w:num>
  <w:num w:numId="5" w16cid:durableId="228732344">
    <w:abstractNumId w:val="12"/>
  </w:num>
  <w:num w:numId="6" w16cid:durableId="1532189573">
    <w:abstractNumId w:val="4"/>
  </w:num>
  <w:num w:numId="7" w16cid:durableId="1595362338">
    <w:abstractNumId w:val="1"/>
  </w:num>
  <w:num w:numId="8" w16cid:durableId="633213466">
    <w:abstractNumId w:val="8"/>
  </w:num>
  <w:num w:numId="9" w16cid:durableId="596140278">
    <w:abstractNumId w:val="13"/>
  </w:num>
  <w:num w:numId="10" w16cid:durableId="874347148">
    <w:abstractNumId w:val="10"/>
  </w:num>
  <w:num w:numId="11" w16cid:durableId="227885668">
    <w:abstractNumId w:val="15"/>
  </w:num>
  <w:num w:numId="12" w16cid:durableId="1875537668">
    <w:abstractNumId w:val="0"/>
  </w:num>
  <w:num w:numId="13" w16cid:durableId="18631390">
    <w:abstractNumId w:val="3"/>
  </w:num>
  <w:num w:numId="14" w16cid:durableId="795224482">
    <w:abstractNumId w:val="18"/>
  </w:num>
  <w:num w:numId="15" w16cid:durableId="1836845391">
    <w:abstractNumId w:val="16"/>
  </w:num>
  <w:num w:numId="16" w16cid:durableId="1595824874">
    <w:abstractNumId w:val="17"/>
  </w:num>
  <w:num w:numId="17" w16cid:durableId="1284968825">
    <w:abstractNumId w:val="14"/>
  </w:num>
  <w:num w:numId="18" w16cid:durableId="47385054">
    <w:abstractNumId w:val="21"/>
  </w:num>
  <w:num w:numId="19" w16cid:durableId="1011449368">
    <w:abstractNumId w:val="20"/>
  </w:num>
  <w:num w:numId="20" w16cid:durableId="1868907251">
    <w:abstractNumId w:val="11"/>
  </w:num>
  <w:num w:numId="21" w16cid:durableId="644968223">
    <w:abstractNumId w:val="6"/>
  </w:num>
  <w:num w:numId="22" w16cid:durableId="167392063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86B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2E14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D7E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407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16F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BD0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BB5F50-10FB-43A7-A93A-17F3D2C818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</TotalTime>
  <Pages>4</Pages>
  <Words>67</Words>
  <Characters>382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han kong</cp:lastModifiedBy>
  <cp:revision>6</cp:revision>
  <cp:lastPrinted>2016-11-21T02:33:00Z</cp:lastPrinted>
  <dcterms:created xsi:type="dcterms:W3CDTF">2023-02-03T11:17:00Z</dcterms:created>
  <dcterms:modified xsi:type="dcterms:W3CDTF">2023-05-19T13:45:00Z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(3)GWC0/8P7Ohhn6IuC2EWQbX0KO1bxf9D3TE7YE7gpyHRxHzYPtkO8VsBc5qg9xNLCKhIowZWX
RU8gfqlolu4BjJdjajusrR5KI5pCYgex7UWP8EV6T9QJL9nZIJtDsuVOE1tvWQdJK4EQD9ip
FK7TOsmJ4q6Zzjxd/6exc58auXZarBsF+zn6FiugTp9lzqEUXDk3h5Ln6VnDkwSE8eEULA4X
9yiPUn22wnkhQI3c74</vt:lpwstr>
  </property>
  <property fmtid="{D5CDD505-2E9C-101B-9397-08002B2CF9AE}" pid="15" name="_2015_ms_pID_7253431">
    <vt:lpwstr>OJ65hEmthrxZXwk8qLVhrWNkocOMWMLPtnqR5LFdrgwDrPaUFX4fd5
QnkI+XY5HMNxGbDgK5tH3Wmp1WRlqnYi5OVT8Qn0pN2dJTljwO2sfzEPWOKigBru0RdNqlOb
WMcMhpuasmMCrgZhEWyGeSkoyhJDu7Tl97TnrDGlo1dqXCF1PhAq0G61QYygR44VsmUA3z4W
Fn4ucm1J7b9zpIoyfB6bzBTmg9arWWEAF0tq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E/RbG1LUFCaZC6yPV8DQwL8=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