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2621BC42" w:rsidR="0020153C" w:rsidRPr="006651F6" w:rsidRDefault="007066C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安装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MySQL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部署学生管理系统</w:t>
      </w:r>
      <w:r w:rsidRPr="006651F6">
        <w:rPr>
          <w:rFonts w:ascii="HuaweiSans-Regular" w:eastAsia="方正兰亭黑简体" w:hAnsi="HuaweiSans-Regular" w:hint="eastAsia"/>
          <w:lang w:eastAsia="zh-CN"/>
        </w:rPr>
        <w:t xml:space="preserve"> 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37A74055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7066C4">
        <w:rPr>
          <w:rFonts w:hint="eastAsia"/>
        </w:rPr>
        <w:t>ECS</w:t>
      </w:r>
      <w:r w:rsidR="007066C4">
        <w:rPr>
          <w:rFonts w:hint="eastAsia"/>
        </w:rPr>
        <w:t>弹性云服务器购买</w:t>
      </w:r>
    </w:p>
    <w:p w14:paraId="4671CCD7" w14:textId="63415AA4" w:rsidR="00CB4013" w:rsidRDefault="007066C4" w:rsidP="00CB4013">
      <w:pPr>
        <w:pStyle w:val="1e"/>
        <w:rPr>
          <w:rFonts w:hint="eastAsia"/>
        </w:rPr>
      </w:pPr>
      <w:r>
        <w:rPr>
          <w:rFonts w:hint="eastAsia"/>
        </w:rPr>
        <w:t>ECS</w:t>
      </w:r>
      <w:r>
        <w:rPr>
          <w:rFonts w:hint="eastAsia"/>
        </w:rPr>
        <w:t>弹性云服务器购买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979F35C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7066C4">
        <w:rPr>
          <w:rFonts w:hint="eastAsia"/>
        </w:rPr>
        <w:t>ECS</w:t>
      </w:r>
      <w:r w:rsidR="007066C4">
        <w:rPr>
          <w:rFonts w:hint="eastAsia"/>
        </w:rPr>
        <w:t>是否购买成功</w:t>
      </w:r>
      <w:r w:rsidR="008501BC">
        <w:rPr>
          <w:rFonts w:ascii="Huawei Sans" w:hAnsi="Huawei Sans" w:cs="Huawei Sans" w:hint="eastAsia"/>
        </w:rPr>
        <w:t>验证</w:t>
      </w:r>
    </w:p>
    <w:p w14:paraId="089DC5EA" w14:textId="6D21B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</w:t>
      </w:r>
      <w:r w:rsidR="007066C4">
        <w:rPr>
          <w:rFonts w:hint="eastAsia"/>
        </w:rPr>
        <w:t>购买</w:t>
      </w:r>
      <w:r w:rsidR="007066C4">
        <w:rPr>
          <w:rFonts w:hint="eastAsia"/>
        </w:rPr>
        <w:t>ECS</w:t>
      </w:r>
      <w:r w:rsidR="00202D59">
        <w:rPr>
          <w:rFonts w:hint="eastAsia"/>
        </w:rPr>
        <w:t>成功截图</w:t>
      </w:r>
    </w:p>
    <w:p w14:paraId="27BE5D34" w14:textId="7BF86540" w:rsidR="00874304" w:rsidRDefault="00C34B93" w:rsidP="00170BD2">
      <w:pPr>
        <w:pStyle w:val="1e"/>
        <w:rPr>
          <w:rFonts w:hint="eastAsia"/>
        </w:rPr>
      </w:pPr>
      <w:r w:rsidRPr="00C34B93">
        <w:rPr>
          <w:noProof/>
        </w:rPr>
        <w:drawing>
          <wp:inline distT="0" distB="0" distL="0" distR="0" wp14:anchorId="22A30D2B" wp14:editId="27A566CC">
            <wp:extent cx="4889500" cy="1449398"/>
            <wp:effectExtent l="0" t="0" r="6350" b="0"/>
            <wp:docPr id="501393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31" cy="145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22499953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bookmarkStart w:id="0" w:name="_Hlk126343457"/>
      <w:r w:rsidR="007066C4">
        <w:rPr>
          <w:rFonts w:hint="eastAsia"/>
        </w:rPr>
        <w:t>MySQL</w:t>
      </w:r>
      <w:bookmarkEnd w:id="0"/>
      <w:r w:rsidR="007066C4">
        <w:rPr>
          <w:rFonts w:hint="eastAsia"/>
        </w:rPr>
        <w:t>数据库部署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372DD7BB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proofErr w:type="spellStart"/>
      <w:r w:rsidR="007066C4">
        <w:rPr>
          <w:rFonts w:ascii="Huawei Sans" w:hAnsi="Huawei Sans" w:cs="Huawei Sans" w:hint="eastAsia"/>
        </w:rPr>
        <w:t>Mysql</w:t>
      </w:r>
      <w:proofErr w:type="spellEnd"/>
      <w:r w:rsidR="007066C4">
        <w:rPr>
          <w:rFonts w:ascii="Huawei Sans" w:hAnsi="Huawei Sans" w:cs="Huawei Sans" w:hint="eastAsia"/>
        </w:rPr>
        <w:t>数据库状态</w:t>
      </w:r>
      <w:r w:rsidRPr="009639AD">
        <w:rPr>
          <w:rFonts w:ascii="Huawei Sans" w:hAnsi="Huawei Sans" w:cs="Huawei Sans"/>
        </w:rPr>
        <w:t>，并将结果进行</w:t>
      </w:r>
      <w:r w:rsidR="007066C4">
        <w:rPr>
          <w:rFonts w:ascii="Huawei Sans" w:hAnsi="Huawei Sans" w:cs="Huawei Sans" w:hint="eastAsia"/>
        </w:rPr>
        <w:t>截</w:t>
      </w:r>
      <w:r w:rsidRPr="009639AD">
        <w:rPr>
          <w:rFonts w:ascii="Huawei Sans" w:hAnsi="Huawei Sans" w:cs="Huawei Sans"/>
        </w:rPr>
        <w:t>图：</w:t>
      </w:r>
    </w:p>
    <w:p w14:paraId="383C1DE7" w14:textId="2F191CF5" w:rsidR="006854E3" w:rsidRPr="009639AD" w:rsidRDefault="007066C4" w:rsidP="006854E3">
      <w:pPr>
        <w:pStyle w:val="afffff2"/>
        <w:rPr>
          <w:rFonts w:ascii="Huawei Sans" w:hAnsi="Huawei Sans" w:cs="Huawei Sans"/>
        </w:rPr>
      </w:pPr>
      <w:r w:rsidRPr="007066C4">
        <w:rPr>
          <w:rFonts w:ascii="Huawei Sans" w:hAnsi="Huawei Sans" w:cs="Huawei Sans"/>
        </w:rPr>
        <w:t xml:space="preserve">[omm@opengauss01 </w:t>
      </w:r>
      <w:proofErr w:type="spellStart"/>
      <w:r w:rsidRPr="007066C4">
        <w:rPr>
          <w:rFonts w:ascii="Huawei Sans" w:hAnsi="Huawei Sans" w:cs="Huawei Sans"/>
        </w:rPr>
        <w:t>openGauss</w:t>
      </w:r>
      <w:proofErr w:type="spellEnd"/>
      <w:r w:rsidRPr="007066C4">
        <w:rPr>
          <w:rFonts w:ascii="Huawei Sans" w:hAnsi="Huawei Sans" w:cs="Huawei Sans"/>
        </w:rPr>
        <w:t xml:space="preserve">-server]$ service </w:t>
      </w:r>
      <w:proofErr w:type="spellStart"/>
      <w:r w:rsidRPr="007066C4">
        <w:rPr>
          <w:rFonts w:ascii="Huawei Sans" w:hAnsi="Huawei Sans" w:cs="Huawei Sans"/>
        </w:rPr>
        <w:t>mysql</w:t>
      </w:r>
      <w:proofErr w:type="spellEnd"/>
      <w:r w:rsidRPr="007066C4">
        <w:rPr>
          <w:rFonts w:ascii="Huawei Sans" w:hAnsi="Huawei Sans" w:cs="Huawei Sans"/>
        </w:rPr>
        <w:t xml:space="preserve"> status</w:t>
      </w:r>
    </w:p>
    <w:p w14:paraId="75540B52" w14:textId="4F11F7CA" w:rsidR="006854E3" w:rsidRPr="007066C4" w:rsidRDefault="00C34B93" w:rsidP="006854E3">
      <w:pPr>
        <w:pStyle w:val="1e"/>
        <w:rPr>
          <w:rFonts w:ascii="Huawei Sans" w:hAnsi="Huawei Sans" w:cs="Huawei Sans"/>
        </w:rPr>
      </w:pPr>
      <w:r w:rsidRPr="00C34B93">
        <w:rPr>
          <w:rFonts w:ascii="Huawei Sans" w:hAnsi="Huawei Sans" w:cs="Huawei Sans"/>
          <w:noProof/>
        </w:rPr>
        <w:drawing>
          <wp:inline distT="0" distB="0" distL="0" distR="0" wp14:anchorId="57841B23" wp14:editId="35D532FE">
            <wp:extent cx="5295900" cy="438150"/>
            <wp:effectExtent l="0" t="0" r="0" b="0"/>
            <wp:docPr id="1104453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F5BDF1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="00C34B93">
        <w:rPr>
          <w:rFonts w:ascii="Huawei Sans" w:hAnsi="Huawei Sans" w:cs="Huawei Sans" w:hint="eastAsia"/>
        </w:rPr>
        <w:t>数</w:t>
      </w:r>
      <w:r w:rsidR="007066C4">
        <w:rPr>
          <w:rFonts w:hint="eastAsia"/>
        </w:rPr>
        <w:t>据库导入表进行验证</w:t>
      </w:r>
    </w:p>
    <w:p w14:paraId="562A4A9E" w14:textId="0E7CD427" w:rsidR="006854E3" w:rsidRDefault="007066C4" w:rsidP="009C0C69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在导入数据库原始</w:t>
      </w:r>
      <w:proofErr w:type="spellStart"/>
      <w:r>
        <w:rPr>
          <w:rFonts w:ascii="Huawei Sans" w:hAnsi="Huawei Sans" w:cs="Huawei Sans" w:hint="eastAsia"/>
        </w:rPr>
        <w:t>sql</w:t>
      </w:r>
      <w:proofErr w:type="spellEnd"/>
      <w:r>
        <w:rPr>
          <w:rFonts w:ascii="Huawei Sans" w:hAnsi="Huawei Sans" w:cs="Huawei Sans" w:hint="eastAsia"/>
        </w:rPr>
        <w:t>文件之后</w:t>
      </w:r>
      <w:r w:rsidR="006854E3" w:rsidRPr="009639AD">
        <w:rPr>
          <w:rFonts w:ascii="Huawei Sans" w:hAnsi="Huawei Sans" w:cs="Huawei Sans"/>
        </w:rPr>
        <w:t>，执行</w:t>
      </w:r>
      <w:r w:rsidR="009C0C69">
        <w:rPr>
          <w:rFonts w:ascii="Huawei Sans" w:hAnsi="Huawei Sans" w:cs="Huawei Sans" w:hint="eastAsia"/>
        </w:rPr>
        <w:t>命令查看表并</w:t>
      </w:r>
      <w:r w:rsidR="006854E3" w:rsidRPr="009639AD">
        <w:rPr>
          <w:rFonts w:ascii="Huawei Sans" w:hAnsi="Huawei Sans" w:cs="Huawei Sans"/>
        </w:rPr>
        <w:t>截图</w:t>
      </w:r>
    </w:p>
    <w:p w14:paraId="0AD0763E" w14:textId="6EF195B3" w:rsidR="009C0C69" w:rsidRPr="009639AD" w:rsidRDefault="009C0C69" w:rsidP="009C0C69">
      <w:pPr>
        <w:pStyle w:val="afffff2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</w:t>
      </w:r>
      <w:proofErr w:type="spellStart"/>
      <w:r w:rsidR="00C34B93">
        <w:rPr>
          <w:rFonts w:ascii="Huawei Sans" w:hAnsi="Huawei Sans" w:cs="Huawei Sans"/>
        </w:rPr>
        <w:t>m</w:t>
      </w:r>
      <w:r w:rsidR="00C34B93">
        <w:rPr>
          <w:rFonts w:ascii="Huawei Sans" w:hAnsi="Huawei Sans" w:cs="Huawei Sans" w:hint="eastAsia"/>
        </w:rPr>
        <w:t>ysql</w:t>
      </w:r>
      <w:proofErr w:type="spellEnd"/>
      <w:r w:rsidR="00C34B93">
        <w:rPr>
          <w:rFonts w:ascii="Huawei Sans" w:hAnsi="Huawei Sans" w:cs="Huawei Sans" w:hint="eastAsia"/>
        </w:rPr>
        <w:t>&gt;</w:t>
      </w:r>
      <w:r w:rsidRPr="007066C4"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 w:hint="eastAsia"/>
        </w:rPr>
        <w:t>show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 w:hint="eastAsia"/>
        </w:rPr>
        <w:t>table</w:t>
      </w:r>
      <w:r w:rsidR="00C34B93">
        <w:rPr>
          <w:rFonts w:ascii="Huawei Sans" w:hAnsi="Huawei Sans" w:cs="Huawei Sans"/>
        </w:rPr>
        <w:t>s;</w:t>
      </w:r>
    </w:p>
    <w:p w14:paraId="60228C6D" w14:textId="174E2FEA" w:rsidR="009C0C69" w:rsidRPr="009C0C69" w:rsidRDefault="00C34B93" w:rsidP="009C0C69">
      <w:pPr>
        <w:pStyle w:val="1e"/>
        <w:ind w:left="1381"/>
        <w:rPr>
          <w:rFonts w:ascii="Huawei Sans" w:hAnsi="Huawei Sans" w:cs="Huawei Sans"/>
        </w:rPr>
      </w:pPr>
      <w:r w:rsidRPr="00C34B93">
        <w:rPr>
          <w:rFonts w:ascii="Huawei Sans" w:hAnsi="Huawei Sans" w:cs="Huawei Sans"/>
          <w:noProof/>
        </w:rPr>
        <w:drawing>
          <wp:inline distT="0" distB="0" distL="0" distR="0" wp14:anchorId="3FA51E76" wp14:editId="65841608">
            <wp:extent cx="4349750" cy="3683000"/>
            <wp:effectExtent l="0" t="0" r="0" b="0"/>
            <wp:docPr id="14467112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2888A893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 w:rsidRPr="000E2D1D">
        <w:t>应用</w:t>
      </w:r>
      <w:r w:rsidR="009C0C69">
        <w:rPr>
          <w:rFonts w:hint="eastAsia"/>
        </w:rPr>
        <w:t>部署</w:t>
      </w:r>
    </w:p>
    <w:p w14:paraId="4DD36D74" w14:textId="3E86D2A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="009C0C69">
        <w:rPr>
          <w:rFonts w:ascii="Huawei Sans" w:hAnsi="Huawei Sans" w:cs="Huawei Sans" w:hint="eastAsia"/>
        </w:rPr>
        <w:t>应用部署成功后的验证</w:t>
      </w:r>
    </w:p>
    <w:p w14:paraId="431AE504" w14:textId="5001529A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="009C0C69">
        <w:rPr>
          <w:rFonts w:ascii="Huawei Sans" w:hAnsi="Huawei Sans" w:cs="Huawei Sans" w:hint="eastAsia"/>
        </w:rPr>
        <w:t>在连接到学生管理登录页面后并截图，需要带上登录</w:t>
      </w:r>
      <w:r w:rsidR="009C0C69">
        <w:rPr>
          <w:rFonts w:ascii="Huawei Sans" w:hAnsi="Huawei Sans" w:cs="Huawei Sans" w:hint="eastAsia"/>
        </w:rPr>
        <w:t>IP</w:t>
      </w:r>
      <w:r w:rsidRPr="009639AD">
        <w:rPr>
          <w:rFonts w:ascii="Huawei Sans" w:hAnsi="Huawei Sans" w:cs="Huawei Sans"/>
        </w:rPr>
        <w:t>：</w:t>
      </w:r>
    </w:p>
    <w:p w14:paraId="5244998D" w14:textId="37E32410" w:rsidR="00A01E24" w:rsidRDefault="00C34B93" w:rsidP="00A01E24">
      <w:pPr>
        <w:pStyle w:val="1e"/>
        <w:rPr>
          <w:rFonts w:ascii="Huawei Sans" w:hAnsi="Huawei Sans" w:cs="Huawei Sans"/>
        </w:rPr>
      </w:pPr>
      <w:r w:rsidRPr="00C34B93">
        <w:rPr>
          <w:rFonts w:ascii="Huawei Sans" w:hAnsi="Huawei Sans" w:cs="Huawei Sans"/>
          <w:noProof/>
        </w:rPr>
        <w:drawing>
          <wp:inline distT="0" distB="0" distL="0" distR="0" wp14:anchorId="62AFF760" wp14:editId="6F8FA4E0">
            <wp:extent cx="5219700" cy="2772864"/>
            <wp:effectExtent l="0" t="0" r="0" b="8890"/>
            <wp:docPr id="18299687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635" cy="277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BA15" w14:textId="77777777" w:rsidR="00C34B93" w:rsidRPr="009639AD" w:rsidRDefault="00C34B93" w:rsidP="00A01E24">
      <w:pPr>
        <w:pStyle w:val="1e"/>
        <w:rPr>
          <w:rFonts w:ascii="Huawei Sans" w:hAnsi="Huawei Sans" w:cs="Huawei Sans" w:hint="eastAsia"/>
        </w:rPr>
      </w:pPr>
    </w:p>
    <w:p w14:paraId="2CC387F9" w14:textId="090521D3" w:rsidR="00A01E24" w:rsidRDefault="00C34B93" w:rsidP="00A01E24">
      <w:pPr>
        <w:pStyle w:val="1e"/>
        <w:rPr>
          <w:rFonts w:ascii="Huawei Sans" w:hAnsi="Huawei Sans" w:cs="Huawei Sans"/>
        </w:rPr>
      </w:pPr>
      <w:r w:rsidRPr="00C34B93">
        <w:rPr>
          <w:rFonts w:ascii="Huawei Sans" w:hAnsi="Huawei Sans" w:cs="Huawei Sans"/>
          <w:noProof/>
        </w:rPr>
        <w:drawing>
          <wp:inline distT="0" distB="0" distL="0" distR="0" wp14:anchorId="2B9E3F84" wp14:editId="5079BB4F">
            <wp:extent cx="5143500" cy="2732384"/>
            <wp:effectExtent l="0" t="0" r="0" b="0"/>
            <wp:docPr id="18063764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48" cy="27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B2FE" w14:textId="46EFA729" w:rsidR="00C34B93" w:rsidRDefault="00C34B93" w:rsidP="00A01E24">
      <w:pPr>
        <w:pStyle w:val="1e"/>
        <w:rPr>
          <w:rFonts w:ascii="Huawei Sans" w:hAnsi="Huawei Sans" w:cs="Huawei Sans" w:hint="eastAsia"/>
        </w:rPr>
      </w:pPr>
      <w:r w:rsidRPr="00C34B93">
        <w:rPr>
          <w:rFonts w:ascii="Huawei Sans" w:hAnsi="Huawei Sans" w:cs="Huawei Sans"/>
          <w:noProof/>
        </w:rPr>
        <w:lastRenderedPageBreak/>
        <w:drawing>
          <wp:inline distT="0" distB="0" distL="0" distR="0" wp14:anchorId="2345E58A" wp14:editId="701B9876">
            <wp:extent cx="5295347" cy="2813050"/>
            <wp:effectExtent l="0" t="0" r="635" b="6350"/>
            <wp:docPr id="183319856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04" cy="281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1108" w14:textId="77777777" w:rsidR="00C34B93" w:rsidRPr="009639AD" w:rsidRDefault="00C34B93" w:rsidP="00A01E24">
      <w:pPr>
        <w:pStyle w:val="1e"/>
        <w:rPr>
          <w:rFonts w:ascii="Huawei Sans" w:hAnsi="Huawei Sans" w:cs="Huawei Sans" w:hint="eastAsia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5E2EAB" w:rsidSect="00033B54">
      <w:headerReference w:type="default" r:id="rId19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EF207" w14:textId="77777777" w:rsidR="007B2BCD" w:rsidRDefault="007B2BCD" w:rsidP="00940D2A">
      <w:pPr>
        <w:spacing w:before="0" w:after="0" w:line="240" w:lineRule="auto"/>
      </w:pPr>
      <w:r>
        <w:separator/>
      </w:r>
    </w:p>
  </w:endnote>
  <w:endnote w:type="continuationSeparator" w:id="0">
    <w:p w14:paraId="51571EB9" w14:textId="77777777" w:rsidR="007B2BCD" w:rsidRDefault="007B2BCD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DD6D" w14:textId="77777777" w:rsidR="007B2BCD" w:rsidRDefault="007B2BCD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574F1FC" w14:textId="77777777" w:rsidR="007B2BCD" w:rsidRDefault="007B2BCD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406080208">
    <w:abstractNumId w:val="19"/>
  </w:num>
  <w:num w:numId="2" w16cid:durableId="1022586838">
    <w:abstractNumId w:val="9"/>
  </w:num>
  <w:num w:numId="3" w16cid:durableId="1811242516">
    <w:abstractNumId w:val="5"/>
  </w:num>
  <w:num w:numId="4" w16cid:durableId="1585988307">
    <w:abstractNumId w:val="2"/>
  </w:num>
  <w:num w:numId="5" w16cid:durableId="640159044">
    <w:abstractNumId w:val="12"/>
  </w:num>
  <w:num w:numId="6" w16cid:durableId="1441490474">
    <w:abstractNumId w:val="4"/>
  </w:num>
  <w:num w:numId="7" w16cid:durableId="1512649481">
    <w:abstractNumId w:val="1"/>
  </w:num>
  <w:num w:numId="8" w16cid:durableId="47147320">
    <w:abstractNumId w:val="8"/>
  </w:num>
  <w:num w:numId="9" w16cid:durableId="783501440">
    <w:abstractNumId w:val="13"/>
  </w:num>
  <w:num w:numId="10" w16cid:durableId="1212882103">
    <w:abstractNumId w:val="10"/>
  </w:num>
  <w:num w:numId="11" w16cid:durableId="1341541741">
    <w:abstractNumId w:val="15"/>
  </w:num>
  <w:num w:numId="12" w16cid:durableId="180821883">
    <w:abstractNumId w:val="0"/>
  </w:num>
  <w:num w:numId="13" w16cid:durableId="1757366056">
    <w:abstractNumId w:val="3"/>
  </w:num>
  <w:num w:numId="14" w16cid:durableId="2099983905">
    <w:abstractNumId w:val="18"/>
  </w:num>
  <w:num w:numId="15" w16cid:durableId="1665670547">
    <w:abstractNumId w:val="16"/>
  </w:num>
  <w:num w:numId="16" w16cid:durableId="586765964">
    <w:abstractNumId w:val="17"/>
  </w:num>
  <w:num w:numId="17" w16cid:durableId="2111969499">
    <w:abstractNumId w:val="14"/>
  </w:num>
  <w:num w:numId="18" w16cid:durableId="2129855004">
    <w:abstractNumId w:val="21"/>
  </w:num>
  <w:num w:numId="19" w16cid:durableId="1872762621">
    <w:abstractNumId w:val="20"/>
  </w:num>
  <w:num w:numId="20" w16cid:durableId="741218702">
    <w:abstractNumId w:val="11"/>
  </w:num>
  <w:num w:numId="21" w16cid:durableId="2146073655">
    <w:abstractNumId w:val="6"/>
  </w:num>
  <w:num w:numId="22" w16cid:durableId="699938683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2BC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4B93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customXml" Target="../customXml/item1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C8E782-6010-419E-BBF3-9C2C4C1782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5</TotalTime>
  <Pages>5</Pages>
  <Words>60</Words>
  <Characters>347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8613606402642</cp:lastModifiedBy>
  <cp:revision>3</cp:revision>
  <cp:lastPrinted>2016-11-21T02:33:00Z</cp:lastPrinted>
  <dcterms:created xsi:type="dcterms:W3CDTF">2023-02-03T11:17:00Z</dcterms:created>
  <dcterms:modified xsi:type="dcterms:W3CDTF">2023-05-14T08:09:00Z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(3)byyn3x9mfmdBxpzD2AQTxA9nKrBU5MI+Gh5lgUz5KjgqcrXbtao83Foc+xi2Ms1XlM7X6lZW
2gr0aeZOFqd5oKu6Mel8419wvZgA+f2wdSn+8aZ6wXCWlxPrigy1UESAbeNO4iLkU1fed1Qe
gBHxtzbudRtKLjqQPxvgb9MndfmAGy8TUgUo2p3No+XpHNrfEhnnjJTwv9RdClIG7v+8/vdb
W9LsL5u/UCQb8ODAvi</vt:lpwstr>
  </property>
  <property fmtid="{D5CDD505-2E9C-101B-9397-08002B2CF9AE}" pid="15" name="_2015_ms_pID_7253431">
    <vt:lpwstr>nllJBejRcU++nEObll2hYOk6aFGE+VZMHudt2zmz0/CEogHXv5iU45
We+YdRIGYD7ci/IQ3JUXTQWz8ipQjJL02bAKhRMQP/U8IW/g7U8BiZDGrVQ8qYfnNFCyV54S
5aVFV+OOhZlkefoWhh2dMJmi+0QryGAEGlPPX+yiG4CwbXu0yqd4GWllGc+yaLV4guaLlJep
83QNsDWgpeTp7bmu0Mkxrpy41WmHpDVnNhaR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kkzkGSwgiqxPBpg9MIIm1DM=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