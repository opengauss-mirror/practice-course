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7550BF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7550BF">
      <w:pPr>
        <w:pStyle w:val="1e"/>
        <w:rPr>
          <w:rFonts w:hint="eastAsia"/>
        </w:rPr>
      </w:pPr>
    </w:p>
    <w:p w14:paraId="76831C6D" w14:textId="543EFAC7" w:rsidR="00E7353D" w:rsidRDefault="0071233B" w:rsidP="007550BF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hint="eastAsia"/>
        </w:rPr>
        <w:t>数据库状态验证</w:t>
      </w:r>
    </w:p>
    <w:p w14:paraId="089DC5EA" w14:textId="30F2C29A" w:rsidR="00874304" w:rsidRDefault="008501BC" w:rsidP="007550BF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0AB192A" w:rsidR="00874304" w:rsidRDefault="00C8507D" w:rsidP="007550BF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F144CF" wp14:editId="38E9B069">
            <wp:extent cx="5274310" cy="770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7550BF">
      <w:pPr>
        <w:pStyle w:val="1e"/>
        <w:rPr>
          <w:rFonts w:hint="eastAsia"/>
        </w:rPr>
      </w:pPr>
    </w:p>
    <w:p w14:paraId="4D0A5A66" w14:textId="77777777" w:rsidR="00874304" w:rsidRDefault="00874304" w:rsidP="007550BF">
      <w:pPr>
        <w:pStyle w:val="1e"/>
        <w:rPr>
          <w:rFonts w:hint="eastAsia"/>
        </w:rPr>
      </w:pPr>
    </w:p>
    <w:p w14:paraId="213AD1F9" w14:textId="77777777" w:rsidR="00874304" w:rsidRDefault="00874304" w:rsidP="007550BF">
      <w:pPr>
        <w:pStyle w:val="1e"/>
        <w:rPr>
          <w:rFonts w:hint="eastAsia"/>
        </w:rPr>
      </w:pPr>
    </w:p>
    <w:p w14:paraId="68960BE8" w14:textId="49F22B68" w:rsidR="00874304" w:rsidRDefault="00874304" w:rsidP="007550BF">
      <w:pPr>
        <w:pStyle w:val="1e"/>
      </w:pPr>
      <w:r>
        <w:t>任务二</w:t>
      </w:r>
      <w:r>
        <w:rPr>
          <w:rFonts w:hint="eastAsia"/>
        </w:rPr>
        <w:t>：</w:t>
      </w:r>
      <w:r w:rsidR="008501BC">
        <w:rPr>
          <w:rFonts w:hint="eastAsia"/>
        </w:rPr>
        <w:t>数据库</w:t>
      </w:r>
      <w:r w:rsidR="008501BC">
        <w:t>服务进程验证</w:t>
      </w:r>
    </w:p>
    <w:p w14:paraId="16A71462" w14:textId="7F4C3D72" w:rsidR="002129F4" w:rsidRDefault="008501BC" w:rsidP="007550BF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查看</w:t>
      </w:r>
      <w:r>
        <w:t>数据库服务进程截图</w:t>
      </w:r>
      <w:r>
        <w:rPr>
          <w:rFonts w:hint="eastAsia"/>
        </w:rPr>
        <w:t>（包含数据库服务器的主机名）</w:t>
      </w:r>
    </w:p>
    <w:p w14:paraId="0BB35132" w14:textId="113FDF86" w:rsidR="003049DF" w:rsidRDefault="00C8507D" w:rsidP="007550BF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6EC1F0" wp14:editId="6612FF1C">
            <wp:extent cx="5274310" cy="1292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7550BF">
      <w:pPr>
        <w:pStyle w:val="1e"/>
        <w:rPr>
          <w:rFonts w:hint="eastAsia"/>
        </w:rPr>
      </w:pPr>
    </w:p>
    <w:p w14:paraId="74356FBB" w14:textId="77777777" w:rsidR="005D2ADA" w:rsidRDefault="005D2ADA" w:rsidP="007550BF">
      <w:pPr>
        <w:pStyle w:val="1e"/>
        <w:rPr>
          <w:rFonts w:hint="eastAsia"/>
        </w:rPr>
      </w:pPr>
    </w:p>
    <w:p w14:paraId="793EA8FA" w14:textId="77777777" w:rsidR="003049DF" w:rsidRDefault="003049DF" w:rsidP="007550BF">
      <w:pPr>
        <w:pStyle w:val="1e"/>
        <w:rPr>
          <w:rFonts w:hint="eastAsia"/>
        </w:rPr>
      </w:pPr>
    </w:p>
    <w:p w14:paraId="014D7053" w14:textId="1120747E" w:rsidR="0044100F" w:rsidRDefault="00F85105" w:rsidP="00183F11">
      <w:pPr>
        <w:pStyle w:val="1e"/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hint="eastAsia"/>
        </w:rPr>
        <w:t>为什么需要通过源码编译，安装数据库？</w:t>
      </w:r>
    </w:p>
    <w:p w14:paraId="2521C098" w14:textId="7C44D28A" w:rsidR="00183F11" w:rsidRDefault="00197DB7" w:rsidP="00183F11">
      <w:pPr>
        <w:pStyle w:val="1e"/>
        <w:rPr>
          <w:rFonts w:hint="eastAsia"/>
        </w:rPr>
      </w:pPr>
      <w:r w:rsidRPr="00197DB7">
        <w:rPr>
          <w:b/>
        </w:rPr>
        <w:t>答：</w:t>
      </w:r>
      <w:r w:rsidR="00183F11">
        <w:t>可以按照使用者的需求定制适合的</w:t>
      </w:r>
      <w:r>
        <w:t>功能，自由选择需要的组件。</w:t>
      </w:r>
    </w:p>
    <w:p w14:paraId="12DAC0D3" w14:textId="77777777" w:rsidR="0044100F" w:rsidRDefault="0044100F" w:rsidP="007550BF">
      <w:pPr>
        <w:pStyle w:val="1e"/>
      </w:pPr>
    </w:p>
    <w:p w14:paraId="6D24199F" w14:textId="77777777" w:rsidR="0044100F" w:rsidRDefault="0044100F" w:rsidP="007550BF">
      <w:pPr>
        <w:pStyle w:val="1e"/>
      </w:pPr>
    </w:p>
    <w:p w14:paraId="1CF7CC3B" w14:textId="77777777" w:rsidR="0044100F" w:rsidRDefault="0044100F" w:rsidP="007550BF">
      <w:pPr>
        <w:pStyle w:val="1e"/>
      </w:pPr>
    </w:p>
    <w:p w14:paraId="6962BF09" w14:textId="77777777" w:rsidR="0044100F" w:rsidRDefault="0044100F" w:rsidP="007550BF">
      <w:pPr>
        <w:pStyle w:val="1e"/>
      </w:pPr>
    </w:p>
    <w:p w14:paraId="0C47A0AD" w14:textId="77777777" w:rsidR="0044100F" w:rsidRDefault="0044100F" w:rsidP="007550BF">
      <w:pPr>
        <w:pStyle w:val="1e"/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7550BF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：数据初始化验证</w:t>
      </w:r>
    </w:p>
    <w:p w14:paraId="15033CB1" w14:textId="77777777" w:rsidR="006854E3" w:rsidRPr="009639AD" w:rsidRDefault="006854E3" w:rsidP="007550BF">
      <w:pPr>
        <w:pStyle w:val="1e"/>
      </w:pPr>
      <w:r w:rsidRPr="009639AD">
        <w:t xml:space="preserve">1. </w:t>
      </w:r>
      <w:r w:rsidRPr="009639AD">
        <w:t>查询</w:t>
      </w:r>
      <w:r w:rsidRPr="009639AD">
        <w:t>supplier</w:t>
      </w:r>
      <w:r w:rsidRPr="009639AD">
        <w:t>表的行数，并将结果进行图：</w:t>
      </w:r>
    </w:p>
    <w:p w14:paraId="383C1DE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count(*) from supplier;;</w:t>
      </w:r>
    </w:p>
    <w:p w14:paraId="75540B52" w14:textId="655BEA70" w:rsidR="006854E3" w:rsidRPr="009639AD" w:rsidRDefault="00C8507D" w:rsidP="007550BF">
      <w:pPr>
        <w:pStyle w:val="1e"/>
      </w:pPr>
      <w:r>
        <w:rPr>
          <w:noProof/>
        </w:rPr>
        <w:drawing>
          <wp:inline distT="0" distB="0" distL="0" distR="0" wp14:anchorId="123DC7F9" wp14:editId="51F78473">
            <wp:extent cx="3378374" cy="990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7550BF">
      <w:pPr>
        <w:pStyle w:val="1e"/>
      </w:pPr>
    </w:p>
    <w:p w14:paraId="10DEB1DB" w14:textId="77777777" w:rsidR="006854E3" w:rsidRPr="009639AD" w:rsidRDefault="006854E3" w:rsidP="007550BF">
      <w:pPr>
        <w:pStyle w:val="1e"/>
      </w:pPr>
    </w:p>
    <w:p w14:paraId="4A59DBDA" w14:textId="77777777" w:rsidR="006854E3" w:rsidRPr="009639AD" w:rsidRDefault="006854E3" w:rsidP="007550BF">
      <w:pPr>
        <w:pStyle w:val="1e"/>
      </w:pPr>
    </w:p>
    <w:p w14:paraId="745403FF" w14:textId="77777777" w:rsidR="006854E3" w:rsidRPr="009639AD" w:rsidRDefault="006854E3" w:rsidP="007550BF">
      <w:pPr>
        <w:pStyle w:val="1e"/>
      </w:pPr>
      <w:r w:rsidRPr="009639AD">
        <w:t>任务二：行存表与</w:t>
      </w:r>
      <w:proofErr w:type="gramStart"/>
      <w:r w:rsidRPr="009639AD">
        <w:t>列存表执行</w:t>
      </w:r>
      <w:proofErr w:type="gramEnd"/>
      <w:r w:rsidRPr="009639AD">
        <w:t>效率对比</w:t>
      </w:r>
    </w:p>
    <w:p w14:paraId="562A4A9E" w14:textId="77777777" w:rsidR="006854E3" w:rsidRPr="009639AD" w:rsidRDefault="006854E3" w:rsidP="007550BF">
      <w:pPr>
        <w:pStyle w:val="1e"/>
      </w:pPr>
      <w:r w:rsidRPr="009639AD">
        <w:t>1. 2020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的总和查询，并对比执行效率截图</w:t>
      </w:r>
    </w:p>
    <w:p w14:paraId="2F7D685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0B1D5C88" w:rsidR="006854E3" w:rsidRPr="009639AD" w:rsidRDefault="00C8507D" w:rsidP="007550BF">
      <w:pPr>
        <w:pStyle w:val="1e"/>
        <w:rPr>
          <w:rFonts w:ascii="Huawei Sans" w:hAnsi="Huawei Sans" w:cs="Huawei Sans"/>
        </w:rPr>
      </w:pPr>
      <w:r>
        <w:rPr>
          <w:rFonts w:hint="eastAsia"/>
          <w:noProof/>
        </w:rPr>
        <w:drawing>
          <wp:inline distT="0" distB="0" distL="0" distR="0" wp14:anchorId="00739365" wp14:editId="6CEA2FD4">
            <wp:extent cx="5274310" cy="1000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2.2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2E7C3B86" w:rsidR="006854E3" w:rsidRPr="009639AD" w:rsidRDefault="007550BF" w:rsidP="007550BF">
      <w:pPr>
        <w:pStyle w:val="1e"/>
        <w:rPr>
          <w:rFonts w:ascii="Huawei Sans" w:hAnsi="Huawei Sans" w:cs="Huawei Sans"/>
        </w:rPr>
      </w:pPr>
      <w:r>
        <w:rPr>
          <w:rFonts w:hint="eastAsia"/>
          <w:noProof/>
        </w:rPr>
        <w:drawing>
          <wp:inline distT="0" distB="0" distL="0" distR="0" wp14:anchorId="6F043E92" wp14:editId="10E15E67">
            <wp:extent cx="5274310" cy="1017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2.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7550BF">
      <w:pPr>
        <w:pStyle w:val="1e"/>
      </w:pPr>
      <w:r w:rsidRPr="009639AD">
        <w:t>2. 2020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的平均值查询，并对比执行效率截图</w:t>
      </w:r>
    </w:p>
    <w:p w14:paraId="7BB0757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EB133A5" w:rsidR="006854E3" w:rsidRDefault="007550BF" w:rsidP="007550BF">
      <w:pPr>
        <w:pStyle w:val="1e"/>
        <w:rPr>
          <w:rFonts w:ascii="Huawei Sans" w:hAnsi="Huawei Sans" w:cs="Huawei Sans"/>
        </w:rPr>
      </w:pPr>
      <w:r>
        <w:rPr>
          <w:rFonts w:hint="eastAsia"/>
          <w:noProof/>
        </w:rPr>
        <w:lastRenderedPageBreak/>
        <w:drawing>
          <wp:inline distT="0" distB="0" distL="0" distR="0" wp14:anchorId="6F174304" wp14:editId="6A72D6E1">
            <wp:extent cx="5274310" cy="10198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2.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7550BF">
      <w:pPr>
        <w:pStyle w:val="1e"/>
      </w:pPr>
    </w:p>
    <w:p w14:paraId="58185EDA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0A9C0E31" w:rsidR="006854E3" w:rsidRPr="009639AD" w:rsidRDefault="007550BF" w:rsidP="007550BF">
      <w:pPr>
        <w:pStyle w:val="1e"/>
        <w:rPr>
          <w:rFonts w:ascii="Huawei Sans" w:hAnsi="Huawei Sans" w:cs="Huawei Sans"/>
        </w:rPr>
      </w:pPr>
      <w:r>
        <w:rPr>
          <w:rFonts w:hint="eastAsia"/>
          <w:noProof/>
        </w:rPr>
        <w:drawing>
          <wp:inline distT="0" distB="0" distL="0" distR="0" wp14:anchorId="1FD926AC" wp14:editId="68AD6927">
            <wp:extent cx="5274310" cy="1016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.2.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7550BF">
      <w:pPr>
        <w:pStyle w:val="1e"/>
      </w:pPr>
    </w:p>
    <w:p w14:paraId="74707D1C" w14:textId="77777777" w:rsidR="006854E3" w:rsidRPr="009639AD" w:rsidRDefault="006854E3" w:rsidP="007550BF">
      <w:pPr>
        <w:pStyle w:val="1e"/>
      </w:pPr>
    </w:p>
    <w:p w14:paraId="1A7C84E6" w14:textId="77777777" w:rsidR="006854E3" w:rsidRPr="009639AD" w:rsidRDefault="006854E3" w:rsidP="007550BF">
      <w:pPr>
        <w:pStyle w:val="1e"/>
      </w:pPr>
      <w:r w:rsidRPr="009639AD">
        <w:t xml:space="preserve">3. </w:t>
      </w:r>
      <w:r w:rsidRPr="009639AD">
        <w:t>查询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的值，并对比执行效率截图。</w:t>
      </w:r>
    </w:p>
    <w:p w14:paraId="36032A6C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64EAD3E" w:rsidR="006854E3" w:rsidRPr="009639AD" w:rsidRDefault="007550BF" w:rsidP="007550BF">
      <w:pPr>
        <w:pStyle w:val="1e"/>
        <w:rPr>
          <w:rFonts w:ascii="Huawei Sans" w:hAnsi="Huawei Sans" w:cs="Huawei Sans"/>
        </w:rPr>
      </w:pPr>
      <w:r>
        <w:rPr>
          <w:rFonts w:hint="eastAsia"/>
          <w:noProof/>
        </w:rPr>
        <w:drawing>
          <wp:inline distT="0" distB="0" distL="0" distR="0" wp14:anchorId="2358F473" wp14:editId="26A699D9">
            <wp:extent cx="5073911" cy="9970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2.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740B03F2" w:rsidR="006854E3" w:rsidRPr="009639AD" w:rsidRDefault="007550BF" w:rsidP="007550BF">
      <w:pPr>
        <w:pStyle w:val="1e"/>
        <w:rPr>
          <w:rFonts w:ascii="Huawei Sans" w:hAnsi="Huawei Sans" w:cs="Huawei Sans"/>
        </w:rPr>
      </w:pPr>
      <w:r>
        <w:rPr>
          <w:rFonts w:hint="eastAsia"/>
          <w:noProof/>
        </w:rPr>
        <w:drawing>
          <wp:inline distT="0" distB="0" distL="0" distR="0" wp14:anchorId="65A3472F" wp14:editId="43EEC20C">
            <wp:extent cx="5274310" cy="1008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2.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7550BF">
      <w:pPr>
        <w:pStyle w:val="1e"/>
      </w:pPr>
      <w:r w:rsidRPr="009639AD">
        <w:t xml:space="preserve">4. </w:t>
      </w:r>
      <w:r w:rsidRPr="009639AD">
        <w:t>将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修改为</w:t>
      </w:r>
      <w:r w:rsidRPr="009639AD">
        <w:t>2468</w:t>
      </w:r>
      <w:r w:rsidRPr="009639AD">
        <w:t>，并对比执行效率截图。</w:t>
      </w:r>
    </w:p>
    <w:p w14:paraId="45314931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7641A7BC" w:rsidR="006854E3" w:rsidRPr="009639AD" w:rsidRDefault="007550BF" w:rsidP="007550BF">
      <w:pPr>
        <w:pStyle w:val="1e"/>
        <w:rPr>
          <w:rFonts w:ascii="Huawei Sans" w:hAnsi="Huawei Sans" w:cs="Huawei Sans"/>
        </w:rPr>
      </w:pPr>
      <w:r>
        <w:rPr>
          <w:rFonts w:hint="eastAsia"/>
          <w:noProof/>
        </w:rPr>
        <w:drawing>
          <wp:inline distT="0" distB="0" distL="0" distR="0" wp14:anchorId="4FCCCF42" wp14:editId="7F37E978">
            <wp:extent cx="5200917" cy="4445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2.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4E37377" w14:textId="14D17B9E" w:rsidR="007550BF" w:rsidRDefault="007550BF" w:rsidP="007550BF">
      <w:pPr>
        <w:pStyle w:val="1e"/>
        <w:rPr>
          <w:rFonts w:ascii="Huawei Sans" w:hAnsi="Huawei Sans" w:cs="Huawei Sans"/>
        </w:rPr>
      </w:pPr>
      <w:r>
        <w:rPr>
          <w:rFonts w:hint="eastAsia"/>
          <w:noProof/>
        </w:rPr>
        <w:drawing>
          <wp:inline distT="0" distB="0" distL="0" distR="0" wp14:anchorId="438018A4" wp14:editId="243E26EB">
            <wp:extent cx="5274310" cy="4362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2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77777777" w:rsidR="006854E3" w:rsidRPr="009639AD" w:rsidRDefault="006854E3" w:rsidP="007550BF">
      <w:pPr>
        <w:pStyle w:val="1e"/>
      </w:pPr>
      <w:r w:rsidRPr="009639AD">
        <w:lastRenderedPageBreak/>
        <w:t>任务三：物化视图的使用</w:t>
      </w:r>
    </w:p>
    <w:p w14:paraId="15EAA3D9" w14:textId="77777777" w:rsidR="006854E3" w:rsidRPr="009639AD" w:rsidRDefault="006854E3" w:rsidP="007550BF">
      <w:pPr>
        <w:pStyle w:val="1e"/>
      </w:pPr>
      <w:r w:rsidRPr="009639AD">
        <w:t xml:space="preserve">1. </w:t>
      </w:r>
      <w:r w:rsidRPr="009639AD">
        <w:t>创建物化视图所需要的表后，对表内容进行查询</w:t>
      </w:r>
      <w:r>
        <w:rPr>
          <w:rFonts w:hint="eastAsia"/>
        </w:rPr>
        <w:t>，</w:t>
      </w:r>
      <w:r>
        <w:t>对查询结果截图</w:t>
      </w:r>
      <w:r w:rsidRPr="009639AD">
        <w:t>：</w:t>
      </w:r>
    </w:p>
    <w:p w14:paraId="659C760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3E5CD115" w:rsidR="006854E3" w:rsidRDefault="007550BF" w:rsidP="007550BF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hint="eastAsia"/>
          <w:noProof/>
        </w:rPr>
        <w:drawing>
          <wp:inline distT="0" distB="0" distL="0" distR="0" wp14:anchorId="09CDF2FE" wp14:editId="3CEF9E04">
            <wp:extent cx="2578233" cy="29529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2.3.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7550BF">
      <w:pPr>
        <w:pStyle w:val="1e"/>
      </w:pPr>
    </w:p>
    <w:p w14:paraId="24225265" w14:textId="77777777" w:rsidR="006854E3" w:rsidRDefault="006854E3" w:rsidP="007550BF">
      <w:pPr>
        <w:pStyle w:val="1e"/>
      </w:pPr>
    </w:p>
    <w:p w14:paraId="53BFAE8D" w14:textId="77777777" w:rsidR="006854E3" w:rsidRDefault="006854E3" w:rsidP="007550BF">
      <w:pPr>
        <w:pStyle w:val="1e"/>
      </w:pPr>
    </w:p>
    <w:p w14:paraId="7B984A76" w14:textId="77777777" w:rsidR="006854E3" w:rsidRPr="009639AD" w:rsidRDefault="006854E3" w:rsidP="007550BF">
      <w:pPr>
        <w:pStyle w:val="1e"/>
      </w:pPr>
    </w:p>
    <w:p w14:paraId="1C6D78A5" w14:textId="77777777" w:rsidR="006854E3" w:rsidRPr="009639AD" w:rsidRDefault="006854E3" w:rsidP="007550BF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3F75ED67" w:rsidR="006854E3" w:rsidRDefault="007550BF" w:rsidP="007550BF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hint="eastAsia"/>
          <w:noProof/>
        </w:rPr>
        <w:drawing>
          <wp:inline distT="0" distB="0" distL="0" distR="0" wp14:anchorId="2A215F90" wp14:editId="5D5BD44D">
            <wp:extent cx="2533780" cy="9970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2.3.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7550BF">
      <w:pPr>
        <w:pStyle w:val="1e"/>
      </w:pPr>
    </w:p>
    <w:p w14:paraId="58E00A4D" w14:textId="77777777" w:rsidR="006854E3" w:rsidRDefault="006854E3" w:rsidP="007550BF">
      <w:pPr>
        <w:pStyle w:val="1e"/>
      </w:pPr>
    </w:p>
    <w:p w14:paraId="25F81E8A" w14:textId="77777777" w:rsidR="006854E3" w:rsidRDefault="006854E3" w:rsidP="007550BF">
      <w:pPr>
        <w:pStyle w:val="1e"/>
      </w:pPr>
    </w:p>
    <w:p w14:paraId="3AB8638F" w14:textId="77777777" w:rsidR="006854E3" w:rsidRDefault="006854E3" w:rsidP="007550BF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5690B9AF" w:rsidR="006854E3" w:rsidRDefault="007550BF" w:rsidP="007550BF">
      <w:pPr>
        <w:pStyle w:val="1e"/>
        <w:rPr>
          <w:rFonts w:ascii="Huawei Sans" w:hAnsi="Huawei Sans" w:cs="Huawei Sans"/>
        </w:rPr>
      </w:pPr>
      <w:r>
        <w:rPr>
          <w:rFonts w:hint="eastAsia"/>
          <w:noProof/>
        </w:rPr>
        <w:drawing>
          <wp:inline distT="0" distB="0" distL="0" distR="0" wp14:anchorId="09305D79" wp14:editId="1F7E97D7">
            <wp:extent cx="2514729" cy="103510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2.3.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7550BF">
      <w:pPr>
        <w:pStyle w:val="1e"/>
      </w:pPr>
    </w:p>
    <w:p w14:paraId="3F7055B1" w14:textId="77777777" w:rsidR="006854E3" w:rsidRDefault="006854E3" w:rsidP="007550BF">
      <w:pPr>
        <w:pStyle w:val="1e"/>
      </w:pPr>
    </w:p>
    <w:p w14:paraId="53944C87" w14:textId="77777777" w:rsidR="006854E3" w:rsidRDefault="006854E3" w:rsidP="007550BF">
      <w:pPr>
        <w:pStyle w:val="1e"/>
      </w:pPr>
    </w:p>
    <w:p w14:paraId="7B48C017" w14:textId="77777777" w:rsidR="006854E3" w:rsidRPr="00D435D3" w:rsidRDefault="006854E3" w:rsidP="007550BF">
      <w:pPr>
        <w:pStyle w:val="1e"/>
      </w:pPr>
      <w:r>
        <w:rPr>
          <w:rFonts w:hint="eastAsia"/>
        </w:rPr>
        <w:t>4.</w:t>
      </w:r>
      <w:r>
        <w:t xml:space="preserve"> </w:t>
      </w:r>
      <w:r>
        <w:t>创建增量物化视图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273A3824" w:rsidR="006854E3" w:rsidRDefault="007550BF" w:rsidP="007550BF">
      <w:pPr>
        <w:pStyle w:val="1e"/>
        <w:rPr>
          <w:rFonts w:ascii="Huawei Sans" w:hAnsi="Huawei Sans" w:cs="Huawei Sans"/>
        </w:rPr>
      </w:pPr>
      <w:r>
        <w:rPr>
          <w:rFonts w:hint="eastAsia"/>
          <w:noProof/>
        </w:rPr>
        <w:drawing>
          <wp:inline distT="0" distB="0" distL="0" distR="0" wp14:anchorId="7F8880CF" wp14:editId="32C28D32">
            <wp:extent cx="2711589" cy="28258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2.3.2.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7550BF">
      <w:pPr>
        <w:pStyle w:val="1e"/>
      </w:pPr>
    </w:p>
    <w:p w14:paraId="72E8D700" w14:textId="77777777" w:rsidR="006854E3" w:rsidRDefault="006854E3" w:rsidP="007550BF">
      <w:pPr>
        <w:pStyle w:val="1e"/>
      </w:pPr>
    </w:p>
    <w:p w14:paraId="698D0C70" w14:textId="77777777" w:rsidR="006854E3" w:rsidRDefault="006854E3" w:rsidP="007550BF">
      <w:pPr>
        <w:pStyle w:val="1e"/>
      </w:pPr>
    </w:p>
    <w:p w14:paraId="63232530" w14:textId="77777777" w:rsidR="006854E3" w:rsidRDefault="006854E3" w:rsidP="007550BF">
      <w:pPr>
        <w:pStyle w:val="1e"/>
      </w:pPr>
    </w:p>
    <w:p w14:paraId="56568FFB" w14:textId="77777777" w:rsidR="006854E3" w:rsidRPr="00D435D3" w:rsidRDefault="006854E3" w:rsidP="007550BF">
      <w:pPr>
        <w:pStyle w:val="1e"/>
      </w:pPr>
      <w:r>
        <w:t>5</w:t>
      </w:r>
      <w:r>
        <w:rPr>
          <w:rFonts w:hint="eastAsia"/>
        </w:rPr>
        <w:t>.</w:t>
      </w:r>
      <w:r>
        <w:t xml:space="preserve"> </w:t>
      </w:r>
      <w:r>
        <w:t>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098EB5D5" w:rsidR="006854E3" w:rsidRDefault="007550BF" w:rsidP="007550BF">
      <w:pPr>
        <w:pStyle w:val="1e"/>
        <w:rPr>
          <w:rFonts w:ascii="Huawei Sans" w:hAnsi="Huawei Sans" w:cs="Huawei Sans"/>
        </w:rPr>
      </w:pPr>
      <w:r>
        <w:rPr>
          <w:rFonts w:hint="eastAsia"/>
          <w:noProof/>
        </w:rPr>
        <w:drawing>
          <wp:inline distT="0" distB="0" distL="0" distR="0" wp14:anchorId="500C160B" wp14:editId="22E00CBD">
            <wp:extent cx="2419350" cy="2511156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2.3.2.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64" cy="25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E25584" wp14:editId="3E0F9DD7">
            <wp:extent cx="2216150" cy="252236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2.3.2.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566" cy="25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7550BF">
      <w:pPr>
        <w:pStyle w:val="1e"/>
      </w:pPr>
    </w:p>
    <w:p w14:paraId="0C8D97B6" w14:textId="77777777" w:rsidR="006854E3" w:rsidRDefault="006854E3" w:rsidP="007550BF">
      <w:pPr>
        <w:pStyle w:val="1e"/>
      </w:pPr>
    </w:p>
    <w:p w14:paraId="2F01E321" w14:textId="77777777" w:rsidR="006854E3" w:rsidRDefault="006854E3" w:rsidP="007550BF">
      <w:pPr>
        <w:pStyle w:val="1e"/>
      </w:pPr>
    </w:p>
    <w:p w14:paraId="767343CC" w14:textId="77777777" w:rsidR="006854E3" w:rsidRDefault="006854E3" w:rsidP="007550BF">
      <w:pPr>
        <w:pStyle w:val="1e"/>
      </w:pPr>
      <w:r w:rsidRPr="00D435D3">
        <w:rPr>
          <w:rFonts w:hint="eastAsia"/>
        </w:rPr>
        <w:lastRenderedPageBreak/>
        <w:t>实践思考题</w:t>
      </w:r>
      <w:r w:rsidRPr="00D435D3">
        <w:t>1</w:t>
      </w:r>
      <w:r>
        <w:rPr>
          <w:rFonts w:hint="eastAsia"/>
        </w:rPr>
        <w:t>：</w:t>
      </w:r>
      <w:r w:rsidRPr="00D435D3">
        <w:rPr>
          <w:rFonts w:hint="eastAsia"/>
        </w:rPr>
        <w:t>行存表</w:t>
      </w:r>
      <w:proofErr w:type="gramStart"/>
      <w:r w:rsidRPr="00D435D3">
        <w:rPr>
          <w:rFonts w:hint="eastAsia"/>
        </w:rPr>
        <w:t>与列存表</w:t>
      </w:r>
      <w:proofErr w:type="gramEnd"/>
      <w:r w:rsidRPr="00D435D3">
        <w:rPr>
          <w:rFonts w:hint="eastAsia"/>
        </w:rPr>
        <w:t>在执行相同的</w:t>
      </w:r>
      <w:r w:rsidRPr="00D435D3">
        <w:t>SQL</w:t>
      </w:r>
      <w:r w:rsidRPr="00D435D3">
        <w:t>语句时，为何执行的时间不同？在执行哪些类型</w:t>
      </w:r>
      <w:r w:rsidRPr="00D435D3">
        <w:t>SQL</w:t>
      </w:r>
      <w:r w:rsidRPr="00D435D3">
        <w:t>时，行存表效率更高？在执行哪些类型</w:t>
      </w:r>
      <w:r w:rsidRPr="00D435D3">
        <w:t>SQL</w:t>
      </w:r>
      <w:r w:rsidRPr="00D435D3">
        <w:t>时，</w:t>
      </w:r>
      <w:proofErr w:type="gramStart"/>
      <w:r w:rsidRPr="00D435D3">
        <w:t>列存表</w:t>
      </w:r>
      <w:proofErr w:type="gramEnd"/>
      <w:r w:rsidRPr="00D435D3">
        <w:t>效率更高？</w:t>
      </w:r>
    </w:p>
    <w:p w14:paraId="3EFCEF02" w14:textId="7DB6FD19" w:rsidR="006854E3" w:rsidRDefault="00197DB7" w:rsidP="007550BF">
      <w:pPr>
        <w:pStyle w:val="1e"/>
      </w:pPr>
      <w:r w:rsidRPr="00197DB7">
        <w:rPr>
          <w:b/>
        </w:rPr>
        <w:t>答：</w:t>
      </w:r>
      <w:proofErr w:type="gramStart"/>
      <w:r>
        <w:t>列存表</w:t>
      </w:r>
      <w:proofErr w:type="gramEnd"/>
      <w:r>
        <w:t>适用于逐列</w:t>
      </w:r>
      <w:r>
        <w:rPr>
          <w:rFonts w:hint="eastAsia"/>
        </w:rPr>
        <w:t>(</w:t>
      </w:r>
      <w:proofErr w:type="gramStart"/>
      <w:r>
        <w:t>按列访问</w:t>
      </w:r>
      <w:proofErr w:type="gramEnd"/>
      <w:r>
        <w:t>)</w:t>
      </w:r>
      <w:r>
        <w:t>取出数据的情景，计算一列的</w:t>
      </w:r>
      <w:r>
        <w:rPr>
          <w:rFonts w:hint="eastAsia"/>
        </w:rPr>
        <w:t xml:space="preserve"> sum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avg</w:t>
      </w:r>
      <w:proofErr w:type="spellEnd"/>
      <w:r>
        <w:t>；行存表适用于</w:t>
      </w:r>
      <w:r>
        <w:rPr>
          <w:rFonts w:hint="eastAsia"/>
        </w:rPr>
        <w:t>逐行</w:t>
      </w:r>
      <w:r>
        <w:rPr>
          <w:rFonts w:hint="eastAsia"/>
        </w:rPr>
        <w:t>(</w:t>
      </w:r>
      <w:r>
        <w:t>按行访问</w:t>
      </w:r>
      <w:r>
        <w:t>)</w:t>
      </w:r>
      <w:r>
        <w:rPr>
          <w:rFonts w:hint="eastAsia"/>
        </w:rPr>
        <w:t>取出数据的情景，查找、修改一条记录。</w:t>
      </w:r>
      <w:r>
        <w:t>两者执行操作时间不同是因为</w:t>
      </w:r>
      <w:r>
        <w:t>IO</w:t>
      </w:r>
      <w:r>
        <w:t>次数不同，</w:t>
      </w:r>
      <w:proofErr w:type="gramStart"/>
      <w:r>
        <w:t>列存表</w:t>
      </w:r>
      <w:proofErr w:type="gramEnd"/>
      <w:r>
        <w:t>在去</w:t>
      </w:r>
      <w:proofErr w:type="gramStart"/>
      <w:r>
        <w:t>一列数据一列数据</w:t>
      </w:r>
      <w:proofErr w:type="gramEnd"/>
      <w:r>
        <w:t>在统一数据块中，直接将这一块读入内存，此时行存表数据分散在不同数据块，需要多次</w:t>
      </w:r>
      <w:r>
        <w:t>IO</w:t>
      </w:r>
      <w:r>
        <w:t>。</w:t>
      </w:r>
    </w:p>
    <w:p w14:paraId="0869E9FC" w14:textId="77777777" w:rsidR="006854E3" w:rsidRDefault="006854E3" w:rsidP="007550BF">
      <w:pPr>
        <w:pStyle w:val="1e"/>
      </w:pPr>
    </w:p>
    <w:p w14:paraId="62421C3F" w14:textId="77777777" w:rsidR="006854E3" w:rsidRDefault="006854E3" w:rsidP="007550BF">
      <w:pPr>
        <w:pStyle w:val="1e"/>
      </w:pPr>
    </w:p>
    <w:p w14:paraId="1D428377" w14:textId="77777777" w:rsidR="006854E3" w:rsidRDefault="006854E3" w:rsidP="007550BF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D435D3">
        <w:rPr>
          <w:rFonts w:hint="eastAsia"/>
        </w:rPr>
        <w:t>全量物化视图与增量物化视图有哪些差别？</w:t>
      </w:r>
    </w:p>
    <w:p w14:paraId="480B0E29" w14:textId="77777777" w:rsidR="00197DB7" w:rsidRDefault="00197DB7" w:rsidP="00197DB7">
      <w:r w:rsidRPr="00197DB7">
        <w:rPr>
          <w:b/>
        </w:rPr>
        <w:t>答：</w:t>
      </w:r>
      <w:r>
        <w:t>全量物化视图不允许使用增量更新：</w:t>
      </w:r>
    </w:p>
    <w:p w14:paraId="6B2B1628" w14:textId="77777777" w:rsidR="00197DB7" w:rsidRDefault="00197DB7" w:rsidP="00197DB7">
      <w:pPr>
        <w:jc w:val="center"/>
      </w:pPr>
      <w:r>
        <w:rPr>
          <w:rFonts w:hint="eastAsia"/>
          <w:noProof/>
        </w:rPr>
        <w:drawing>
          <wp:inline distT="0" distB="0" distL="0" distR="0" wp14:anchorId="5C69E85E" wp14:editId="6604392F">
            <wp:extent cx="4635738" cy="76203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DF82" w14:textId="77777777" w:rsidR="00197DB7" w:rsidRDefault="00197DB7" w:rsidP="00197DB7">
      <w:pPr>
        <w:rPr>
          <w:rFonts w:ascii="Helvetica" w:hAnsi="Helvetica" w:cs="Helvetica"/>
          <w:color w:val="252B3A"/>
          <w:szCs w:val="21"/>
          <w:shd w:val="clear" w:color="auto" w:fill="FFFFFF"/>
        </w:rPr>
      </w:pPr>
      <w:r>
        <w:t>只能用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252B3A"/>
          <w:szCs w:val="21"/>
          <w:shd w:val="clear" w:color="auto" w:fill="FFFFFF"/>
        </w:rPr>
        <w:t xml:space="preserve">REFRESH MATERIALIZED VIEW [ </w:t>
      </w:r>
      <w:proofErr w:type="spellStart"/>
      <w:r>
        <w:rPr>
          <w:rFonts w:ascii="Helvetica" w:hAnsi="Helvetica" w:cs="Helvetica"/>
          <w:color w:val="252B3A"/>
          <w:szCs w:val="21"/>
          <w:shd w:val="clear" w:color="auto" w:fill="FFFFFF"/>
        </w:rPr>
        <w:t>view_name</w:t>
      </w:r>
      <w:proofErr w:type="spellEnd"/>
      <w:r>
        <w:rPr>
          <w:rFonts w:ascii="Helvetica" w:hAnsi="Helvetica" w:cs="Helvetica"/>
          <w:color w:val="252B3A"/>
          <w:szCs w:val="21"/>
          <w:shd w:val="clear" w:color="auto" w:fill="FFFFFF"/>
        </w:rPr>
        <w:t xml:space="preserve"> ];</w:t>
      </w:r>
    </w:p>
    <w:p w14:paraId="1C747C7C" w14:textId="77777777" w:rsidR="00197DB7" w:rsidRDefault="00197DB7" w:rsidP="00197DB7">
      <w:pPr>
        <w:rPr>
          <w:rFonts w:ascii="Helvetica" w:hAnsi="Helvetica" w:cs="Helvetica"/>
          <w:color w:val="252B3A"/>
          <w:szCs w:val="21"/>
          <w:shd w:val="clear" w:color="auto" w:fill="FFFFFF"/>
        </w:rPr>
      </w:pPr>
      <w:r>
        <w:rPr>
          <w:rFonts w:ascii="Helvetica" w:hAnsi="Helvetica" w:cs="Helvetica"/>
          <w:color w:val="252B3A"/>
          <w:szCs w:val="21"/>
          <w:shd w:val="clear" w:color="auto" w:fill="FFFFFF"/>
        </w:rPr>
        <w:t>增量物化视图支持：</w:t>
      </w:r>
    </w:p>
    <w:p w14:paraId="3BD85712" w14:textId="77777777" w:rsidR="00197DB7" w:rsidRDefault="00197DB7" w:rsidP="00197DB7">
      <w:pPr>
        <w:rPr>
          <w:rFonts w:ascii="Helvetica" w:hAnsi="Helvetica" w:cs="Helvetica"/>
          <w:color w:val="252B3A"/>
          <w:szCs w:val="21"/>
          <w:shd w:val="clear" w:color="auto" w:fill="FFFFFF"/>
        </w:rPr>
      </w:pPr>
      <w:r>
        <w:rPr>
          <w:rFonts w:ascii="Helvetica" w:hAnsi="Helvetica" w:cs="Helvetica"/>
          <w:color w:val="252B3A"/>
          <w:szCs w:val="21"/>
          <w:shd w:val="clear" w:color="auto" w:fill="FFFFFF"/>
        </w:rPr>
        <w:t xml:space="preserve">REFRESH MATERIALIZED VIEW </w:t>
      </w:r>
      <w:proofErr w:type="gramStart"/>
      <w:r>
        <w:rPr>
          <w:rFonts w:ascii="Helvetica" w:hAnsi="Helvetica" w:cs="Helvetica"/>
          <w:color w:val="252B3A"/>
          <w:szCs w:val="21"/>
          <w:shd w:val="clear" w:color="auto" w:fill="FFFFFF"/>
        </w:rPr>
        <w:t xml:space="preserve">[ </w:t>
      </w:r>
      <w:proofErr w:type="spellStart"/>
      <w:r>
        <w:rPr>
          <w:rFonts w:ascii="Helvetica" w:hAnsi="Helvetica" w:cs="Helvetica"/>
          <w:color w:val="252B3A"/>
          <w:szCs w:val="21"/>
          <w:shd w:val="clear" w:color="auto" w:fill="FFFFFF"/>
        </w:rPr>
        <w:t>view</w:t>
      </w:r>
      <w:proofErr w:type="gramEnd"/>
      <w:r>
        <w:rPr>
          <w:rFonts w:ascii="Helvetica" w:hAnsi="Helvetica" w:cs="Helvetica"/>
          <w:color w:val="252B3A"/>
          <w:szCs w:val="21"/>
          <w:shd w:val="clear" w:color="auto" w:fill="FFFFFF"/>
        </w:rPr>
        <w:t>_name</w:t>
      </w:r>
      <w:proofErr w:type="spellEnd"/>
      <w:r>
        <w:rPr>
          <w:rFonts w:ascii="Helvetica" w:hAnsi="Helvetica" w:cs="Helvetica"/>
          <w:color w:val="252B3A"/>
          <w:szCs w:val="21"/>
          <w:shd w:val="clear" w:color="auto" w:fill="FFFFFF"/>
        </w:rPr>
        <w:t xml:space="preserve"> ];</w:t>
      </w:r>
    </w:p>
    <w:p w14:paraId="759125F4" w14:textId="77777777" w:rsidR="00197DB7" w:rsidRPr="008675F8" w:rsidRDefault="00197DB7" w:rsidP="00197DB7">
      <w:r>
        <w:rPr>
          <w:rFonts w:ascii="Helvetica" w:hAnsi="Helvetica" w:cs="Helvetica"/>
          <w:color w:val="252B3A"/>
          <w:szCs w:val="21"/>
          <w:shd w:val="clear" w:color="auto" w:fill="FFFFFF"/>
        </w:rPr>
        <w:t xml:space="preserve">REFRESH INCREMENTAL MATERIALIZED VIEW </w:t>
      </w:r>
      <w:proofErr w:type="gramStart"/>
      <w:r>
        <w:rPr>
          <w:rFonts w:ascii="Helvetica" w:hAnsi="Helvetica" w:cs="Helvetica"/>
          <w:color w:val="252B3A"/>
          <w:szCs w:val="21"/>
          <w:shd w:val="clear" w:color="auto" w:fill="FFFFFF"/>
        </w:rPr>
        <w:t xml:space="preserve">[ </w:t>
      </w:r>
      <w:proofErr w:type="spellStart"/>
      <w:r>
        <w:rPr>
          <w:rFonts w:ascii="Helvetica" w:hAnsi="Helvetica" w:cs="Helvetica"/>
          <w:color w:val="252B3A"/>
          <w:szCs w:val="21"/>
          <w:shd w:val="clear" w:color="auto" w:fill="FFFFFF"/>
        </w:rPr>
        <w:t>view</w:t>
      </w:r>
      <w:proofErr w:type="gramEnd"/>
      <w:r>
        <w:rPr>
          <w:rFonts w:ascii="Helvetica" w:hAnsi="Helvetica" w:cs="Helvetica"/>
          <w:color w:val="252B3A"/>
          <w:szCs w:val="21"/>
          <w:shd w:val="clear" w:color="auto" w:fill="FFFFFF"/>
        </w:rPr>
        <w:t>_name</w:t>
      </w:r>
      <w:proofErr w:type="spellEnd"/>
      <w:r>
        <w:rPr>
          <w:rFonts w:ascii="Helvetica" w:hAnsi="Helvetica" w:cs="Helvetica"/>
          <w:color w:val="252B3A"/>
          <w:szCs w:val="21"/>
          <w:shd w:val="clear" w:color="auto" w:fill="FFFFFF"/>
        </w:rPr>
        <w:t xml:space="preserve"> ];</w:t>
      </w:r>
    </w:p>
    <w:p w14:paraId="774DFA21" w14:textId="5F2AD3B8" w:rsidR="00197DB7" w:rsidRPr="00197DB7" w:rsidRDefault="00197DB7" w:rsidP="007550BF">
      <w:pPr>
        <w:pStyle w:val="1e"/>
        <w:rPr>
          <w:rFonts w:hint="eastAsia"/>
          <w:b/>
        </w:rPr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7550BF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</w:t>
      </w:r>
      <w:r w:rsidRPr="000E2D1D">
        <w:rPr>
          <w:rFonts w:hint="eastAsia"/>
        </w:rPr>
        <w:t>使用</w:t>
      </w:r>
      <w:r w:rsidRPr="000E2D1D">
        <w:t>X-Tuner</w:t>
      </w:r>
      <w:r w:rsidRPr="000E2D1D">
        <w:t>进行参数优化</w:t>
      </w:r>
    </w:p>
    <w:p w14:paraId="431AE504" w14:textId="77777777" w:rsidR="00A01E24" w:rsidRPr="009639AD" w:rsidRDefault="00A01E24" w:rsidP="007550BF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92F1504" w:rsidR="00A01E24" w:rsidRPr="009639AD" w:rsidRDefault="007550BF" w:rsidP="007550BF">
      <w:pPr>
        <w:pStyle w:val="1e"/>
      </w:pPr>
      <w:r>
        <w:rPr>
          <w:noProof/>
        </w:rPr>
        <w:drawing>
          <wp:inline distT="0" distB="0" distL="0" distR="0" wp14:anchorId="1E462A2C" wp14:editId="74F22D4D">
            <wp:extent cx="5581650" cy="1651834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2.2.2b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53" cy="165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7550BF">
      <w:pPr>
        <w:pStyle w:val="1e"/>
      </w:pPr>
    </w:p>
    <w:p w14:paraId="64441573" w14:textId="77777777" w:rsidR="00A01E24" w:rsidRPr="009639AD" w:rsidRDefault="00A01E24" w:rsidP="007550BF">
      <w:pPr>
        <w:pStyle w:val="1e"/>
      </w:pPr>
    </w:p>
    <w:p w14:paraId="22F7CD3F" w14:textId="77777777" w:rsidR="00A01E24" w:rsidRDefault="00A01E24" w:rsidP="007550BF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gs_xtuner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44CFEA03" w:rsidR="00A01E24" w:rsidRPr="000E2D1D" w:rsidRDefault="007550BF" w:rsidP="007550BF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515598" wp14:editId="21790550">
            <wp:extent cx="5551736" cy="2349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2.2.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791" cy="23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7550BF">
      <w:pPr>
        <w:pStyle w:val="1e"/>
        <w:rPr>
          <w:rFonts w:hint="eastAsia"/>
        </w:rPr>
      </w:pPr>
    </w:p>
    <w:p w14:paraId="1B880921" w14:textId="77777777" w:rsidR="00A01E24" w:rsidRDefault="00A01E24" w:rsidP="007550BF">
      <w:pPr>
        <w:pStyle w:val="1e"/>
        <w:rPr>
          <w:rFonts w:hint="eastAsia"/>
        </w:rPr>
      </w:pPr>
    </w:p>
    <w:p w14:paraId="4CD2FB06" w14:textId="77777777" w:rsidR="00A01E24" w:rsidRDefault="00A01E24" w:rsidP="007550BF">
      <w:pPr>
        <w:pStyle w:val="1e"/>
        <w:rPr>
          <w:rFonts w:hint="eastAsia"/>
        </w:rPr>
      </w:pPr>
    </w:p>
    <w:p w14:paraId="54F4EC52" w14:textId="77777777" w:rsidR="00A01E24" w:rsidRDefault="00A01E24" w:rsidP="007550BF">
      <w:pPr>
        <w:pStyle w:val="1e"/>
      </w:pPr>
      <w:r>
        <w:rPr>
          <w:rFonts w:hint="eastAsia"/>
        </w:rPr>
        <w:t>3</w:t>
      </w:r>
      <w:r>
        <w:t>.</w:t>
      </w:r>
      <w:r>
        <w:t>重</w:t>
      </w:r>
      <w:proofErr w:type="gramStart"/>
      <w:r>
        <w:t>启完成</w:t>
      </w:r>
      <w:proofErr w:type="gramEnd"/>
      <w:r>
        <w:t>后</w:t>
      </w:r>
      <w:r>
        <w:rPr>
          <w:rFonts w:hint="eastAsia"/>
        </w:rPr>
        <w:t>，</w:t>
      </w:r>
      <w:r>
        <w:t>获取参数值</w:t>
      </w:r>
      <w:r>
        <w:rPr>
          <w:rFonts w:hint="eastAsia"/>
        </w:rPr>
        <w:t>：</w:t>
      </w:r>
    </w:p>
    <w:p w14:paraId="531AE92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cd</w:t>
      </w:r>
      <w:proofErr w:type="gramEnd"/>
      <w:r w:rsidRPr="000E2D1D">
        <w:rPr>
          <w:rFonts w:ascii="Huawei Sans" w:hAnsi="Huawei Sans" w:cs="Huawei Sans"/>
        </w:rPr>
        <w:t xml:space="preserve">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lastRenderedPageBreak/>
        <w:t>cat</w:t>
      </w:r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BA41DA2" w:rsidR="00A01E24" w:rsidRDefault="007550BF" w:rsidP="007550BF">
      <w:pPr>
        <w:pStyle w:val="1e"/>
      </w:pPr>
      <w:r>
        <w:rPr>
          <w:noProof/>
        </w:rPr>
        <w:drawing>
          <wp:inline distT="0" distB="0" distL="0" distR="0" wp14:anchorId="6211D3E0" wp14:editId="5535FCD4">
            <wp:extent cx="5556250" cy="1611877"/>
            <wp:effectExtent l="0" t="0" r="635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2.2.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84" cy="16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7550BF">
      <w:pPr>
        <w:pStyle w:val="1e"/>
      </w:pPr>
    </w:p>
    <w:p w14:paraId="6FA98000" w14:textId="77777777" w:rsidR="00A01E24" w:rsidRPr="000E2D1D" w:rsidRDefault="00A01E24" w:rsidP="007550BF">
      <w:pPr>
        <w:pStyle w:val="1e"/>
      </w:pPr>
    </w:p>
    <w:p w14:paraId="54A06A53" w14:textId="77777777" w:rsidR="00A01E24" w:rsidRPr="009639AD" w:rsidRDefault="00A01E24" w:rsidP="007550BF">
      <w:pPr>
        <w:pStyle w:val="1e"/>
      </w:pPr>
    </w:p>
    <w:p w14:paraId="291BC267" w14:textId="77777777" w:rsidR="00A01E24" w:rsidRPr="009639AD" w:rsidRDefault="00A01E24" w:rsidP="007550BF">
      <w:pPr>
        <w:pStyle w:val="1e"/>
      </w:pPr>
      <w:r w:rsidRPr="009639AD">
        <w:t>任务二：</w:t>
      </w:r>
      <w:r w:rsidRPr="000E2D1D">
        <w:rPr>
          <w:rFonts w:hint="eastAsia"/>
        </w:rPr>
        <w:t>使用</w:t>
      </w:r>
      <w:r w:rsidRPr="000E2D1D">
        <w:t>Index-advisor</w:t>
      </w:r>
      <w:r w:rsidRPr="000E2D1D">
        <w:t>对</w:t>
      </w:r>
      <w:r w:rsidRPr="000E2D1D">
        <w:t xml:space="preserve">select </w:t>
      </w:r>
      <w:r w:rsidRPr="000E2D1D">
        <w:t>查询语句进行优化，并通过对比执行计划，得到优化前后的不同。</w:t>
      </w:r>
    </w:p>
    <w:p w14:paraId="28FDB180" w14:textId="77777777" w:rsidR="00A01E24" w:rsidRPr="000E2D1D" w:rsidRDefault="00A01E24" w:rsidP="007550BF">
      <w:pPr>
        <w:pStyle w:val="1e"/>
      </w:pPr>
      <w:r w:rsidRPr="009639AD">
        <w:t xml:space="preserve">1. </w:t>
      </w:r>
      <w:r w:rsidRPr="000E2D1D">
        <w:rPr>
          <w:rFonts w:hint="eastAsia"/>
        </w:rPr>
        <w:t>使用</w:t>
      </w:r>
      <w:r w:rsidRPr="000E2D1D">
        <w:t>explain</w:t>
      </w:r>
      <w:r w:rsidRPr="000E2D1D"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t>加以分析，将结果截图。</w:t>
      </w:r>
    </w:p>
    <w:p w14:paraId="278F4B4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7254D51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62202FE4" w:rsidR="00A01E24" w:rsidRDefault="007550BF" w:rsidP="007550BF">
      <w:pPr>
        <w:pStyle w:val="1e"/>
      </w:pPr>
      <w:r>
        <w:rPr>
          <w:noProof/>
        </w:rPr>
        <w:drawing>
          <wp:inline distT="0" distB="0" distL="0" distR="0" wp14:anchorId="07DA21C9" wp14:editId="4EB7698F">
            <wp:extent cx="5448300" cy="1726407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2.3.3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193" cy="17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7550BF">
      <w:pPr>
        <w:pStyle w:val="1e"/>
      </w:pPr>
    </w:p>
    <w:p w14:paraId="25554E0E" w14:textId="77777777" w:rsidR="00A01E24" w:rsidRDefault="00A01E24" w:rsidP="007550BF">
      <w:pPr>
        <w:pStyle w:val="1e"/>
      </w:pPr>
    </w:p>
    <w:p w14:paraId="54A03465" w14:textId="77777777" w:rsidR="00A01E24" w:rsidRDefault="00A01E24" w:rsidP="007550BF">
      <w:pPr>
        <w:pStyle w:val="1e"/>
      </w:pPr>
    </w:p>
    <w:p w14:paraId="2106E135" w14:textId="77777777" w:rsidR="00A01E24" w:rsidRPr="009639AD" w:rsidRDefault="00A01E24" w:rsidP="007550BF">
      <w:pPr>
        <w:pStyle w:val="1e"/>
      </w:pPr>
    </w:p>
    <w:p w14:paraId="1FFA71EB" w14:textId="77777777" w:rsidR="00A01E24" w:rsidRPr="000E2D1D" w:rsidRDefault="00A01E24" w:rsidP="007550BF">
      <w:pPr>
        <w:pStyle w:val="1e"/>
      </w:pPr>
      <w:r w:rsidRPr="009639AD">
        <w:t xml:space="preserve">2. </w:t>
      </w:r>
      <w:r w:rsidRPr="000E2D1D">
        <w:rPr>
          <w:rFonts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5E57A4DE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1C86BDD9" w:rsidR="00A01E24" w:rsidRDefault="007550BF" w:rsidP="007550BF">
      <w:pPr>
        <w:pStyle w:val="1e"/>
        <w:jc w:val="center"/>
      </w:pPr>
      <w:r>
        <w:rPr>
          <w:noProof/>
        </w:rPr>
        <w:drawing>
          <wp:inline distT="0" distB="0" distL="0" distR="0" wp14:anchorId="782DEFB1" wp14:editId="6AF2320E">
            <wp:extent cx="3772094" cy="118751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2.3.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5F97" w14:textId="77777777" w:rsidR="00A01E24" w:rsidRDefault="00A01E24" w:rsidP="007550BF">
      <w:pPr>
        <w:pStyle w:val="1e"/>
      </w:pPr>
    </w:p>
    <w:p w14:paraId="7A8627CD" w14:textId="77777777" w:rsidR="00A01E24" w:rsidRDefault="00A01E24" w:rsidP="007550BF">
      <w:pPr>
        <w:pStyle w:val="1e"/>
      </w:pPr>
    </w:p>
    <w:p w14:paraId="07B1DEBC" w14:textId="77777777" w:rsidR="00A01E24" w:rsidRPr="000E2D1D" w:rsidRDefault="00A01E24" w:rsidP="007550BF">
      <w:pPr>
        <w:pStyle w:val="1e"/>
      </w:pPr>
    </w:p>
    <w:p w14:paraId="4DBA7E21" w14:textId="77777777" w:rsidR="00A01E24" w:rsidRPr="009639AD" w:rsidRDefault="00A01E24" w:rsidP="007550BF">
      <w:pPr>
        <w:pStyle w:val="1e"/>
      </w:pPr>
    </w:p>
    <w:p w14:paraId="06859BCC" w14:textId="77777777" w:rsidR="00A01E24" w:rsidRPr="009639AD" w:rsidRDefault="00A01E24" w:rsidP="007550BF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41FE63F9" w:rsidR="00A01E24" w:rsidRDefault="007550BF" w:rsidP="007550BF">
      <w:pPr>
        <w:pStyle w:val="1e"/>
      </w:pPr>
      <w:r>
        <w:rPr>
          <w:noProof/>
        </w:rPr>
        <w:drawing>
          <wp:inline distT="0" distB="0" distL="0" distR="0" wp14:anchorId="574E1D53" wp14:editId="11171ACD">
            <wp:extent cx="5568950" cy="774268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2.3.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440" cy="7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7550BF">
      <w:pPr>
        <w:pStyle w:val="1e"/>
      </w:pPr>
    </w:p>
    <w:p w14:paraId="271C8CDB" w14:textId="77777777" w:rsidR="00A01E24" w:rsidRDefault="00A01E24" w:rsidP="007550BF">
      <w:pPr>
        <w:pStyle w:val="1e"/>
      </w:pPr>
    </w:p>
    <w:p w14:paraId="0D5468D5" w14:textId="77777777" w:rsidR="00A01E24" w:rsidRDefault="00A01E24" w:rsidP="007550BF">
      <w:pPr>
        <w:pStyle w:val="1e"/>
      </w:pPr>
    </w:p>
    <w:p w14:paraId="7A465A7D" w14:textId="77777777" w:rsidR="00A01E24" w:rsidRPr="009639AD" w:rsidRDefault="00A01E24" w:rsidP="007550BF">
      <w:pPr>
        <w:pStyle w:val="1e"/>
      </w:pPr>
      <w:r w:rsidRPr="009639AD">
        <w:t xml:space="preserve">4. </w:t>
      </w:r>
      <w:r w:rsidRPr="000E2D1D">
        <w:rPr>
          <w:rFonts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4CBE12F9" w:rsidR="00A01E24" w:rsidRDefault="007550BF" w:rsidP="007550BF">
      <w:pPr>
        <w:pStyle w:val="1e"/>
      </w:pPr>
      <w:r>
        <w:rPr>
          <w:noProof/>
        </w:rPr>
        <w:drawing>
          <wp:inline distT="0" distB="0" distL="0" distR="0" wp14:anchorId="32EAB678" wp14:editId="25009D14">
            <wp:extent cx="3905451" cy="80649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.2.3.7a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DD8E" w14:textId="6E0304BF" w:rsidR="007550BF" w:rsidRDefault="007550BF" w:rsidP="007550BF">
      <w:pPr>
        <w:pStyle w:val="1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4D9F925" wp14:editId="271B25C6">
            <wp:extent cx="3962604" cy="80014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2.3.7b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7550BF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03C7FA43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1D6FB521" w:rsidR="00A01E24" w:rsidRDefault="007550BF" w:rsidP="007550BF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84688F" wp14:editId="1FB24125">
            <wp:extent cx="5683250" cy="131614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2.3.9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783" cy="13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7550BF">
      <w:pPr>
        <w:pStyle w:val="1e"/>
        <w:rPr>
          <w:rFonts w:hint="eastAsia"/>
        </w:rPr>
      </w:pPr>
    </w:p>
    <w:p w14:paraId="640E6617" w14:textId="77777777" w:rsidR="00A01E24" w:rsidRDefault="00A01E24" w:rsidP="007550BF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7550BF">
      <w:pPr>
        <w:pStyle w:val="1e"/>
        <w:rPr>
          <w:rFonts w:hint="eastAsia"/>
        </w:rPr>
      </w:pPr>
    </w:p>
    <w:p w14:paraId="27B88CC2" w14:textId="77777777" w:rsidR="00A01E24" w:rsidRDefault="00A01E24" w:rsidP="007550BF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129E1FA1" w14:textId="26A2623F" w:rsidR="00A01E24" w:rsidRDefault="00183F11" w:rsidP="007550BF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9FC9E7" wp14:editId="1F8A600F">
            <wp:extent cx="3664138" cy="81919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.2.3.1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7550BF">
      <w:pPr>
        <w:pStyle w:val="1e"/>
        <w:rPr>
          <w:rFonts w:hint="eastAsia"/>
        </w:rPr>
      </w:pPr>
    </w:p>
    <w:p w14:paraId="6ECAA6E9" w14:textId="77777777" w:rsidR="00A01E24" w:rsidRDefault="00A01E24" w:rsidP="007550BF">
      <w:pPr>
        <w:pStyle w:val="1e"/>
        <w:rPr>
          <w:rFonts w:hint="eastAsia"/>
        </w:rPr>
      </w:pPr>
    </w:p>
    <w:p w14:paraId="6F723A31" w14:textId="77777777" w:rsidR="00A01E24" w:rsidRDefault="00A01E24" w:rsidP="007550BF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1258B63C" w14:textId="3537B273" w:rsidR="00A01E24" w:rsidRDefault="00183F11" w:rsidP="007550BF">
      <w:pPr>
        <w:pStyle w:val="1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4C5BCB2" wp14:editId="03B78432">
            <wp:extent cx="3276768" cy="73028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2.3.1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7550BF">
      <w:pPr>
        <w:pStyle w:val="1e"/>
        <w:rPr>
          <w:rFonts w:hint="eastAsia"/>
        </w:rPr>
      </w:pPr>
    </w:p>
    <w:p w14:paraId="59F5E598" w14:textId="77777777" w:rsidR="00A01E24" w:rsidRDefault="00A01E24" w:rsidP="007550BF">
      <w:pPr>
        <w:pStyle w:val="1e"/>
        <w:rPr>
          <w:rFonts w:hint="eastAsia"/>
        </w:rPr>
      </w:pPr>
    </w:p>
    <w:p w14:paraId="4975CDDD" w14:textId="77777777" w:rsidR="00A01E24" w:rsidRDefault="00A01E24" w:rsidP="007550BF">
      <w:pPr>
        <w:pStyle w:val="1e"/>
        <w:rPr>
          <w:rFonts w:hint="eastAsia"/>
        </w:rPr>
      </w:pPr>
    </w:p>
    <w:p w14:paraId="4767625D" w14:textId="77777777" w:rsidR="00A01E24" w:rsidRDefault="00A01E24" w:rsidP="007550BF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6F418289" w14:textId="6F9E2DA0" w:rsidR="00A01E24" w:rsidRDefault="00183F11" w:rsidP="007550BF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24937E8" wp14:editId="6DF27E98">
            <wp:extent cx="3568883" cy="6477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.2.3.1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7550BF">
      <w:pPr>
        <w:pStyle w:val="1e"/>
        <w:rPr>
          <w:rFonts w:hint="eastAsia"/>
        </w:rPr>
      </w:pPr>
    </w:p>
    <w:p w14:paraId="2485CE35" w14:textId="77777777" w:rsidR="00A01E24" w:rsidRDefault="00A01E24" w:rsidP="007550BF">
      <w:pPr>
        <w:pStyle w:val="1e"/>
        <w:rPr>
          <w:rFonts w:hint="eastAsia"/>
        </w:rPr>
      </w:pPr>
    </w:p>
    <w:p w14:paraId="3C4492EF" w14:textId="77777777" w:rsidR="00A01E24" w:rsidRDefault="00A01E24" w:rsidP="007550BF">
      <w:pPr>
        <w:pStyle w:val="1e"/>
        <w:rPr>
          <w:rFonts w:hint="eastAsia"/>
        </w:rPr>
      </w:pPr>
    </w:p>
    <w:p w14:paraId="2DC59FD6" w14:textId="77777777" w:rsidR="00A01E24" w:rsidRPr="000E2D1D" w:rsidRDefault="00A01E24" w:rsidP="007550BF">
      <w:pPr>
        <w:pStyle w:val="1e"/>
        <w:rPr>
          <w:rFonts w:hint="eastAsia"/>
        </w:rPr>
      </w:pPr>
    </w:p>
    <w:p w14:paraId="11919363" w14:textId="77777777" w:rsidR="00A01E24" w:rsidRPr="009639AD" w:rsidRDefault="00A01E24" w:rsidP="007550BF">
      <w:pPr>
        <w:pStyle w:val="1e"/>
      </w:pPr>
      <w:r w:rsidRPr="009639AD">
        <w:t>任务三：</w:t>
      </w:r>
      <w:r w:rsidRPr="000E2D1D">
        <w:rPr>
          <w:rFonts w:hint="eastAsia"/>
        </w:rPr>
        <w:t>通过创建索引，对</w:t>
      </w:r>
      <w:proofErr w:type="spellStart"/>
      <w:r w:rsidRPr="000E2D1D">
        <w:t>queries.sql</w:t>
      </w:r>
      <w:proofErr w:type="spellEnd"/>
      <w:r w:rsidRPr="000E2D1D">
        <w:t>中的</w:t>
      </w:r>
      <w:r w:rsidRPr="000E2D1D">
        <w:t>SQL</w:t>
      </w:r>
      <w:r w:rsidRPr="000E2D1D">
        <w:t>语句进行优化，并对比优化前后</w:t>
      </w:r>
      <w:proofErr w:type="spellStart"/>
      <w:r w:rsidRPr="000E2D1D">
        <w:t>queries.sql</w:t>
      </w:r>
      <w:proofErr w:type="spellEnd"/>
      <w:r w:rsidRPr="000E2D1D">
        <w:t>执行的时间。</w:t>
      </w:r>
    </w:p>
    <w:p w14:paraId="18CFEAC0" w14:textId="77777777" w:rsidR="00A01E24" w:rsidRPr="009639AD" w:rsidRDefault="00A01E24" w:rsidP="007550BF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6D7A8C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201D3BEC" w:rsidR="00A01E24" w:rsidRDefault="00183F11" w:rsidP="007550BF">
      <w:pPr>
        <w:pStyle w:val="1e"/>
      </w:pPr>
      <w:r>
        <w:rPr>
          <w:noProof/>
        </w:rPr>
        <w:drawing>
          <wp:inline distT="0" distB="0" distL="0" distR="0" wp14:anchorId="1C90896E" wp14:editId="240FF5D3">
            <wp:extent cx="4121362" cy="187334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2.3.1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7550BF">
      <w:pPr>
        <w:pStyle w:val="1e"/>
      </w:pPr>
    </w:p>
    <w:p w14:paraId="72B801C7" w14:textId="77777777" w:rsidR="00A01E24" w:rsidRPr="009639AD" w:rsidRDefault="00A01E24" w:rsidP="007550BF">
      <w:pPr>
        <w:pStyle w:val="1e"/>
      </w:pPr>
      <w:r>
        <w:rPr>
          <w:rFonts w:hint="eastAsia"/>
        </w:rPr>
        <w:t>挑战</w:t>
      </w:r>
      <w:proofErr w:type="gramStart"/>
      <w:r>
        <w:t>一</w:t>
      </w:r>
      <w:proofErr w:type="gramEnd"/>
      <w:r w:rsidRPr="009639AD">
        <w:t>：</w:t>
      </w:r>
      <w:r w:rsidRPr="004A12B5">
        <w:rPr>
          <w:rFonts w:hint="eastAsia"/>
        </w:rPr>
        <w:t>进一步优化</w:t>
      </w:r>
      <w:proofErr w:type="spellStart"/>
      <w:r w:rsidRPr="004A12B5">
        <w:t>queries.sql</w:t>
      </w:r>
      <w:proofErr w:type="spellEnd"/>
      <w:r>
        <w:t>中的查询语句，使得前后执行时间出现</w:t>
      </w:r>
      <w:proofErr w:type="gramStart"/>
      <w:r>
        <w:t>倍数级</w:t>
      </w:r>
      <w:proofErr w:type="gramEnd"/>
      <w:r>
        <w:t>的提升</w:t>
      </w:r>
      <w:r w:rsidRPr="000E2D1D">
        <w:t>。</w:t>
      </w:r>
    </w:p>
    <w:p w14:paraId="1829169F" w14:textId="77777777" w:rsidR="00A01E24" w:rsidRPr="009639AD" w:rsidRDefault="00A01E24" w:rsidP="007550BF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5597D1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7550BF">
      <w:pPr>
        <w:pStyle w:val="1e"/>
      </w:pPr>
    </w:p>
    <w:p w14:paraId="3D11C7CE" w14:textId="77777777" w:rsidR="00A01E24" w:rsidRDefault="00A01E24" w:rsidP="007550BF">
      <w:pPr>
        <w:pStyle w:val="1e"/>
      </w:pPr>
    </w:p>
    <w:p w14:paraId="6E2AEFD1" w14:textId="77777777" w:rsidR="00A01E24" w:rsidRDefault="00A01E24" w:rsidP="007550BF">
      <w:pPr>
        <w:pStyle w:val="1e"/>
      </w:pPr>
    </w:p>
    <w:p w14:paraId="003F17CC" w14:textId="77777777" w:rsidR="00A01E24" w:rsidRDefault="00A01E24" w:rsidP="007550BF">
      <w:pPr>
        <w:pStyle w:val="1e"/>
      </w:pPr>
      <w:r w:rsidRPr="00D435D3">
        <w:rPr>
          <w:rFonts w:hint="eastAsia"/>
        </w:rPr>
        <w:lastRenderedPageBreak/>
        <w:t>实践思考题</w:t>
      </w:r>
      <w:r w:rsidRPr="00D435D3">
        <w:t>1</w:t>
      </w:r>
      <w:r>
        <w:rPr>
          <w:rFonts w:hint="eastAsia"/>
        </w:rPr>
        <w:t>：</w:t>
      </w:r>
      <w:r w:rsidRPr="00460223">
        <w:rPr>
          <w:rFonts w:hint="eastAsia"/>
        </w:rPr>
        <w:t>根据</w:t>
      </w:r>
      <w:r w:rsidRPr="00460223">
        <w:t>X-Tuner</w:t>
      </w:r>
      <w:r w:rsidRPr="00460223">
        <w:t>给出的参数优化，在哪些参数上进行了优化，为何要对这些参数进行优化？</w:t>
      </w:r>
    </w:p>
    <w:p w14:paraId="0F808BC2" w14:textId="12DB979F" w:rsidR="00A01E24" w:rsidRDefault="00B15ADC" w:rsidP="007550BF">
      <w:pPr>
        <w:pStyle w:val="1e"/>
      </w:pPr>
      <w:r w:rsidRPr="00B15ADC">
        <w:rPr>
          <w:rFonts w:hint="eastAsia"/>
          <w:b/>
        </w:rPr>
        <w:t>答：</w:t>
      </w:r>
      <w:proofErr w:type="spellStart"/>
      <w:r>
        <w:rPr>
          <w:rFonts w:hint="eastAsia"/>
        </w:rPr>
        <w:t>D</w:t>
      </w:r>
      <w:r>
        <w:t>efault_statistics_target</w:t>
      </w:r>
      <w:proofErr w:type="spellEnd"/>
      <w:r>
        <w:t xml:space="preserve">, </w:t>
      </w:r>
      <w:proofErr w:type="spellStart"/>
      <w:r>
        <w:t>effective_cache_size</w:t>
      </w:r>
      <w:proofErr w:type="spellEnd"/>
      <w:r>
        <w:t xml:space="preserve">, </w:t>
      </w:r>
      <w:proofErr w:type="spellStart"/>
      <w:r>
        <w:t>effective_io_concurrency</w:t>
      </w:r>
      <w:proofErr w:type="spellEnd"/>
      <w:r>
        <w:t xml:space="preserve">, </w:t>
      </w:r>
      <w:proofErr w:type="spellStart"/>
      <w:r>
        <w:t>enable_mergrjoin</w:t>
      </w:r>
      <w:proofErr w:type="spellEnd"/>
      <w:r>
        <w:t xml:space="preserve">, </w:t>
      </w:r>
      <w:proofErr w:type="spellStart"/>
      <w:r>
        <w:t>enable_nestloop</w:t>
      </w:r>
      <w:proofErr w:type="spellEnd"/>
      <w:r>
        <w:t xml:space="preserve">, </w:t>
      </w:r>
      <w:proofErr w:type="spellStart"/>
      <w:r>
        <w:t>max_connections</w:t>
      </w:r>
      <w:proofErr w:type="spellEnd"/>
      <w:r>
        <w:t xml:space="preserve">, </w:t>
      </w:r>
      <w:proofErr w:type="spellStart"/>
      <w:r>
        <w:t>max_prepared_transactions</w:t>
      </w:r>
      <w:proofErr w:type="spellEnd"/>
      <w:r>
        <w:t xml:space="preserve">, </w:t>
      </w:r>
      <w:proofErr w:type="spellStart"/>
      <w:r>
        <w:t>max_process_memory</w:t>
      </w:r>
      <w:proofErr w:type="spellEnd"/>
      <w:r>
        <w:t xml:space="preserve">, </w:t>
      </w:r>
      <w:proofErr w:type="spellStart"/>
      <w:r>
        <w:t>random_page_cost</w:t>
      </w:r>
      <w:proofErr w:type="spellEnd"/>
      <w:r>
        <w:t xml:space="preserve">, </w:t>
      </w:r>
      <w:proofErr w:type="spellStart"/>
      <w:r>
        <w:t>shared_buffers</w:t>
      </w:r>
      <w:proofErr w:type="spellEnd"/>
      <w:r>
        <w:t xml:space="preserve">, </w:t>
      </w:r>
      <w:proofErr w:type="spellStart"/>
      <w:r>
        <w:t>wal_buffers</w:t>
      </w:r>
      <w:proofErr w:type="spellEnd"/>
      <w:r>
        <w:t>.</w:t>
      </w:r>
    </w:p>
    <w:p w14:paraId="2F295F95" w14:textId="01B4DC63" w:rsidR="00B15ADC" w:rsidRDefault="00BD534D" w:rsidP="007550BF">
      <w:pPr>
        <w:pStyle w:val="1e"/>
        <w:rPr>
          <w:rFonts w:hint="eastAsia"/>
        </w:rPr>
      </w:pPr>
      <w:r>
        <w:t>类似</w:t>
      </w:r>
      <w:r>
        <w:t>buffer</w:t>
      </w:r>
      <w:r>
        <w:t>，</w:t>
      </w:r>
      <w:r>
        <w:t>memory</w:t>
      </w:r>
      <w:r>
        <w:t>这类增加缓存或内存减少与外存交换次数，减少</w:t>
      </w:r>
      <w:r>
        <w:t>IO</w:t>
      </w:r>
      <w:r>
        <w:t>耗时；增加</w:t>
      </w:r>
      <w:r>
        <w:t>IO</w:t>
      </w:r>
      <w:r>
        <w:t>并行数每秒处理更多事务；不支持嵌套循环，避免复杂操作，提高执行效率。</w:t>
      </w:r>
    </w:p>
    <w:p w14:paraId="517E501E" w14:textId="77777777" w:rsidR="00A01E24" w:rsidRDefault="00A01E24" w:rsidP="007550BF">
      <w:pPr>
        <w:pStyle w:val="1e"/>
      </w:pPr>
    </w:p>
    <w:p w14:paraId="75D47168" w14:textId="77777777" w:rsidR="00A01E24" w:rsidRDefault="00A01E24" w:rsidP="007550BF">
      <w:pPr>
        <w:pStyle w:val="1e"/>
      </w:pPr>
    </w:p>
    <w:p w14:paraId="720FA561" w14:textId="77777777" w:rsidR="00A01E24" w:rsidRDefault="00A01E24" w:rsidP="007550BF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460223">
        <w:rPr>
          <w:rFonts w:hint="eastAsia"/>
        </w:rPr>
        <w:t>索引的使用，对于执行</w:t>
      </w:r>
      <w:r w:rsidRPr="00460223">
        <w:t>SQL</w:t>
      </w:r>
      <w:r w:rsidRPr="00460223">
        <w:t>有什么好处？除了使用索引和参数外，还有哪些方面可以对数据库进行优化？</w:t>
      </w:r>
    </w:p>
    <w:p w14:paraId="33AB70BE" w14:textId="38F75274" w:rsidR="00E47F76" w:rsidRPr="00E47F76" w:rsidRDefault="00E47F76" w:rsidP="007550BF">
      <w:pPr>
        <w:pStyle w:val="1e"/>
        <w:rPr>
          <w:rFonts w:hint="eastAsia"/>
          <w:b/>
        </w:rPr>
      </w:pPr>
      <w:r w:rsidRPr="00E47F76">
        <w:rPr>
          <w:rFonts w:hint="eastAsia"/>
          <w:b/>
        </w:rPr>
        <w:t>答：</w:t>
      </w:r>
      <w:r w:rsidRPr="00E47F76">
        <w:rPr>
          <w:rFonts w:hint="eastAsia"/>
        </w:rPr>
        <w:t>使用索引</w:t>
      </w:r>
      <w:r w:rsidR="00B15ADC">
        <w:rPr>
          <w:rFonts w:hint="eastAsia"/>
        </w:rPr>
        <w:t>可以加快复杂的查找效率；用内存表，更换操作步骤</w:t>
      </w:r>
      <w:proofErr w:type="gramStart"/>
      <w:r w:rsidR="00B15ADC">
        <w:rPr>
          <w:rFonts w:hint="eastAsia"/>
        </w:rPr>
        <w:t>执行执行</w:t>
      </w:r>
      <w:proofErr w:type="gramEnd"/>
      <w:r w:rsidR="00B15ADC">
        <w:rPr>
          <w:rFonts w:hint="eastAsia"/>
        </w:rPr>
        <w:t>的顺序，利用分布式存储或计算增加并行效率。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7550BF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2C18896A" w:rsidR="0034452C" w:rsidRPr="00860899" w:rsidRDefault="0037082E" w:rsidP="007550BF">
      <w:pPr>
        <w:pStyle w:val="1e"/>
      </w:pPr>
      <w:r>
        <w:rPr>
          <w:noProof/>
        </w:rPr>
        <w:drawing>
          <wp:inline distT="0" distB="0" distL="0" distR="0" wp14:anchorId="445C6819" wp14:editId="7D942D4B">
            <wp:extent cx="5640083" cy="4064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5.2.1.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428" cy="40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7550BF">
      <w:pPr>
        <w:pStyle w:val="1e"/>
      </w:pPr>
    </w:p>
    <w:p w14:paraId="336F2555" w14:textId="77777777" w:rsidR="0034452C" w:rsidRPr="000E2D1D" w:rsidRDefault="0034452C" w:rsidP="007550BF">
      <w:pPr>
        <w:pStyle w:val="1e"/>
      </w:pPr>
    </w:p>
    <w:p w14:paraId="49F7F942" w14:textId="77777777" w:rsidR="0034452C" w:rsidRDefault="0034452C" w:rsidP="007550BF">
      <w:pPr>
        <w:pStyle w:val="1e"/>
      </w:pPr>
    </w:p>
    <w:p w14:paraId="42D2BBD0" w14:textId="77777777" w:rsidR="0037082E" w:rsidRDefault="0037082E" w:rsidP="007550BF">
      <w:pPr>
        <w:pStyle w:val="1e"/>
      </w:pPr>
    </w:p>
    <w:p w14:paraId="297BEB1D" w14:textId="77777777" w:rsidR="0037082E" w:rsidRDefault="0037082E" w:rsidP="007550BF">
      <w:pPr>
        <w:pStyle w:val="1e"/>
      </w:pPr>
    </w:p>
    <w:p w14:paraId="11F77521" w14:textId="77777777" w:rsidR="0037082E" w:rsidRDefault="0037082E" w:rsidP="007550BF">
      <w:pPr>
        <w:pStyle w:val="1e"/>
      </w:pPr>
    </w:p>
    <w:p w14:paraId="5D55324D" w14:textId="77777777" w:rsidR="0037082E" w:rsidRDefault="0037082E" w:rsidP="007550BF">
      <w:pPr>
        <w:pStyle w:val="1e"/>
      </w:pPr>
    </w:p>
    <w:p w14:paraId="2877A078" w14:textId="77777777" w:rsidR="0037082E" w:rsidRDefault="0037082E" w:rsidP="007550BF">
      <w:pPr>
        <w:pStyle w:val="1e"/>
      </w:pPr>
    </w:p>
    <w:p w14:paraId="1053F609" w14:textId="77777777" w:rsidR="0037082E" w:rsidRDefault="0037082E" w:rsidP="007550BF">
      <w:pPr>
        <w:pStyle w:val="1e"/>
      </w:pPr>
    </w:p>
    <w:p w14:paraId="001273F7" w14:textId="77777777" w:rsidR="0037082E" w:rsidRDefault="0037082E" w:rsidP="007550BF">
      <w:pPr>
        <w:pStyle w:val="1e"/>
      </w:pPr>
    </w:p>
    <w:p w14:paraId="5EF78326" w14:textId="77777777" w:rsidR="0037082E" w:rsidRDefault="0037082E" w:rsidP="007550BF">
      <w:pPr>
        <w:pStyle w:val="1e"/>
      </w:pPr>
    </w:p>
    <w:p w14:paraId="586F4064" w14:textId="77777777" w:rsidR="0037082E" w:rsidRDefault="0037082E" w:rsidP="007550BF">
      <w:pPr>
        <w:pStyle w:val="1e"/>
      </w:pPr>
    </w:p>
    <w:p w14:paraId="3F061FE9" w14:textId="77777777" w:rsidR="0037082E" w:rsidRPr="009639AD" w:rsidRDefault="0037082E" w:rsidP="007550BF">
      <w:pPr>
        <w:pStyle w:val="1e"/>
        <w:rPr>
          <w:rFonts w:hint="eastAsia"/>
        </w:rPr>
      </w:pPr>
    </w:p>
    <w:p w14:paraId="4922287A" w14:textId="77777777" w:rsidR="0034452C" w:rsidRPr="00860899" w:rsidRDefault="0034452C" w:rsidP="007550BF">
      <w:pPr>
        <w:pStyle w:val="1e"/>
      </w:pPr>
      <w:r w:rsidRPr="009639AD">
        <w:lastRenderedPageBreak/>
        <w:t>任务二：</w:t>
      </w:r>
      <w:r w:rsidRPr="00860899">
        <w:rPr>
          <w:rFonts w:hint="eastAsia"/>
        </w:rPr>
        <w:t>观察新模型的信息，</w:t>
      </w:r>
      <w:r w:rsidRPr="00860899">
        <w:t>将执行结果截图</w:t>
      </w:r>
      <w:r w:rsidRPr="00860899">
        <w:rPr>
          <w:rFonts w:hint="eastAsia"/>
        </w:rPr>
        <w:t>。</w:t>
      </w:r>
    </w:p>
    <w:p w14:paraId="3E779F72" w14:textId="77777777"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1E25C48B" w:rsidR="0034452C" w:rsidRDefault="0037082E" w:rsidP="007550BF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F1CA23" wp14:editId="422B25B7">
            <wp:extent cx="5950256" cy="46928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.2.1.7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7550BF">
      <w:pPr>
        <w:pStyle w:val="1e"/>
        <w:rPr>
          <w:rFonts w:hint="eastAsia"/>
        </w:rPr>
      </w:pPr>
    </w:p>
    <w:p w14:paraId="5F9DC967" w14:textId="77777777" w:rsidR="0034452C" w:rsidRDefault="0034452C" w:rsidP="007550BF">
      <w:pPr>
        <w:pStyle w:val="1e"/>
      </w:pPr>
    </w:p>
    <w:p w14:paraId="6902F07A" w14:textId="77777777" w:rsidR="0037082E" w:rsidRDefault="0037082E" w:rsidP="007550BF">
      <w:pPr>
        <w:pStyle w:val="1e"/>
      </w:pPr>
    </w:p>
    <w:p w14:paraId="30D0796C" w14:textId="77777777" w:rsidR="0037082E" w:rsidRDefault="0037082E" w:rsidP="007550BF">
      <w:pPr>
        <w:pStyle w:val="1e"/>
      </w:pPr>
    </w:p>
    <w:p w14:paraId="48CEFCCD" w14:textId="77777777" w:rsidR="0037082E" w:rsidRDefault="0037082E" w:rsidP="007550BF">
      <w:pPr>
        <w:pStyle w:val="1e"/>
      </w:pPr>
    </w:p>
    <w:p w14:paraId="47C512C6" w14:textId="77777777" w:rsidR="0037082E" w:rsidRDefault="0037082E" w:rsidP="007550BF">
      <w:pPr>
        <w:pStyle w:val="1e"/>
      </w:pPr>
    </w:p>
    <w:p w14:paraId="6E6E08A6" w14:textId="77777777" w:rsidR="0037082E" w:rsidRDefault="0037082E" w:rsidP="007550BF">
      <w:pPr>
        <w:pStyle w:val="1e"/>
      </w:pPr>
    </w:p>
    <w:p w14:paraId="0E4EB687" w14:textId="77777777" w:rsidR="0037082E" w:rsidRDefault="0037082E" w:rsidP="007550BF">
      <w:pPr>
        <w:pStyle w:val="1e"/>
      </w:pPr>
    </w:p>
    <w:p w14:paraId="7CBD1402" w14:textId="77777777" w:rsidR="0037082E" w:rsidRDefault="0037082E" w:rsidP="007550BF">
      <w:pPr>
        <w:pStyle w:val="1e"/>
      </w:pPr>
    </w:p>
    <w:p w14:paraId="7CB58F0D" w14:textId="77777777" w:rsidR="0037082E" w:rsidRDefault="0037082E" w:rsidP="007550BF">
      <w:pPr>
        <w:pStyle w:val="1e"/>
      </w:pPr>
    </w:p>
    <w:p w14:paraId="5C3DEF84" w14:textId="77777777" w:rsidR="0037082E" w:rsidRDefault="0037082E" w:rsidP="007550BF">
      <w:pPr>
        <w:pStyle w:val="1e"/>
      </w:pPr>
    </w:p>
    <w:p w14:paraId="4F1A764A" w14:textId="77777777" w:rsidR="0037082E" w:rsidRDefault="0037082E" w:rsidP="007550BF">
      <w:pPr>
        <w:pStyle w:val="1e"/>
      </w:pPr>
    </w:p>
    <w:p w14:paraId="4538DED5" w14:textId="77777777" w:rsidR="0037082E" w:rsidRDefault="0037082E" w:rsidP="007550BF">
      <w:pPr>
        <w:pStyle w:val="1e"/>
      </w:pPr>
    </w:p>
    <w:p w14:paraId="31C96513" w14:textId="77777777" w:rsidR="0037082E" w:rsidRDefault="0037082E" w:rsidP="007550BF">
      <w:pPr>
        <w:pStyle w:val="1e"/>
      </w:pPr>
    </w:p>
    <w:p w14:paraId="16375FA0" w14:textId="77777777" w:rsidR="0037082E" w:rsidRDefault="0037082E" w:rsidP="007550BF">
      <w:pPr>
        <w:pStyle w:val="1e"/>
      </w:pPr>
    </w:p>
    <w:p w14:paraId="655C28CE" w14:textId="77777777" w:rsidR="0037082E" w:rsidRDefault="0037082E" w:rsidP="007550BF">
      <w:pPr>
        <w:pStyle w:val="1e"/>
      </w:pPr>
    </w:p>
    <w:p w14:paraId="1B966312" w14:textId="77777777" w:rsidR="0037082E" w:rsidRDefault="0037082E" w:rsidP="007550BF">
      <w:pPr>
        <w:pStyle w:val="1e"/>
        <w:rPr>
          <w:rFonts w:hint="eastAsia"/>
        </w:rPr>
      </w:pPr>
    </w:p>
    <w:p w14:paraId="43446B67" w14:textId="77777777" w:rsidR="0034452C" w:rsidRPr="00860899" w:rsidRDefault="0034452C" w:rsidP="007550BF">
      <w:pPr>
        <w:pStyle w:val="1e"/>
      </w:pPr>
      <w:r>
        <w:t>任务三</w:t>
      </w:r>
      <w:r w:rsidRPr="009639AD">
        <w:t>：</w:t>
      </w:r>
      <w:r w:rsidRPr="00860899">
        <w:t>利用训练好的逻辑回归模型预测数据</w:t>
      </w:r>
      <w:r w:rsidRPr="00860899">
        <w:rPr>
          <w:rFonts w:hint="eastAsia"/>
        </w:rPr>
        <w:t>，</w:t>
      </w:r>
      <w:r w:rsidRPr="00860899">
        <w:t>并与</w:t>
      </w:r>
      <w:r w:rsidRPr="00860899">
        <w:rPr>
          <w:rFonts w:hint="eastAsia"/>
        </w:rPr>
        <w:t>S</w:t>
      </w:r>
      <w:r w:rsidRPr="00860899">
        <w:t>VM</w:t>
      </w:r>
      <w:r w:rsidRPr="00860899">
        <w:t>算法进行比较</w:t>
      </w:r>
      <w:r w:rsidRPr="00860899">
        <w:rPr>
          <w:rFonts w:hint="eastAsia"/>
        </w:rPr>
        <w:t>，</w:t>
      </w:r>
      <w:r w:rsidRPr="00860899">
        <w:t>将执行结果截图。</w:t>
      </w:r>
    </w:p>
    <w:p w14:paraId="32D93957" w14:textId="77777777"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59AEF4B9" w:rsidR="0034452C" w:rsidRDefault="0037082E" w:rsidP="007550BF">
      <w:pPr>
        <w:pStyle w:val="1e"/>
      </w:pPr>
      <w:r>
        <w:rPr>
          <w:noProof/>
        </w:rPr>
        <w:drawing>
          <wp:inline distT="0" distB="0" distL="0" distR="0" wp14:anchorId="27EF3BD8" wp14:editId="2BD91A4D">
            <wp:extent cx="5931205" cy="3454578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.2.1.1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7550BF">
      <w:pPr>
        <w:pStyle w:val="1e"/>
      </w:pPr>
    </w:p>
    <w:p w14:paraId="323C031F" w14:textId="77777777" w:rsidR="0034452C" w:rsidRDefault="0034452C" w:rsidP="007550BF">
      <w:pPr>
        <w:pStyle w:val="1e"/>
      </w:pPr>
    </w:p>
    <w:p w14:paraId="43508AB6" w14:textId="77777777" w:rsidR="0034452C" w:rsidRDefault="0034452C" w:rsidP="007550BF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9B54B1">
        <w:rPr>
          <w:rFonts w:hint="eastAsia"/>
        </w:rPr>
        <w:t>分类模型与回归模型有何不同？</w:t>
      </w:r>
    </w:p>
    <w:p w14:paraId="590D927D" w14:textId="596850DA" w:rsidR="0047317E" w:rsidRDefault="0047317E" w:rsidP="007550BF">
      <w:pPr>
        <w:pStyle w:val="1e"/>
        <w:rPr>
          <w:rFonts w:hint="eastAsia"/>
        </w:rPr>
      </w:pPr>
      <w:r w:rsidRPr="0047317E">
        <w:rPr>
          <w:rFonts w:hint="eastAsia"/>
          <w:b/>
        </w:rPr>
        <w:t>答：</w:t>
      </w:r>
      <w:r>
        <w:rPr>
          <w:rFonts w:hint="eastAsia"/>
        </w:rPr>
        <w:t>分类模型是处理离散类型的属性，对于连续值要离散化；回归模型处理连续值属性，离散值要映射为连续数值。</w:t>
      </w:r>
    </w:p>
    <w:p w14:paraId="03E648C7" w14:textId="77777777" w:rsidR="0034452C" w:rsidRDefault="0034452C" w:rsidP="007550BF">
      <w:pPr>
        <w:pStyle w:val="1e"/>
      </w:pPr>
    </w:p>
    <w:p w14:paraId="3482B9E8" w14:textId="77777777" w:rsidR="0034452C" w:rsidRDefault="0034452C" w:rsidP="007550BF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9B54B1">
        <w:rPr>
          <w:rFonts w:hint="eastAsia"/>
        </w:rPr>
        <w:t>什么是</w:t>
      </w:r>
      <w:r w:rsidRPr="009B54B1">
        <w:t>SVM</w:t>
      </w:r>
      <w:r w:rsidRPr="009B54B1">
        <w:t>算法？</w:t>
      </w:r>
    </w:p>
    <w:p w14:paraId="11F29A6F" w14:textId="1E35CAED" w:rsidR="0047317E" w:rsidRDefault="0047317E" w:rsidP="007550BF">
      <w:pPr>
        <w:pStyle w:val="1e"/>
        <w:rPr>
          <w:rFonts w:hint="eastAsia"/>
        </w:rPr>
      </w:pPr>
      <w:r w:rsidRPr="0047317E">
        <w:rPr>
          <w:rFonts w:hint="eastAsia"/>
          <w:b/>
        </w:rPr>
        <w:t>答：</w:t>
      </w:r>
      <w:r>
        <w:rPr>
          <w:rFonts w:hint="eastAsia"/>
        </w:rPr>
        <w:t>利用类边界的</w:t>
      </w:r>
      <w:proofErr w:type="gramStart"/>
      <w:r>
        <w:rPr>
          <w:rFonts w:hint="eastAsia"/>
        </w:rPr>
        <w:t>的点找到</w:t>
      </w:r>
      <w:proofErr w:type="gramEnd"/>
      <w:r>
        <w:rPr>
          <w:rFonts w:hint="eastAsia"/>
        </w:rPr>
        <w:t>支持向量，利用支持向量找到一个超平面位于间隔的中间位置，将不同类型尽量分开。</w:t>
      </w:r>
    </w:p>
    <w:p w14:paraId="1622DB4A" w14:textId="77777777" w:rsidR="0034452C" w:rsidRPr="00860899" w:rsidRDefault="0034452C" w:rsidP="007550BF">
      <w:pPr>
        <w:pStyle w:val="1e"/>
      </w:pPr>
    </w:p>
    <w:p w14:paraId="52436FD6" w14:textId="77777777" w:rsidR="0034452C" w:rsidRDefault="0034452C" w:rsidP="007550BF">
      <w:pPr>
        <w:pStyle w:val="1e"/>
        <w:rPr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hint="eastAsia"/>
          <w:shd w:val="clear" w:color="auto" w:fill="FFFFFF"/>
        </w:rPr>
        <w:t>分类</w:t>
      </w:r>
      <w:r w:rsidRPr="005439B5">
        <w:rPr>
          <w:rFonts w:hint="eastAsia"/>
          <w:shd w:val="clear" w:color="auto" w:fill="FFFFFF"/>
        </w:rPr>
        <w:t>问题</w:t>
      </w:r>
      <w:r w:rsidRPr="00E94233">
        <w:rPr>
          <w:rFonts w:hint="eastAsia"/>
          <w:shd w:val="clear" w:color="auto" w:fill="FFFFFF"/>
        </w:rPr>
        <w:t>有</w:t>
      </w:r>
      <w:proofErr w:type="gramStart"/>
      <w:r w:rsidRPr="00E94233">
        <w:rPr>
          <w:rFonts w:hint="eastAsia"/>
          <w:shd w:val="clear" w:color="auto" w:fill="FFFFFF"/>
        </w:rPr>
        <w:t>哪些评价</w:t>
      </w:r>
      <w:proofErr w:type="gramEnd"/>
      <w:r w:rsidRPr="00E94233">
        <w:rPr>
          <w:rFonts w:hint="eastAsia"/>
          <w:shd w:val="clear" w:color="auto" w:fill="FFFFFF"/>
        </w:rPr>
        <w:t>指标，请分别说明他们的含义？</w:t>
      </w:r>
    </w:p>
    <w:p w14:paraId="10B6B8BF" w14:textId="2331B560" w:rsidR="0047317E" w:rsidRPr="0047317E" w:rsidRDefault="0047317E" w:rsidP="007550BF">
      <w:pPr>
        <w:pStyle w:val="1e"/>
        <w:rPr>
          <w:rFonts w:hint="eastAsia"/>
          <w:b/>
          <w:shd w:val="clear" w:color="auto" w:fill="FFFFFF"/>
        </w:rPr>
      </w:pPr>
      <w:r w:rsidRPr="0047317E">
        <w:rPr>
          <w:b/>
          <w:shd w:val="clear" w:color="auto" w:fill="FFFFFF"/>
        </w:rPr>
        <w:t>答：</w:t>
      </w:r>
      <w:r w:rsidR="007513C8" w:rsidRPr="007513C8">
        <w:rPr>
          <w:shd w:val="clear" w:color="auto" w:fill="FFFFFF"/>
        </w:rPr>
        <w:t>准确率</w:t>
      </w:r>
      <w:r w:rsidR="007513C8">
        <w:rPr>
          <w:shd w:val="clear" w:color="auto" w:fill="FFFFFF"/>
        </w:rPr>
        <w:t>，混淆矩阵，</w:t>
      </w:r>
      <w:r w:rsidR="007513C8">
        <w:rPr>
          <w:shd w:val="clear" w:color="auto" w:fill="FFFFFF"/>
        </w:rPr>
        <w:t>f1_score</w:t>
      </w:r>
      <w:bookmarkStart w:id="0" w:name="_GoBack"/>
      <w:bookmarkEnd w:id="0"/>
    </w:p>
    <w:p w14:paraId="0026494D" w14:textId="77777777" w:rsidR="0034452C" w:rsidRPr="00E94233" w:rsidRDefault="0034452C" w:rsidP="007550BF">
      <w:pPr>
        <w:pStyle w:val="1e"/>
        <w:rPr>
          <w:shd w:val="clear" w:color="auto" w:fill="FFFFFF"/>
        </w:rPr>
      </w:pPr>
    </w:p>
    <w:p w14:paraId="57D6B94E" w14:textId="77777777" w:rsidR="0034452C" w:rsidRPr="005439B5" w:rsidRDefault="0034452C" w:rsidP="007550BF">
      <w:pPr>
        <w:pStyle w:val="1e"/>
        <w:rPr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hint="eastAsia"/>
          <w:shd w:val="clear" w:color="auto" w:fill="FFFFFF"/>
        </w:rPr>
        <w:t>回归问题有</w:t>
      </w:r>
      <w:proofErr w:type="gramStart"/>
      <w:r w:rsidRPr="005439B5">
        <w:rPr>
          <w:rFonts w:hint="eastAsia"/>
          <w:shd w:val="clear" w:color="auto" w:fill="FFFFFF"/>
        </w:rPr>
        <w:t>哪些评价</w:t>
      </w:r>
      <w:proofErr w:type="gramEnd"/>
      <w:r w:rsidRPr="005439B5">
        <w:rPr>
          <w:rFonts w:hint="eastAsia"/>
          <w:shd w:val="clear" w:color="auto" w:fill="FFFFFF"/>
        </w:rPr>
        <w:t>指标，请分别说明他们的含义</w:t>
      </w:r>
      <w:r w:rsidRPr="00E94233">
        <w:rPr>
          <w:rFonts w:hint="eastAsia"/>
          <w:shd w:val="clear" w:color="auto" w:fill="FFFFFF"/>
        </w:rPr>
        <w:t>？</w:t>
      </w:r>
    </w:p>
    <w:p w14:paraId="638FD73A" w14:textId="608399AD" w:rsidR="0034452C" w:rsidRPr="007513C8" w:rsidRDefault="007513C8" w:rsidP="007550BF">
      <w:pPr>
        <w:pStyle w:val="1e"/>
        <w:rPr>
          <w:b/>
        </w:rPr>
      </w:pPr>
      <w:r w:rsidRPr="007513C8">
        <w:rPr>
          <w:rFonts w:hint="eastAsia"/>
          <w:b/>
        </w:rPr>
        <w:t>答：</w:t>
      </w:r>
      <w:r w:rsidRPr="007513C8">
        <w:rPr>
          <w:rFonts w:hint="eastAsia"/>
        </w:rPr>
        <w:t>r</w:t>
      </w:r>
      <w:r w:rsidRPr="007513C8">
        <w:t>2</w:t>
      </w:r>
      <w:r>
        <w:t>_score</w:t>
      </w:r>
      <w:r>
        <w:t>，</w:t>
      </w:r>
      <w:proofErr w:type="spellStart"/>
      <w:r w:rsidR="00E47F76">
        <w:t>mean_absolute_error</w:t>
      </w:r>
      <w:proofErr w:type="spellEnd"/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3F28C" w14:textId="77777777" w:rsidR="00576091" w:rsidRDefault="00576091" w:rsidP="00940D2A">
      <w:pPr>
        <w:spacing w:before="0" w:after="0" w:line="240" w:lineRule="auto"/>
      </w:pPr>
      <w:r>
        <w:separator/>
      </w:r>
    </w:p>
  </w:endnote>
  <w:endnote w:type="continuationSeparator" w:id="0">
    <w:p w14:paraId="68ACDC5C" w14:textId="77777777" w:rsidR="00576091" w:rsidRDefault="0057609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5871D" w14:textId="77777777" w:rsidR="00576091" w:rsidRDefault="0057609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F24A433" w14:textId="77777777" w:rsidR="00576091" w:rsidRDefault="0057609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E47F76" w:rsidRPr="00B3672F" w:rsidRDefault="00E47F76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E47F76" w:rsidRPr="00B3672F" w:rsidRDefault="00E47F76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E47F76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E47F76" w:rsidRPr="00B3672F" w:rsidRDefault="00E47F76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E47F76" w:rsidRPr="00B3672F" w:rsidRDefault="00E47F76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E47F76" w:rsidRPr="00B3672F" w:rsidRDefault="00E47F76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E47F76" w:rsidRPr="00B3672F" w:rsidRDefault="00E47F76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BD534D">
            <w:rPr>
              <w:rFonts w:ascii="HuaweiSans-Regular" w:eastAsia="方正兰亭黑简体" w:hAnsi="HuaweiSans-Regular" w:hint="eastAsia"/>
              <w:noProof/>
            </w:rPr>
            <w:t>14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E47F76" w:rsidRPr="00B3672F" w:rsidRDefault="00E47F76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E47F76" w:rsidRPr="00B3672F" w:rsidRDefault="00E47F76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E47F76" w:rsidRPr="00B3672F" w:rsidRDefault="00E47F76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3F11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DB7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82E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17E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6091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C8"/>
    <w:rsid w:val="007513EB"/>
    <w:rsid w:val="00752B9C"/>
    <w:rsid w:val="00754D63"/>
    <w:rsid w:val="007550BF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15ADC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D534D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07D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47F76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7550BF"/>
    <w:pPr>
      <w:topLinePunct w:val="0"/>
      <w:adjustRightInd/>
      <w:ind w:left="1021"/>
      <w:jc w:val="both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7550BF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F564AC-718F-46BA-8D2F-089C5A06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378</TotalTime>
  <Pages>16</Pages>
  <Words>897</Words>
  <Characters>5116</Characters>
  <Application>Microsoft Office Word</Application>
  <DocSecurity>0</DocSecurity>
  <Lines>42</Lines>
  <Paragraphs>12</Paragraphs>
  <ScaleCrop>false</ScaleCrop>
  <Company>Huawei Technologies Co.,Ltd.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Lang</cp:lastModifiedBy>
  <cp:revision>40</cp:revision>
  <cp:lastPrinted>2016-11-21T02:33:00Z</cp:lastPrinted>
  <dcterms:created xsi:type="dcterms:W3CDTF">2020-04-26T01:02:00Z</dcterms:created>
  <dcterms:modified xsi:type="dcterms:W3CDTF">2021-08-26T06:19:00Z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