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27BE5D34" w14:textId="518D1483" w:rsidR="00874304" w:rsidRDefault="008501BC" w:rsidP="00036EF4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61B0A8B9" w:rsidR="00874304" w:rsidRDefault="008D5404" w:rsidP="00036EF4">
      <w:pPr>
        <w:pStyle w:val="1e"/>
        <w:rPr>
          <w:rFonts w:hint="eastAsia"/>
        </w:rPr>
      </w:pPr>
      <w:r w:rsidRPr="008D5404">
        <w:rPr>
          <w:noProof/>
        </w:rPr>
        <w:drawing>
          <wp:inline distT="0" distB="0" distL="0" distR="0" wp14:anchorId="5145BE1D" wp14:editId="2116500F">
            <wp:extent cx="6120130" cy="681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0BB35132" w14:textId="12474A64" w:rsidR="003049DF" w:rsidRDefault="008501BC" w:rsidP="00036EF4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4356FBB" w14:textId="0624CB02" w:rsidR="005D2ADA" w:rsidRDefault="008D5404" w:rsidP="00036EF4">
      <w:pPr>
        <w:pStyle w:val="1e"/>
        <w:rPr>
          <w:rFonts w:hint="eastAsia"/>
        </w:rPr>
      </w:pPr>
      <w:r w:rsidRPr="008D5404">
        <w:rPr>
          <w:noProof/>
        </w:rPr>
        <w:drawing>
          <wp:inline distT="0" distB="0" distL="0" distR="0" wp14:anchorId="4C8CC38C" wp14:editId="211B1F8E">
            <wp:extent cx="6120130" cy="10909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8FA" w14:textId="6CB722E3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0C47A0AD" w14:textId="496849BF" w:rsidR="0044100F" w:rsidRDefault="000858F8" w:rsidP="000858F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通过源码编译安装数据库具有更大的灵活性，我们可以添加一些自己需要的功能。</w:t>
      </w:r>
    </w:p>
    <w:p w14:paraId="40E1ED71" w14:textId="08657569" w:rsidR="000858F8" w:rsidRDefault="000858F8" w:rsidP="000858F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安装数据库的步骤</w:t>
      </w:r>
    </w:p>
    <w:p w14:paraId="3755FD49" w14:textId="554932B5" w:rsidR="000858F8" w:rsidRDefault="000858F8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创建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源码存放及安装的路径</w:t>
      </w:r>
    </w:p>
    <w:p w14:paraId="3510819D" w14:textId="1AB152FE" w:rsidR="000858F8" w:rsidRDefault="000858F8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下载</w:t>
      </w:r>
      <w:r>
        <w:rPr>
          <w:rFonts w:ascii="Huawei Sans" w:hAnsi="Huawei Sans" w:cs="Huawei Sans" w:hint="eastAsia"/>
        </w:rPr>
        <w:t>第三方编译库</w:t>
      </w:r>
      <w:r>
        <w:rPr>
          <w:rFonts w:ascii="Huawei Sans" w:hAnsi="Huawei Sans" w:cs="Huawei Sans" w:hint="eastAsia"/>
        </w:rPr>
        <w:t>并对其进行解压</w:t>
      </w:r>
    </w:p>
    <w:p w14:paraId="1FC98F06" w14:textId="5DF454E9" w:rsidR="000858F8" w:rsidRDefault="000858F8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下载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</w:t>
      </w:r>
      <w:r w:rsidR="009E0801">
        <w:rPr>
          <w:rFonts w:ascii="Huawei Sans" w:hAnsi="Huawei Sans" w:cs="Huawei Sans" w:hint="eastAsia"/>
        </w:rPr>
        <w:t>、</w:t>
      </w:r>
    </w:p>
    <w:p w14:paraId="016A535A" w14:textId="51EF52A4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上传</w:t>
      </w:r>
      <w:proofErr w:type="spellStart"/>
      <w:r>
        <w:rPr>
          <w:rFonts w:ascii="Huawei Sans" w:hAnsi="Huawei Sans" w:cs="Huawei Sans" w:hint="eastAsia"/>
        </w:rPr>
        <w:t>cmake</w:t>
      </w:r>
      <w:proofErr w:type="spellEnd"/>
      <w:r>
        <w:rPr>
          <w:rFonts w:ascii="Huawei Sans" w:hAnsi="Huawei Sans" w:cs="Huawei Sans" w:hint="eastAsia"/>
        </w:rPr>
        <w:t>包并对其解压</w:t>
      </w:r>
    </w:p>
    <w:p w14:paraId="654250BE" w14:textId="6B783019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适用</w:t>
      </w:r>
      <w:r>
        <w:rPr>
          <w:rFonts w:ascii="Huawei Sans" w:hAnsi="Huawei Sans" w:cs="Huawei Sans" w:hint="eastAsia"/>
        </w:rPr>
        <w:t>yum</w:t>
      </w:r>
      <w:r>
        <w:rPr>
          <w:rFonts w:ascii="Huawei Sans" w:hAnsi="Huawei Sans" w:cs="Huawei Sans" w:hint="eastAsia"/>
        </w:rPr>
        <w:t>安装依赖包</w:t>
      </w:r>
    </w:p>
    <w:p w14:paraId="7CDA2B76" w14:textId="211A8847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替换并检查</w:t>
      </w:r>
      <w:r>
        <w:rPr>
          <w:rFonts w:ascii="Huawei Sans" w:hAnsi="Huawei Sans" w:cs="Huawei Sans" w:hint="eastAsia"/>
        </w:rPr>
        <w:t>python</w:t>
      </w:r>
      <w:r>
        <w:rPr>
          <w:rFonts w:ascii="Huawei Sans" w:hAnsi="Huawei Sans" w:cs="Huawei Sans" w:hint="eastAsia"/>
        </w:rPr>
        <w:t>版本</w:t>
      </w:r>
    </w:p>
    <w:p w14:paraId="11EAD800" w14:textId="3A51D286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修改权限</w:t>
      </w:r>
    </w:p>
    <w:p w14:paraId="70063AEA" w14:textId="52DD2C6B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配置环境变量并使其生效</w:t>
      </w:r>
    </w:p>
    <w:p w14:paraId="691D01D6" w14:textId="06D29BCC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</w:t>
      </w:r>
      <w:proofErr w:type="spellStart"/>
      <w:r>
        <w:rPr>
          <w:rFonts w:ascii="Huawei Sans" w:hAnsi="Huawei Sans" w:cs="Huawei Sans" w:hint="eastAsia"/>
        </w:rPr>
        <w:t>openGauss</w:t>
      </w:r>
      <w:proofErr w:type="spellEnd"/>
      <w:r>
        <w:rPr>
          <w:rFonts w:ascii="Huawei Sans" w:hAnsi="Huawei Sans" w:cs="Huawei Sans" w:hint="eastAsia"/>
        </w:rPr>
        <w:t>源码下生成配置文件</w:t>
      </w:r>
    </w:p>
    <w:p w14:paraId="58AF89CB" w14:textId="249DA084" w:rsidR="009E0801" w:rsidRDefault="009E0801" w:rsidP="000858F8">
      <w:pPr>
        <w:pStyle w:val="1e"/>
        <w:numPr>
          <w:ilvl w:val="0"/>
          <w:numId w:val="26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进行编译和安装。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数据导入及行存列存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75540B52" w14:textId="61C25CA4" w:rsidR="006854E3" w:rsidRPr="009639AD" w:rsidRDefault="006854E3" w:rsidP="00C578C2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4A59DBDA" w14:textId="304BEE58" w:rsidR="006854E3" w:rsidRPr="009639AD" w:rsidRDefault="001D6906" w:rsidP="00C578C2">
      <w:pPr>
        <w:pStyle w:val="1e"/>
        <w:rPr>
          <w:rFonts w:ascii="Huawei Sans" w:hAnsi="Huawei Sans" w:cs="Huawei Sans"/>
        </w:rPr>
      </w:pPr>
      <w:r w:rsidRPr="001D6906">
        <w:rPr>
          <w:rFonts w:ascii="Huawei Sans" w:hAnsi="Huawei Sans" w:cs="Huawei Sans"/>
          <w:noProof/>
        </w:rPr>
        <w:drawing>
          <wp:inline distT="0" distB="0" distL="0" distR="0" wp14:anchorId="6C036A27" wp14:editId="5A0C3F3F">
            <wp:extent cx="4048690" cy="1038370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D25AB69" w:rsidR="006854E3" w:rsidRPr="009639AD" w:rsidRDefault="00344362" w:rsidP="009D076D">
      <w:pPr>
        <w:pStyle w:val="1e"/>
        <w:ind w:left="0" w:firstLineChars="500" w:firstLine="1050"/>
        <w:rPr>
          <w:rFonts w:ascii="Huawei Sans" w:hAnsi="Huawei Sans" w:cs="Huawei Sans"/>
        </w:rPr>
      </w:pPr>
      <w:r w:rsidRPr="00344362">
        <w:rPr>
          <w:rFonts w:ascii="Huawei Sans" w:hAnsi="Huawei Sans" w:cs="Huawei Sans"/>
          <w:noProof/>
        </w:rPr>
        <w:drawing>
          <wp:inline distT="0" distB="0" distL="0" distR="0" wp14:anchorId="092DB968" wp14:editId="60C2C3C8">
            <wp:extent cx="5836920" cy="11670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1904" cy="11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A205764" w:rsidR="006854E3" w:rsidRPr="009639AD" w:rsidRDefault="00344362" w:rsidP="006854E3">
      <w:pPr>
        <w:pStyle w:val="1e"/>
        <w:rPr>
          <w:rFonts w:ascii="Huawei Sans" w:hAnsi="Huawei Sans" w:cs="Huawei Sans"/>
        </w:rPr>
      </w:pPr>
      <w:r w:rsidRPr="00344362">
        <w:rPr>
          <w:rFonts w:ascii="Huawei Sans" w:hAnsi="Huawei Sans" w:cs="Huawei Sans"/>
          <w:noProof/>
        </w:rPr>
        <w:drawing>
          <wp:inline distT="0" distB="0" distL="0" distR="0" wp14:anchorId="05C55AC4" wp14:editId="1C96906A">
            <wp:extent cx="5692140" cy="1168785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7358" cy="11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209A10C2" w:rsidR="00D96EE7" w:rsidRPr="009639AD" w:rsidRDefault="00344362" w:rsidP="009D076D">
      <w:pPr>
        <w:pStyle w:val="1e"/>
        <w:rPr>
          <w:rFonts w:ascii="Huawei Sans" w:hAnsi="Huawei Sans" w:cs="Huawei Sans"/>
        </w:rPr>
      </w:pPr>
      <w:r w:rsidRPr="00344362">
        <w:rPr>
          <w:rFonts w:ascii="Huawei Sans" w:hAnsi="Huawei Sans" w:cs="Huawei Sans"/>
          <w:noProof/>
        </w:rPr>
        <w:drawing>
          <wp:inline distT="0" distB="0" distL="0" distR="0" wp14:anchorId="51819DE5" wp14:editId="1AE3E1D0">
            <wp:extent cx="5742348" cy="115824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2837" cy="11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A8DD" w14:textId="233EB9B2" w:rsidR="006854E3" w:rsidRPr="009639AD" w:rsidRDefault="006854E3" w:rsidP="005C13A9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4EA3A3C9" w14:textId="55F66E9C" w:rsidR="00585760" w:rsidRPr="009639AD" w:rsidRDefault="00585760" w:rsidP="00585760">
      <w:pPr>
        <w:pStyle w:val="1e"/>
        <w:rPr>
          <w:rFonts w:ascii="Huawei Sans" w:hAnsi="Huawei Sans" w:cs="Huawei Sans"/>
        </w:rPr>
      </w:pPr>
      <w:r w:rsidRPr="00585760">
        <w:rPr>
          <w:rFonts w:ascii="Huawei Sans" w:hAnsi="Huawei Sans" w:cs="Huawei Sans"/>
          <w:noProof/>
        </w:rPr>
        <w:drawing>
          <wp:inline distT="0" distB="0" distL="0" distR="0" wp14:anchorId="69FE2E09" wp14:editId="2D82DB79">
            <wp:extent cx="6120130" cy="11652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CC47258" w:rsidR="006854E3" w:rsidRPr="009639AD" w:rsidRDefault="00585760" w:rsidP="006854E3">
      <w:pPr>
        <w:pStyle w:val="1e"/>
        <w:rPr>
          <w:rFonts w:ascii="Huawei Sans" w:hAnsi="Huawei Sans" w:cs="Huawei Sans"/>
        </w:rPr>
      </w:pPr>
      <w:r w:rsidRPr="00585760">
        <w:rPr>
          <w:rFonts w:ascii="Huawei Sans" w:hAnsi="Huawei Sans" w:cs="Huawei Sans"/>
          <w:noProof/>
        </w:rPr>
        <w:drawing>
          <wp:inline distT="0" distB="0" distL="0" distR="0" wp14:anchorId="77638F27" wp14:editId="47179F45">
            <wp:extent cx="6120130" cy="128778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2EE6B36" w:rsidR="006854E3" w:rsidRPr="009639AD" w:rsidRDefault="00585760" w:rsidP="006854E3">
      <w:pPr>
        <w:pStyle w:val="1e"/>
        <w:rPr>
          <w:rFonts w:ascii="Huawei Sans" w:hAnsi="Huawei Sans" w:cs="Huawei Sans"/>
        </w:rPr>
      </w:pPr>
      <w:r w:rsidRPr="00585760">
        <w:rPr>
          <w:rFonts w:ascii="Huawei Sans" w:hAnsi="Huawei Sans" w:cs="Huawei Sans"/>
          <w:noProof/>
        </w:rPr>
        <w:drawing>
          <wp:inline distT="0" distB="0" distL="0" distR="0" wp14:anchorId="7F93D759" wp14:editId="405ACAF2">
            <wp:extent cx="6120130" cy="11652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>列存表中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3B4A8A3D" w:rsidR="00627192" w:rsidRPr="009639AD" w:rsidRDefault="00584F84" w:rsidP="005C13A9">
      <w:pPr>
        <w:pStyle w:val="1e"/>
        <w:rPr>
          <w:rFonts w:ascii="Huawei Sans" w:hAnsi="Huawei Sans" w:cs="Huawei Sans"/>
        </w:rPr>
      </w:pPr>
      <w:r w:rsidRPr="00584F84">
        <w:rPr>
          <w:rFonts w:ascii="Huawei Sans" w:hAnsi="Huawei Sans" w:cs="Huawei Sans"/>
          <w:noProof/>
        </w:rPr>
        <w:drawing>
          <wp:inline distT="0" distB="0" distL="0" distR="0" wp14:anchorId="35A61EA7" wp14:editId="4C854A0E">
            <wp:extent cx="6120130" cy="61277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558" w14:textId="115FA6CA" w:rsidR="00627192" w:rsidRPr="005C13A9" w:rsidRDefault="006854E3" w:rsidP="005C13A9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0811F02" w14:textId="59FC76C5" w:rsidR="00627192" w:rsidRDefault="00584F84" w:rsidP="006854E3">
      <w:pPr>
        <w:pStyle w:val="1e"/>
        <w:rPr>
          <w:rFonts w:ascii="Huawei Sans" w:hAnsi="Huawei Sans" w:cs="Huawei Sans"/>
        </w:rPr>
      </w:pPr>
      <w:r w:rsidRPr="00584F84">
        <w:rPr>
          <w:rFonts w:ascii="Huawei Sans" w:hAnsi="Huawei Sans" w:cs="Huawei Sans"/>
          <w:noProof/>
        </w:rPr>
        <w:drawing>
          <wp:inline distT="0" distB="0" distL="0" distR="0" wp14:anchorId="45653983" wp14:editId="44A07871">
            <wp:extent cx="6120130" cy="71056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A9C7" w14:textId="40166CCE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399BCE14" w14:textId="77777777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3F3F874C" w14:textId="4E5E3975" w:rsidR="00627192" w:rsidRDefault="009A79C5" w:rsidP="009A79C5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在数据的写入上：行存储的写入是一次完成，而列存储则需要将一行记录拆分成单列保存，因此写入的次数大于行存储，因此在执行写入操作的时候，二者的执行时间不同。</w:t>
      </w:r>
    </w:p>
    <w:p w14:paraId="5699FD86" w14:textId="2DAAB2C3" w:rsidR="00627192" w:rsidRPr="006C01C5" w:rsidRDefault="009A79C5" w:rsidP="006C01C5">
      <w:pPr>
        <w:pStyle w:val="1e"/>
        <w:numPr>
          <w:ilvl w:val="0"/>
          <w:numId w:val="24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在数据的读取上：行存储通常将一行数据完全读出，当存在只需要读取其中几列数据的情况下，就会产生冗余，而列存储每次读取数据则是集合的一段或者是全部，不存在冗余问题。</w:t>
      </w: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F9B7816" w14:textId="02EA0701" w:rsidR="006C01C5" w:rsidRDefault="006C01C5" w:rsidP="006C01C5">
      <w:pPr>
        <w:pStyle w:val="1e"/>
        <w:ind w:firstLineChars="200" w:firstLine="420"/>
        <w:rPr>
          <w:rFonts w:ascii="Huawei Sans" w:hAnsi="Huawei Sans" w:cs="Huawei Sans"/>
          <w:lang w:eastAsia="zh-Hans"/>
        </w:rPr>
      </w:pPr>
      <w:r>
        <w:rPr>
          <w:rFonts w:ascii="Huawei Sans" w:hAnsi="Huawei Sans" w:cs="Huawei Sans" w:hint="eastAsia"/>
          <w:lang w:eastAsia="zh-Hans"/>
        </w:rPr>
        <w:t>行存储多用在</w:t>
      </w:r>
      <w:r>
        <w:rPr>
          <w:rFonts w:ascii="Huawei Sans" w:hAnsi="Huawei Sans" w:cs="Huawei Sans" w:hint="eastAsia"/>
          <w:lang w:eastAsia="zh-Hans"/>
        </w:rPr>
        <w:t>OLTP</w:t>
      </w:r>
      <w:r>
        <w:rPr>
          <w:rFonts w:ascii="Huawei Sans" w:hAnsi="Huawei Sans" w:cs="Huawei Sans"/>
          <w:lang w:eastAsia="zh-Hans"/>
        </w:rPr>
        <w:t>，</w:t>
      </w:r>
      <w:r>
        <w:rPr>
          <w:rFonts w:ascii="Huawei Sans" w:hAnsi="Huawei Sans" w:cs="Huawei Sans" w:hint="eastAsia"/>
          <w:lang w:eastAsia="zh-Hans"/>
        </w:rPr>
        <w:t>列存储多用于</w:t>
      </w:r>
      <w:r>
        <w:rPr>
          <w:rFonts w:ascii="Huawei Sans" w:hAnsi="Huawei Sans" w:cs="Huawei Sans" w:hint="eastAsia"/>
          <w:lang w:eastAsia="zh-Hans"/>
        </w:rPr>
        <w:t>OLAP</w:t>
      </w:r>
    </w:p>
    <w:p w14:paraId="0F9E8046" w14:textId="3844D9D7" w:rsidR="006C01C5" w:rsidRDefault="006C01C5" w:rsidP="006C01C5">
      <w:pPr>
        <w:pStyle w:val="1e"/>
        <w:ind w:firstLineChars="200" w:firstLine="420"/>
        <w:rPr>
          <w:rFonts w:ascii="Huawei Sans" w:hAnsi="Huawei Sans" w:cs="Huawei Sans"/>
          <w:lang w:eastAsia="zh-Hans"/>
        </w:rPr>
      </w:pPr>
      <w:r>
        <w:rPr>
          <w:rFonts w:ascii="Huawei Sans" w:hAnsi="Huawei Sans" w:cs="Huawei Sans" w:hint="eastAsia"/>
          <w:lang w:eastAsia="zh-Hans"/>
        </w:rPr>
        <w:t>行存储：</w:t>
      </w:r>
      <w:r w:rsidR="00395E62">
        <w:rPr>
          <w:rFonts w:ascii="Huawei Sans" w:hAnsi="Huawei Sans" w:cs="Huawei Sans" w:hint="eastAsia"/>
          <w:lang w:eastAsia="zh-Hans"/>
        </w:rPr>
        <w:t>适用于关注整张表的内容，而且关注的内容不需要经过聚集运算的。</w:t>
      </w:r>
    </w:p>
    <w:p w14:paraId="4F187A70" w14:textId="77777777" w:rsidR="006C01C5" w:rsidRPr="006C01C5" w:rsidRDefault="006C01C5" w:rsidP="006C01C5">
      <w:pPr>
        <w:pStyle w:val="1e"/>
        <w:ind w:firstLineChars="200" w:firstLine="420"/>
        <w:rPr>
          <w:rFonts w:ascii="Huawei Sans" w:hAnsi="Huawei Sans" w:cs="Huawei Sans"/>
        </w:rPr>
      </w:pPr>
      <w:r w:rsidRPr="006C01C5">
        <w:rPr>
          <w:rFonts w:ascii="Huawei Sans" w:hAnsi="Huawei Sans" w:cs="Huawei Sans"/>
        </w:rPr>
        <w:t>1</w:t>
      </w:r>
      <w:r w:rsidRPr="006C01C5">
        <w:rPr>
          <w:rFonts w:ascii="Huawei Sans" w:hAnsi="Huawei Sans" w:cs="Huawei Sans"/>
        </w:rPr>
        <w:t>、适合随机的增删改查操作</w:t>
      </w:r>
      <w:r w:rsidRPr="006C01C5">
        <w:rPr>
          <w:rFonts w:ascii="Huawei Sans" w:hAnsi="Huawei Sans" w:cs="Huawei Sans"/>
        </w:rPr>
        <w:t>;</w:t>
      </w:r>
    </w:p>
    <w:p w14:paraId="791E07B4" w14:textId="77777777" w:rsidR="006C01C5" w:rsidRPr="006C01C5" w:rsidRDefault="006C01C5" w:rsidP="006C01C5">
      <w:pPr>
        <w:pStyle w:val="1e"/>
        <w:rPr>
          <w:rFonts w:ascii="Huawei Sans" w:hAnsi="Huawei Sans" w:cs="Huawei Sans"/>
        </w:rPr>
      </w:pPr>
      <w:r w:rsidRPr="006C01C5">
        <w:rPr>
          <w:rFonts w:ascii="Huawei Sans" w:hAnsi="Huawei Sans" w:cs="Huawei Sans"/>
        </w:rPr>
        <w:t xml:space="preserve">　　</w:t>
      </w:r>
      <w:r w:rsidRPr="006C01C5">
        <w:rPr>
          <w:rFonts w:ascii="Huawei Sans" w:hAnsi="Huawei Sans" w:cs="Huawei Sans"/>
        </w:rPr>
        <w:t>2</w:t>
      </w:r>
      <w:r w:rsidRPr="006C01C5">
        <w:rPr>
          <w:rFonts w:ascii="Huawei Sans" w:hAnsi="Huawei Sans" w:cs="Huawei Sans"/>
        </w:rPr>
        <w:t>、需要在行中选取所有属性的查询操作</w:t>
      </w:r>
      <w:r w:rsidRPr="006C01C5">
        <w:rPr>
          <w:rFonts w:ascii="Huawei Sans" w:hAnsi="Huawei Sans" w:cs="Huawei Sans"/>
        </w:rPr>
        <w:t>;</w:t>
      </w:r>
    </w:p>
    <w:p w14:paraId="45274C14" w14:textId="0CE35395" w:rsidR="006C01C5" w:rsidRDefault="006C01C5" w:rsidP="00395E62">
      <w:pPr>
        <w:pStyle w:val="1e"/>
        <w:rPr>
          <w:rFonts w:ascii="Huawei Sans" w:hAnsi="Huawei Sans" w:cs="Huawei Sans" w:hint="eastAsia"/>
        </w:rPr>
      </w:pPr>
      <w:r w:rsidRPr="006C01C5">
        <w:rPr>
          <w:rFonts w:ascii="Huawei Sans" w:hAnsi="Huawei Sans" w:cs="Huawei Sans"/>
        </w:rPr>
        <w:t xml:space="preserve">　　</w:t>
      </w:r>
      <w:r w:rsidRPr="006C01C5">
        <w:rPr>
          <w:rFonts w:ascii="Huawei Sans" w:hAnsi="Huawei Sans" w:cs="Huawei Sans"/>
        </w:rPr>
        <w:t>3</w:t>
      </w:r>
      <w:r w:rsidRPr="006C01C5">
        <w:rPr>
          <w:rFonts w:ascii="Huawei Sans" w:hAnsi="Huawei Sans" w:cs="Huawei Sans"/>
        </w:rPr>
        <w:t>、需要频繁插入或更新的操作，其操作与索引和行的大小更为相关。</w:t>
      </w:r>
    </w:p>
    <w:p w14:paraId="05D7660C" w14:textId="74B1E61E" w:rsidR="00395E62" w:rsidRDefault="00395E62" w:rsidP="00395E62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列存储：适用于数据库关注的是某几列的内容，或者是有频繁聚集需要的，通过聚集之后进行数据分析的表。</w:t>
      </w:r>
    </w:p>
    <w:p w14:paraId="34B1FCEB" w14:textId="77777777" w:rsidR="00395E62" w:rsidRPr="006C01C5" w:rsidRDefault="00395E62" w:rsidP="00395E62">
      <w:pPr>
        <w:pStyle w:val="1e"/>
        <w:ind w:firstLineChars="200" w:firstLine="420"/>
        <w:rPr>
          <w:rFonts w:ascii="Huawei Sans" w:hAnsi="Huawei Sans" w:cs="Huawei Sans" w:hint="eastAsia"/>
        </w:rPr>
      </w:pPr>
    </w:p>
    <w:p w14:paraId="46D59647" w14:textId="77777777" w:rsidR="00627192" w:rsidRDefault="00627192" w:rsidP="006854E3">
      <w:pPr>
        <w:pStyle w:val="1e"/>
        <w:rPr>
          <w:rFonts w:ascii="Huawei Sans" w:hAnsi="Huawei Sans" w:cs="Huawei Sans"/>
        </w:rPr>
      </w:pPr>
    </w:p>
    <w:p w14:paraId="7AD5C576" w14:textId="043EB447" w:rsidR="00496DF2" w:rsidRPr="006C01C5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 w:hint="eastAsia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3E69AFBB" w14:textId="47AB6DBC" w:rsidR="006854E3" w:rsidRDefault="006854E3" w:rsidP="004D59EC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0411516" w:rsidR="006854E3" w:rsidRPr="009639AD" w:rsidRDefault="00246612" w:rsidP="004D59EC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46612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2BD2B320" wp14:editId="5850C97A">
            <wp:extent cx="3516533" cy="3489960"/>
            <wp:effectExtent l="0" t="0" r="825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6596" cy="34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2232383D" w:rsidR="006854E3" w:rsidRDefault="00225F67" w:rsidP="004D59EC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25F67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7BA44ECE" wp14:editId="69701C16">
            <wp:extent cx="3791479" cy="1095528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565A6F0D" w:rsidR="006854E3" w:rsidRDefault="00225F67" w:rsidP="004D59EC">
      <w:pPr>
        <w:pStyle w:val="1e"/>
        <w:rPr>
          <w:rFonts w:ascii="Huawei Sans" w:hAnsi="Huawei Sans" w:cs="Huawei Sans"/>
        </w:rPr>
      </w:pPr>
      <w:r w:rsidRPr="00225F67">
        <w:rPr>
          <w:rFonts w:ascii="Huawei Sans" w:hAnsi="Huawei Sans" w:cs="Huawei Sans"/>
          <w:noProof/>
        </w:rPr>
        <w:drawing>
          <wp:inline distT="0" distB="0" distL="0" distR="0" wp14:anchorId="66632D1F" wp14:editId="05C6F195">
            <wp:extent cx="3867690" cy="104789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1CD292FB" w:rsidR="006854E3" w:rsidRDefault="00225F67" w:rsidP="0077311D">
      <w:pPr>
        <w:pStyle w:val="1e"/>
        <w:rPr>
          <w:rFonts w:ascii="Huawei Sans" w:hAnsi="Huawei Sans" w:cs="Huawei Sans"/>
        </w:rPr>
      </w:pPr>
      <w:r w:rsidRPr="00225F67">
        <w:rPr>
          <w:rFonts w:ascii="Huawei Sans" w:hAnsi="Huawei Sans" w:cs="Huawei Sans"/>
          <w:noProof/>
        </w:rPr>
        <w:drawing>
          <wp:inline distT="0" distB="0" distL="0" distR="0" wp14:anchorId="555D55B7" wp14:editId="78AE1F99">
            <wp:extent cx="3924848" cy="3515216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3803AA3B" w:rsidR="006854E3" w:rsidRDefault="006854E3" w:rsidP="00225F67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3CE08651" w14:textId="21887797" w:rsidR="006854E3" w:rsidRDefault="00225F67" w:rsidP="006854E3">
      <w:pPr>
        <w:pStyle w:val="1e"/>
        <w:rPr>
          <w:rFonts w:ascii="Huawei Sans" w:hAnsi="Huawei Sans" w:cs="Huawei Sans"/>
        </w:rPr>
      </w:pPr>
      <w:r w:rsidRPr="00225F67">
        <w:rPr>
          <w:rFonts w:ascii="Huawei Sans" w:hAnsi="Huawei Sans" w:cs="Huawei Sans"/>
          <w:noProof/>
        </w:rPr>
        <w:drawing>
          <wp:inline distT="0" distB="0" distL="0" distR="0" wp14:anchorId="0B6095C7" wp14:editId="329C7A11">
            <wp:extent cx="3558540" cy="3505559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9842" cy="35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96EA" w14:textId="3ACCA7DF" w:rsidR="000E7BA0" w:rsidRPr="00D435D3" w:rsidRDefault="000E7BA0" w:rsidP="000E7BA0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6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 w:rsidR="00FA4D3C">
        <w:rPr>
          <w:rFonts w:ascii="Huawei Sans" w:hAnsi="Huawei Sans" w:cs="Huawei Sans" w:hint="eastAsia"/>
        </w:rPr>
        <w:t>（再次插入数据）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73DDFA9" w14:textId="77777777" w:rsidR="00FA4D3C" w:rsidRDefault="00FA4D3C" w:rsidP="00FA4D3C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78ACD851" w:rsidR="006854E3" w:rsidRPr="000E7BA0" w:rsidRDefault="00BE2DF9" w:rsidP="006854E3">
      <w:pPr>
        <w:pStyle w:val="1e"/>
        <w:rPr>
          <w:rFonts w:ascii="Huawei Sans" w:hAnsi="Huawei Sans" w:cs="Huawei Sans"/>
        </w:rPr>
      </w:pPr>
      <w:r w:rsidRPr="00BE2DF9">
        <w:rPr>
          <w:rFonts w:ascii="Huawei Sans" w:hAnsi="Huawei Sans" w:cs="Huawei Sans"/>
          <w:noProof/>
        </w:rPr>
        <w:drawing>
          <wp:inline distT="0" distB="0" distL="0" distR="0" wp14:anchorId="19F38DD8" wp14:editId="2F955908">
            <wp:extent cx="3696216" cy="391532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523590C" w14:textId="7DE4DF38" w:rsidR="00295388" w:rsidRDefault="00CA64B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全量物化视图：仅支持对创建好的物化视图做全量更新。</w:t>
      </w:r>
    </w:p>
    <w:p w14:paraId="505462C0" w14:textId="0BF782EA" w:rsidR="00CA64B8" w:rsidRDefault="00CA64B8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增量物化视图：可以对物化视图进行增量刷新，需手动执行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417E47DC" w14:textId="0A78338D" w:rsidR="00295388" w:rsidRDefault="00CA64B8" w:rsidP="00CA64B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1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 w:hint="eastAsia"/>
        </w:rPr>
        <w:t>用于查询优化</w:t>
      </w:r>
    </w:p>
    <w:p w14:paraId="4CA35F9D" w14:textId="627797AF" w:rsidR="00CA64B8" w:rsidRDefault="00CA64B8" w:rsidP="00CA64B8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 w:hint="eastAsia"/>
        </w:rPr>
        <w:t>用于高级复制</w:t>
      </w:r>
    </w:p>
    <w:p w14:paraId="66D77E32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5FA079C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2A6D7196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4684855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D84924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6B69049C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3F52AE3" w14:textId="77777777" w:rsidR="00496DF2" w:rsidRDefault="00496DF2" w:rsidP="006854E3">
      <w:pPr>
        <w:pStyle w:val="1e"/>
        <w:rPr>
          <w:rFonts w:ascii="Huawei Sans" w:hAnsi="Huawei Sans" w:cs="Huawei Sans"/>
        </w:rPr>
      </w:pP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密态数据库</w:t>
      </w:r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</w:t>
      </w:r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282EE77C" w14:textId="604C1ABE" w:rsidR="0001757C" w:rsidRDefault="00647DF2" w:rsidP="00C055E7">
      <w:pPr>
        <w:pStyle w:val="1e"/>
        <w:rPr>
          <w:rFonts w:hint="eastAsia"/>
        </w:rPr>
      </w:pPr>
      <w:r w:rsidRPr="00647DF2">
        <w:rPr>
          <w:noProof/>
        </w:rPr>
        <w:drawing>
          <wp:inline distT="0" distB="0" distL="0" distR="0" wp14:anchorId="62AAC589" wp14:editId="60BB8485">
            <wp:extent cx="6120130" cy="61976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71E1CBE4" w14:textId="15DFA6EA" w:rsidR="0001757C" w:rsidRDefault="0001757C" w:rsidP="0001757C">
      <w:pPr>
        <w:pStyle w:val="1e"/>
        <w:rPr>
          <w:rFonts w:ascii="Huawei Sans" w:hAnsi="Huawei Sans" w:cs="Huawei Sans"/>
        </w:rPr>
      </w:pPr>
    </w:p>
    <w:p w14:paraId="776AEAC2" w14:textId="11FB086C" w:rsidR="00F9555C" w:rsidRDefault="00647DF2" w:rsidP="0001757C">
      <w:pPr>
        <w:pStyle w:val="1e"/>
        <w:rPr>
          <w:rFonts w:ascii="Huawei Sans" w:hAnsi="Huawei Sans" w:cs="Huawei Sans"/>
        </w:rPr>
      </w:pPr>
      <w:r w:rsidRPr="00647DF2">
        <w:rPr>
          <w:rFonts w:ascii="Huawei Sans" w:hAnsi="Huawei Sans" w:cs="Huawei Sans"/>
          <w:noProof/>
        </w:rPr>
        <w:drawing>
          <wp:inline distT="0" distB="0" distL="0" distR="0" wp14:anchorId="667ED785" wp14:editId="0096E363">
            <wp:extent cx="6120130" cy="218249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461" w14:textId="77777777" w:rsidR="00F9555C" w:rsidRDefault="00F9555C" w:rsidP="0001757C">
      <w:pPr>
        <w:pStyle w:val="1e"/>
        <w:rPr>
          <w:rFonts w:ascii="Huawei Sans" w:hAnsi="Huawei Sans" w:cs="Huawei Sans"/>
        </w:rPr>
      </w:pPr>
    </w:p>
    <w:p w14:paraId="7B5B9F01" w14:textId="6563AAB2" w:rsidR="00FE5D65" w:rsidRPr="00DA5BFF" w:rsidRDefault="00F9555C" w:rsidP="00DA5BFF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列均是密文，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04757F1E" w14:textId="3B986115" w:rsidR="00FE5D65" w:rsidRDefault="00DA5BFF" w:rsidP="00DA5BFF">
      <w:pPr>
        <w:pStyle w:val="1e"/>
        <w:rPr>
          <w:rFonts w:ascii="Huawei Sans" w:hAnsi="Huawei Sans" w:cs="Huawei Sans"/>
        </w:rPr>
      </w:pPr>
      <w:r w:rsidRPr="00DA5BFF">
        <w:rPr>
          <w:rFonts w:ascii="Huawei Sans" w:hAnsi="Huawei Sans" w:cs="Huawei Sans"/>
          <w:noProof/>
        </w:rPr>
        <w:drawing>
          <wp:inline distT="0" distB="0" distL="0" distR="0" wp14:anchorId="1285C8E9" wp14:editId="6783C3A4">
            <wp:extent cx="6120130" cy="27946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lastRenderedPageBreak/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6D27A741" w14:textId="54087B22" w:rsidR="00F36A94" w:rsidRDefault="009217CC" w:rsidP="009217CC">
      <w:pPr>
        <w:pStyle w:val="1e"/>
        <w:rPr>
          <w:rFonts w:hint="eastAsia"/>
        </w:rPr>
      </w:pPr>
      <w:r w:rsidRPr="009217CC">
        <w:rPr>
          <w:noProof/>
        </w:rPr>
        <w:drawing>
          <wp:inline distT="0" distB="0" distL="0" distR="0" wp14:anchorId="2271B41E" wp14:editId="3C09838D">
            <wp:extent cx="6120130" cy="27647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79EC006A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7D0A5A8C" w14:textId="6B3CC5E5" w:rsidR="00A06637" w:rsidRPr="00F36A94" w:rsidRDefault="00A06637" w:rsidP="00A06637">
      <w:pPr>
        <w:pStyle w:val="1e"/>
        <w:rPr>
          <w:rFonts w:hint="eastAsia"/>
        </w:rPr>
      </w:pPr>
      <w:r>
        <w:rPr>
          <w:rFonts w:hint="eastAsia"/>
        </w:rPr>
        <w:t>数据实际存储在物理磁盘上的时候是密文？数据的加解密的动作是在客户端完成的</w:t>
      </w:r>
      <w:r>
        <w:rPr>
          <w:rFonts w:hint="eastAsia"/>
        </w:rPr>
        <w:t>。</w:t>
      </w:r>
    </w:p>
    <w:p w14:paraId="6DD8E122" w14:textId="77777777" w:rsidR="00A06637" w:rsidRPr="00A06637" w:rsidRDefault="00A06637" w:rsidP="008D41F3">
      <w:pPr>
        <w:pStyle w:val="1e"/>
        <w:rPr>
          <w:rFonts w:hint="eastAsia"/>
        </w:rPr>
      </w:pPr>
    </w:p>
    <w:sectPr w:rsidR="00A06637" w:rsidRPr="00A06637" w:rsidSect="00033B54">
      <w:headerReference w:type="default" r:id="rId3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C6975" w14:textId="77777777" w:rsidR="00781276" w:rsidRDefault="00781276" w:rsidP="00940D2A">
      <w:pPr>
        <w:spacing w:before="0" w:after="0" w:line="240" w:lineRule="auto"/>
      </w:pPr>
      <w:r>
        <w:separator/>
      </w:r>
    </w:p>
  </w:endnote>
  <w:endnote w:type="continuationSeparator" w:id="0">
    <w:p w14:paraId="5C3167BE" w14:textId="77777777" w:rsidR="00781276" w:rsidRDefault="0078127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alibri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E00002FF" w:usb1="5000205A" w:usb2="00000000" w:usb3="00000000" w:csb0="2000019F" w:csb1="4F01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Segoe UI Historic"/>
    <w:charset w:val="00"/>
    <w:family w:val="roman"/>
    <w:pitch w:val="default"/>
    <w:sig w:usb0="A00002FF" w:usb1="7800205A" w:usb2="14600000" w:usb3="00000000" w:csb0="20000193" w:csb1="4D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CD10" w14:textId="77777777" w:rsidR="00781276" w:rsidRDefault="0078127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9D1BCF2" w14:textId="77777777" w:rsidR="00781276" w:rsidRDefault="0078127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98E5B5C"/>
    <w:multiLevelType w:val="hybridMultilevel"/>
    <w:tmpl w:val="CF64DEA2"/>
    <w:lvl w:ilvl="0" w:tplc="9AD672C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2DE42CD2"/>
    <w:multiLevelType w:val="hybridMultilevel"/>
    <w:tmpl w:val="D59A32FA"/>
    <w:lvl w:ilvl="0" w:tplc="80722F5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39675B97"/>
    <w:multiLevelType w:val="hybridMultilevel"/>
    <w:tmpl w:val="93967FDC"/>
    <w:lvl w:ilvl="0" w:tplc="DA8CD37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6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5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156993878">
    <w:abstractNumId w:val="23"/>
  </w:num>
  <w:num w:numId="2" w16cid:durableId="1402099519">
    <w:abstractNumId w:val="12"/>
  </w:num>
  <w:num w:numId="3" w16cid:durableId="981154798">
    <w:abstractNumId w:val="5"/>
  </w:num>
  <w:num w:numId="4" w16cid:durableId="1219243676">
    <w:abstractNumId w:val="2"/>
  </w:num>
  <w:num w:numId="5" w16cid:durableId="1449349947">
    <w:abstractNumId w:val="16"/>
  </w:num>
  <w:num w:numId="6" w16cid:durableId="1932394908">
    <w:abstractNumId w:val="4"/>
  </w:num>
  <w:num w:numId="7" w16cid:durableId="1503619052">
    <w:abstractNumId w:val="1"/>
  </w:num>
  <w:num w:numId="8" w16cid:durableId="825706190">
    <w:abstractNumId w:val="11"/>
  </w:num>
  <w:num w:numId="9" w16cid:durableId="740952135">
    <w:abstractNumId w:val="17"/>
  </w:num>
  <w:num w:numId="10" w16cid:durableId="272637964">
    <w:abstractNumId w:val="14"/>
  </w:num>
  <w:num w:numId="11" w16cid:durableId="1033774961">
    <w:abstractNumId w:val="19"/>
  </w:num>
  <w:num w:numId="12" w16cid:durableId="552042155">
    <w:abstractNumId w:val="0"/>
  </w:num>
  <w:num w:numId="13" w16cid:durableId="1843466851">
    <w:abstractNumId w:val="3"/>
  </w:num>
  <w:num w:numId="14" w16cid:durableId="1892837456">
    <w:abstractNumId w:val="22"/>
  </w:num>
  <w:num w:numId="15" w16cid:durableId="2004358695">
    <w:abstractNumId w:val="20"/>
  </w:num>
  <w:num w:numId="16" w16cid:durableId="1369453490">
    <w:abstractNumId w:val="21"/>
  </w:num>
  <w:num w:numId="17" w16cid:durableId="532546103">
    <w:abstractNumId w:val="18"/>
  </w:num>
  <w:num w:numId="18" w16cid:durableId="188955470">
    <w:abstractNumId w:val="25"/>
  </w:num>
  <w:num w:numId="19" w16cid:durableId="1485707059">
    <w:abstractNumId w:val="24"/>
  </w:num>
  <w:num w:numId="20" w16cid:durableId="228346453">
    <w:abstractNumId w:val="15"/>
  </w:num>
  <w:num w:numId="21" w16cid:durableId="1514997129">
    <w:abstractNumId w:val="8"/>
  </w:num>
  <w:num w:numId="22" w16cid:durableId="1470244065">
    <w:abstractNumId w:val="10"/>
  </w:num>
  <w:num w:numId="23" w16cid:durableId="1715544952">
    <w:abstractNumId w:val="13"/>
  </w:num>
  <w:num w:numId="24" w16cid:durableId="1016346455">
    <w:abstractNumId w:val="7"/>
  </w:num>
  <w:num w:numId="25" w16cid:durableId="1099913537">
    <w:abstractNumId w:val="9"/>
  </w:num>
  <w:num w:numId="26" w16cid:durableId="41101212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6EF4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39B6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58F8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E7BA0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6906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5F67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612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362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4E50"/>
    <w:rsid w:val="003959B9"/>
    <w:rsid w:val="00395E30"/>
    <w:rsid w:val="00395E62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1EB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208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9EC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4F84"/>
    <w:rsid w:val="00585760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13A9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47DF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1C5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311D"/>
    <w:rsid w:val="00774DDB"/>
    <w:rsid w:val="007750B2"/>
    <w:rsid w:val="00775422"/>
    <w:rsid w:val="00776137"/>
    <w:rsid w:val="00777606"/>
    <w:rsid w:val="00780864"/>
    <w:rsid w:val="00781276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5404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17CC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A79C5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76D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0801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637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2DF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5E7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8C2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3A41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B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5BFF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4FBD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2CD4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4D3C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64</TotalTime>
  <Pages>10</Pages>
  <Words>421</Words>
  <Characters>2404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尹 国淼</cp:lastModifiedBy>
  <cp:revision>16</cp:revision>
  <cp:lastPrinted>2016-11-21T02:33:00Z</cp:lastPrinted>
  <dcterms:created xsi:type="dcterms:W3CDTF">2022-05-16T14:55:00Z</dcterms:created>
  <dcterms:modified xsi:type="dcterms:W3CDTF">2022-05-17T07:34:00Z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