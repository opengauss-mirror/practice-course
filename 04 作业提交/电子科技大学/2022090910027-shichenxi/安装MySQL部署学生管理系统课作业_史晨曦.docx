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2621BC42" w:rsidR="0020153C" w:rsidRPr="006651F6" w:rsidRDefault="007066C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安装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MySQL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部署学生管理系统</w:t>
      </w:r>
      <w:r w:rsidRPr="006651F6">
        <w:rPr>
          <w:rFonts w:ascii="HuaweiSans-Regular" w:eastAsia="方正兰亭黑简体" w:hAnsi="HuaweiSans-Regular" w:hint="eastAsia"/>
          <w:lang w:eastAsia="zh-CN"/>
        </w:rPr>
        <w:t xml:space="preserve"> 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37A74055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7066C4">
        <w:rPr>
          <w:rFonts w:hint="eastAsia"/>
        </w:rPr>
        <w:t>ECS</w:t>
      </w:r>
      <w:r w:rsidR="007066C4">
        <w:rPr>
          <w:rFonts w:hint="eastAsia"/>
        </w:rPr>
        <w:t>弹性云服务器购买</w:t>
      </w:r>
    </w:p>
    <w:p w14:paraId="4671CCD7" w14:textId="63415AA4" w:rsidR="00CB4013" w:rsidRDefault="007066C4" w:rsidP="00CB4013">
      <w:pPr>
        <w:pStyle w:val="1e"/>
        <w:rPr>
          <w:rFonts w:hint="eastAsia"/>
        </w:rPr>
      </w:pPr>
      <w:r>
        <w:rPr>
          <w:rFonts w:hint="eastAsia"/>
        </w:rPr>
        <w:t>ECS</w:t>
      </w:r>
      <w:r>
        <w:rPr>
          <w:rFonts w:hint="eastAsia"/>
        </w:rPr>
        <w:t>弹性云服务器购买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979F35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066C4">
        <w:rPr>
          <w:rFonts w:hint="eastAsia"/>
        </w:rPr>
        <w:t>ECS</w:t>
      </w:r>
      <w:r w:rsidR="007066C4">
        <w:rPr>
          <w:rFonts w:hint="eastAsia"/>
        </w:rPr>
        <w:t>是否购买成功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6D21B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 w:rsidR="007066C4">
        <w:rPr>
          <w:rFonts w:hint="eastAsia"/>
        </w:rPr>
        <w:t>购买</w:t>
      </w:r>
      <w:r w:rsidR="007066C4">
        <w:rPr>
          <w:rFonts w:hint="eastAsia"/>
        </w:rPr>
        <w:t>ECS</w:t>
      </w:r>
      <w:r w:rsidR="00202D59">
        <w:rPr>
          <w:rFonts w:hint="eastAsia"/>
        </w:rPr>
        <w:t>成功截图</w:t>
      </w:r>
    </w:p>
    <w:p w14:paraId="27BE5D34" w14:textId="76FC0AE1" w:rsidR="00874304" w:rsidRDefault="00A104F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E3A44E3" wp14:editId="65D43B44">
            <wp:extent cx="6120130" cy="1471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A104FB">
      <w:pPr>
        <w:pStyle w:val="1e"/>
        <w:ind w:left="0"/>
        <w:rPr>
          <w:rFonts w:ascii="Huawei Sans" w:hAnsi="Huawei Sans" w:cs="Huawei Sans" w:hint="eastAsia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22499953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bookmarkStart w:id="0" w:name="_Hlk126343457"/>
      <w:r w:rsidR="007066C4">
        <w:rPr>
          <w:rFonts w:hint="eastAsia"/>
        </w:rPr>
        <w:t>MySQL</w:t>
      </w:r>
      <w:bookmarkEnd w:id="0"/>
      <w:r w:rsidR="007066C4">
        <w:rPr>
          <w:rFonts w:hint="eastAsia"/>
        </w:rPr>
        <w:t>数据库部署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372DD7B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proofErr w:type="spellStart"/>
      <w:r w:rsidR="007066C4">
        <w:rPr>
          <w:rFonts w:ascii="Huawei Sans" w:hAnsi="Huawei Sans" w:cs="Huawei Sans" w:hint="eastAsia"/>
        </w:rPr>
        <w:t>Mysql</w:t>
      </w:r>
      <w:proofErr w:type="spellEnd"/>
      <w:r w:rsidR="007066C4">
        <w:rPr>
          <w:rFonts w:ascii="Huawei Sans" w:hAnsi="Huawei Sans" w:cs="Huawei Sans" w:hint="eastAsia"/>
        </w:rPr>
        <w:t>数据库状态</w:t>
      </w:r>
      <w:r w:rsidRPr="009639AD">
        <w:rPr>
          <w:rFonts w:ascii="Huawei Sans" w:hAnsi="Huawei Sans" w:cs="Huawei Sans"/>
        </w:rPr>
        <w:t>，并将结果进行</w:t>
      </w:r>
      <w:r w:rsidR="007066C4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383C1DE7" w14:textId="2F191CF5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service </w:t>
      </w:r>
      <w:proofErr w:type="spellStart"/>
      <w:r w:rsidRPr="007066C4">
        <w:rPr>
          <w:rFonts w:ascii="Huawei Sans" w:hAnsi="Huawei Sans" w:cs="Huawei Sans"/>
        </w:rPr>
        <w:t>mysql</w:t>
      </w:r>
      <w:proofErr w:type="spellEnd"/>
      <w:r w:rsidRPr="007066C4">
        <w:rPr>
          <w:rFonts w:ascii="Huawei Sans" w:hAnsi="Huawei Sans" w:cs="Huawei Sans"/>
        </w:rPr>
        <w:t xml:space="preserve"> status</w:t>
      </w:r>
    </w:p>
    <w:p w14:paraId="75540B52" w14:textId="2E752E9D" w:rsidR="006854E3" w:rsidRPr="007066C4" w:rsidRDefault="00A104FB" w:rsidP="006854E3">
      <w:pPr>
        <w:pStyle w:val="1e"/>
        <w:rPr>
          <w:rFonts w:ascii="Huawei Sans" w:hAnsi="Huawei Sans" w:cs="Huawei Sans"/>
        </w:rPr>
      </w:pPr>
      <w:r w:rsidRPr="00A104FB">
        <w:rPr>
          <w:rFonts w:ascii="Huawei Sans" w:hAnsi="Huawei Sans" w:cs="Huawei Sans"/>
          <w:noProof/>
        </w:rPr>
        <w:drawing>
          <wp:inline distT="0" distB="0" distL="0" distR="0" wp14:anchorId="2D19B8F3" wp14:editId="4E79B72E">
            <wp:extent cx="4160520" cy="510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08D68FFA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proofErr w:type="gramStart"/>
      <w:r w:rsidR="007066C4">
        <w:rPr>
          <w:rFonts w:hint="eastAsia"/>
        </w:rPr>
        <w:t>据库导入</w:t>
      </w:r>
      <w:proofErr w:type="gramEnd"/>
      <w:r w:rsidR="007066C4">
        <w:rPr>
          <w:rFonts w:hint="eastAsia"/>
        </w:rPr>
        <w:t>表进行验证</w:t>
      </w:r>
    </w:p>
    <w:p w14:paraId="562A4A9E" w14:textId="0E7CD427" w:rsidR="006854E3" w:rsidRDefault="007066C4" w:rsidP="009C0C6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在导入数据库原始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文件之后</w:t>
      </w:r>
      <w:r w:rsidR="006854E3" w:rsidRPr="009639AD">
        <w:rPr>
          <w:rFonts w:ascii="Huawei Sans" w:hAnsi="Huawei Sans" w:cs="Huawei Sans"/>
        </w:rPr>
        <w:t>，执行</w:t>
      </w:r>
      <w:r w:rsidR="009C0C69">
        <w:rPr>
          <w:rFonts w:ascii="Huawei Sans" w:hAnsi="Huawei Sans" w:cs="Huawei Sans" w:hint="eastAsia"/>
        </w:rPr>
        <w:t>命令查看表并</w:t>
      </w:r>
      <w:r w:rsidR="006854E3" w:rsidRPr="009639AD">
        <w:rPr>
          <w:rFonts w:ascii="Huawei Sans" w:hAnsi="Huawei Sans" w:cs="Huawei Sans"/>
        </w:rPr>
        <w:t>截图</w:t>
      </w:r>
    </w:p>
    <w:p w14:paraId="0AD0763E" w14:textId="7C91B74F" w:rsidR="009C0C69" w:rsidRPr="009639AD" w:rsidRDefault="009C0C69" w:rsidP="009C0C69">
      <w:pPr>
        <w:pStyle w:val="afffff2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</w:t>
      </w: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show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table</w:t>
      </w:r>
    </w:p>
    <w:p w14:paraId="60228C6D" w14:textId="79255432" w:rsidR="009C0C69" w:rsidRPr="009C0C69" w:rsidRDefault="00CB5273" w:rsidP="009C0C69">
      <w:pPr>
        <w:pStyle w:val="1e"/>
        <w:ind w:left="1381"/>
        <w:rPr>
          <w:rFonts w:ascii="Huawei Sans" w:hAnsi="Huawei Sans" w:cs="Huawei Sans"/>
        </w:rPr>
      </w:pPr>
      <w:r w:rsidRPr="00CB5273">
        <w:rPr>
          <w:rFonts w:ascii="Huawei Sans" w:hAnsi="Huawei Sans" w:cs="Huawei Sans"/>
          <w:noProof/>
        </w:rPr>
        <w:drawing>
          <wp:inline distT="0" distB="0" distL="0" distR="0" wp14:anchorId="1BD86BC4" wp14:editId="24555833">
            <wp:extent cx="2910840" cy="25831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888A893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应用</w:t>
      </w:r>
      <w:r w:rsidR="009C0C69">
        <w:rPr>
          <w:rFonts w:hint="eastAsia"/>
        </w:rPr>
        <w:t>部署</w:t>
      </w:r>
    </w:p>
    <w:p w14:paraId="4DD36D74" w14:textId="3E86D2A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="009C0C69">
        <w:rPr>
          <w:rFonts w:ascii="Huawei Sans" w:hAnsi="Huawei Sans" w:cs="Huawei Sans" w:hint="eastAsia"/>
        </w:rPr>
        <w:t>应用部署成功后的验证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142E3CAE" w:rsidR="00A01E24" w:rsidRPr="009639AD" w:rsidRDefault="00A104FB" w:rsidP="00A01E24">
      <w:pPr>
        <w:pStyle w:val="1e"/>
        <w:rPr>
          <w:rFonts w:ascii="Huawei Sans" w:hAnsi="Huawei Sans" w:cs="Huawei Sans"/>
        </w:rPr>
      </w:pPr>
      <w:r w:rsidRPr="00A104FB">
        <w:rPr>
          <w:rFonts w:ascii="Huawei Sans" w:hAnsi="Huawei Sans" w:cs="Huawei Sans"/>
          <w:noProof/>
        </w:rPr>
        <w:drawing>
          <wp:inline distT="0" distB="0" distL="0" distR="0" wp14:anchorId="209531F1" wp14:editId="705EFCC2">
            <wp:extent cx="6120130" cy="33064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331A" w14:textId="77777777" w:rsidR="004C27C9" w:rsidRDefault="004C27C9" w:rsidP="00940D2A">
      <w:pPr>
        <w:spacing w:before="0" w:after="0" w:line="240" w:lineRule="auto"/>
      </w:pPr>
      <w:r>
        <w:separator/>
      </w:r>
    </w:p>
  </w:endnote>
  <w:endnote w:type="continuationSeparator" w:id="0">
    <w:p w14:paraId="2D758B8A" w14:textId="77777777" w:rsidR="004C27C9" w:rsidRDefault="004C27C9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65FE" w14:textId="77777777" w:rsidR="004C27C9" w:rsidRDefault="004C27C9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4D611B6" w14:textId="77777777" w:rsidR="004C27C9" w:rsidRDefault="004C27C9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7C9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4FB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273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8E782-6010-419E-BBF3-9C2C4C178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0</TotalTime>
  <Pages>4</Pages>
  <Words>63</Words>
  <Characters>362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shi chenxi</cp:lastModifiedBy>
  <cp:revision>2</cp:revision>
  <cp:lastPrinted>2016-11-21T02:33:00Z</cp:lastPrinted>
  <dcterms:created xsi:type="dcterms:W3CDTF">2023-05-21T12:07:00Z</dcterms:created>
  <dcterms:modified xsi:type="dcterms:W3CDTF">2023-05-21T12:07:00Z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