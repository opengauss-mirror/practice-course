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76831C6D" w14:textId="4260DC8A" w:rsidR="00E7353D" w:rsidRPr="000313D1" w:rsidRDefault="0071233B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任务一：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X-Tuner进行参数优化</w:t>
      </w:r>
    </w:p>
    <w:p w14:paraId="77791E6F" w14:textId="0E67BD61" w:rsidR="00874304" w:rsidRPr="000313D1" w:rsidRDefault="006037C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1</w:t>
      </w:r>
      <w:r w:rsidR="00F22A18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hint="eastAsia"/>
        </w:rPr>
        <w:t>执行TPCH脚本，获得测试时间，</w:t>
      </w:r>
      <w:r w:rsidR="000E2D1D" w:rsidRPr="000313D1">
        <w:rPr>
          <w:rFonts w:ascii="微软雅黑" w:eastAsia="微软雅黑" w:hAnsi="微软雅黑"/>
        </w:rPr>
        <w:t>将执行结果截图</w:t>
      </w:r>
      <w:r w:rsidR="00F22A18" w:rsidRPr="000313D1">
        <w:rPr>
          <w:rFonts w:ascii="微软雅黑" w:eastAsia="微软雅黑" w:hAnsi="微软雅黑" w:cs="Huawei Sans"/>
        </w:rPr>
        <w:t>：</w:t>
      </w:r>
    </w:p>
    <w:p w14:paraId="17BBA3B9" w14:textId="74572815" w:rsidR="00F22A18" w:rsidRPr="000313D1" w:rsidRDefault="000E2D1D" w:rsidP="006037C4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/queries/queries01.log</w:t>
      </w:r>
    </w:p>
    <w:p w14:paraId="0C40E38E" w14:textId="6B16E44B" w:rsidR="00A847E1" w:rsidRPr="000313D1" w:rsidRDefault="00723EA4" w:rsidP="00723EA4">
      <w:pPr>
        <w:pStyle w:val="1e"/>
        <w:rPr>
          <w:rFonts w:ascii="微软雅黑" w:eastAsia="微软雅黑" w:hAnsi="微软雅黑" w:cs="Huawei Sans" w:hint="eastAsia"/>
        </w:rPr>
      </w:pPr>
      <w:r w:rsidRPr="00723EA4">
        <w:rPr>
          <w:rFonts w:ascii="微软雅黑" w:eastAsia="微软雅黑" w:hAnsi="微软雅黑" w:cs="Huawei Sans"/>
        </w:rPr>
        <w:drawing>
          <wp:inline distT="0" distB="0" distL="0" distR="0" wp14:anchorId="30D3F2E7" wp14:editId="32BED658">
            <wp:extent cx="6120130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1F3" w14:textId="02DD2B30" w:rsidR="00A847E1" w:rsidRPr="000313D1" w:rsidRDefault="000E2D1D" w:rsidP="00A847E1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cs="Huawei Sans" w:hint="eastAsia"/>
        </w:rPr>
        <w:t>2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/>
        </w:rPr>
        <w:t xml:space="preserve"> 使用root用户</w:t>
      </w:r>
      <w:r w:rsidRPr="000313D1">
        <w:rPr>
          <w:rFonts w:ascii="微软雅黑" w:eastAsia="微软雅黑" w:hAnsi="微软雅黑" w:hint="eastAsia"/>
        </w:rPr>
        <w:t>，执行</w:t>
      </w:r>
      <w:r w:rsidRPr="000313D1">
        <w:rPr>
          <w:rFonts w:ascii="微软雅黑" w:eastAsia="微软雅黑" w:hAnsi="微软雅黑"/>
        </w:rPr>
        <w:t>X-Tuner进行参数建议优化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</w:p>
    <w:p w14:paraId="6C100739" w14:textId="118134D2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gs_xtuner</w:t>
      </w:r>
      <w:proofErr w:type="spellEnd"/>
      <w:r w:rsidRPr="000313D1">
        <w:rPr>
          <w:rFonts w:ascii="微软雅黑" w:hAnsi="微软雅黑" w:cs="Huawei Sans"/>
        </w:rPr>
        <w:t xml:space="preserve"> recommend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-name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  <w:r w:rsidRPr="000313D1">
        <w:rPr>
          <w:rFonts w:ascii="微软雅黑" w:hAnsi="微软雅黑" w:cs="Huawei Sans"/>
        </w:rPr>
        <w:t xml:space="preserve"> --port 5432 --host 127.0.0.1 --host-user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</w:p>
    <w:p w14:paraId="79CE7154" w14:textId="391369E9" w:rsidR="000E2D1D" w:rsidRPr="000313D1" w:rsidRDefault="00723EA4" w:rsidP="00A847E1">
      <w:pPr>
        <w:pStyle w:val="1e"/>
        <w:rPr>
          <w:rFonts w:ascii="微软雅黑" w:eastAsia="微软雅黑" w:hAnsi="微软雅黑"/>
        </w:rPr>
      </w:pPr>
      <w:r w:rsidRPr="00723EA4">
        <w:rPr>
          <w:rFonts w:ascii="微软雅黑" w:eastAsia="微软雅黑" w:hAnsi="微软雅黑"/>
        </w:rPr>
        <w:drawing>
          <wp:inline distT="0" distB="0" distL="0" distR="0" wp14:anchorId="38D2EC42" wp14:editId="6334F195">
            <wp:extent cx="6120130" cy="34423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3CC" w14:textId="5047FDA4" w:rsidR="000E2D1D" w:rsidRPr="000313D1" w:rsidRDefault="00723EA4" w:rsidP="00A847E1">
      <w:pPr>
        <w:pStyle w:val="1e"/>
        <w:rPr>
          <w:rFonts w:ascii="微软雅黑" w:eastAsia="微软雅黑" w:hAnsi="微软雅黑"/>
        </w:rPr>
      </w:pPr>
      <w:r w:rsidRPr="00723EA4">
        <w:rPr>
          <w:rFonts w:ascii="微软雅黑" w:eastAsia="微软雅黑" w:hAnsi="微软雅黑"/>
        </w:rPr>
        <w:lastRenderedPageBreak/>
        <w:drawing>
          <wp:inline distT="0" distB="0" distL="0" distR="0" wp14:anchorId="74DA5238" wp14:editId="539A800A">
            <wp:extent cx="6120130" cy="34423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521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4C2AC96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7FDE99C0" w14:textId="757FEBEE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3</w:t>
      </w:r>
      <w:r w:rsidRPr="000313D1">
        <w:rPr>
          <w:rFonts w:ascii="微软雅黑" w:eastAsia="微软雅黑" w:hAnsi="微软雅黑" w:cs="Huawei Sans"/>
        </w:rPr>
        <w:t>.重启完成后</w:t>
      </w:r>
      <w:r w:rsidRPr="000313D1">
        <w:rPr>
          <w:rFonts w:ascii="微软雅黑" w:eastAsia="微软雅黑" w:hAnsi="微软雅黑" w:cs="Huawei Sans" w:hint="eastAsia"/>
        </w:rPr>
        <w:t>，</w:t>
      </w:r>
      <w:r w:rsidRPr="000313D1">
        <w:rPr>
          <w:rFonts w:ascii="微软雅黑" w:eastAsia="微软雅黑" w:hAnsi="微软雅黑" w:cs="Huawei Sans"/>
        </w:rPr>
        <w:t>获取参数值</w:t>
      </w:r>
      <w:r w:rsidRPr="000313D1">
        <w:rPr>
          <w:rFonts w:ascii="微软雅黑" w:eastAsia="微软雅黑" w:hAnsi="微软雅黑" w:cs="Huawei Sans" w:hint="eastAsia"/>
        </w:rPr>
        <w:t>：</w:t>
      </w:r>
    </w:p>
    <w:p w14:paraId="5DA8AE2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>cd /opt/software/openGauss/data</w:t>
      </w:r>
    </w:p>
    <w:p w14:paraId="427A2B83" w14:textId="2B2E55DA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cat </w:t>
      </w:r>
      <w:proofErr w:type="spellStart"/>
      <w:r w:rsidRPr="000313D1">
        <w:rPr>
          <w:rFonts w:ascii="微软雅黑" w:hAnsi="微软雅黑" w:cs="Huawei Sans"/>
        </w:rPr>
        <w:t>postgresql.conf|grep</w:t>
      </w:r>
      <w:proofErr w:type="spellEnd"/>
      <w:r w:rsidRPr="000313D1">
        <w:rPr>
          <w:rFonts w:ascii="微软雅黑" w:hAnsi="微软雅黑" w:cs="Huawei Sans"/>
        </w:rPr>
        <w:t xml:space="preserve"> -E 'shared_buffers|max_connections|effective_cache_size|effective_io_concurrency|wal_buffers|random_page_cost|default_statistics_target'</w:t>
      </w:r>
    </w:p>
    <w:p w14:paraId="478AFCDA" w14:textId="207658ED" w:rsidR="000E2D1D" w:rsidRPr="000313D1" w:rsidRDefault="0098538F" w:rsidP="00A847E1">
      <w:pPr>
        <w:pStyle w:val="1e"/>
        <w:rPr>
          <w:rFonts w:ascii="微软雅黑" w:eastAsia="微软雅黑" w:hAnsi="微软雅黑" w:cs="Huawei Sans"/>
        </w:rPr>
      </w:pPr>
      <w:r w:rsidRPr="0098538F">
        <w:rPr>
          <w:rFonts w:ascii="微软雅黑" w:eastAsia="微软雅黑" w:hAnsi="微软雅黑" w:cs="Huawei Sans"/>
        </w:rPr>
        <w:drawing>
          <wp:inline distT="0" distB="0" distL="0" distR="0" wp14:anchorId="773E357D" wp14:editId="7D062ABF">
            <wp:extent cx="6120130" cy="16167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68CF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3月订单表收入并进行排序的S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3F47878F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697567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18E083E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462F59E9" w14:textId="6134A83A" w:rsidR="006037C4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61CAFAFD" w14:textId="21DC47A4" w:rsidR="000E2D1D" w:rsidRPr="000313D1" w:rsidRDefault="0098538F" w:rsidP="0098538F">
      <w:pPr>
        <w:pStyle w:val="1e"/>
        <w:rPr>
          <w:rFonts w:ascii="微软雅黑" w:eastAsia="微软雅黑" w:hAnsi="微软雅黑" w:cs="Huawei Sans" w:hint="eastAsia"/>
          <w:kern w:val="2"/>
          <w:szCs w:val="21"/>
        </w:rPr>
      </w:pPr>
      <w:r w:rsidRPr="0098538F">
        <w:rPr>
          <w:rFonts w:ascii="微软雅黑" w:eastAsia="微软雅黑" w:hAnsi="微软雅黑" w:cs="Huawei Sans"/>
          <w:kern w:val="2"/>
          <w:szCs w:val="21"/>
        </w:rPr>
        <w:drawing>
          <wp:inline distT="0" distB="0" distL="0" distR="0" wp14:anchorId="362453CA" wp14:editId="2218F220">
            <wp:extent cx="6120130" cy="3451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A243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gs_index_advise</w:t>
      </w:r>
      <w:proofErr w:type="spellEnd"/>
      <w:r w:rsidRPr="000313D1">
        <w:rPr>
          <w:rFonts w:ascii="微软雅黑" w:hAnsi="微软雅黑" w:cs="Huawei Sans"/>
        </w:rPr>
        <w:t>('</w:t>
      </w:r>
    </w:p>
    <w:p w14:paraId="7DE1B88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lastRenderedPageBreak/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533213F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53E5919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212E044B" w14:textId="4383D557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6CFC9A2E" w:rsidR="009639AD" w:rsidRPr="000313D1" w:rsidRDefault="0098538F" w:rsidP="009639AD">
      <w:pPr>
        <w:pStyle w:val="1e"/>
        <w:rPr>
          <w:rFonts w:ascii="微软雅黑" w:eastAsia="微软雅黑" w:hAnsi="微软雅黑" w:cs="Huawei Sans"/>
        </w:rPr>
      </w:pPr>
      <w:r w:rsidRPr="0098538F">
        <w:rPr>
          <w:rFonts w:ascii="微软雅黑" w:eastAsia="微软雅黑" w:hAnsi="微软雅黑" w:cs="Huawei Sans"/>
        </w:rPr>
        <w:drawing>
          <wp:inline distT="0" distB="0" distL="0" distR="0" wp14:anchorId="31B3C78E" wp14:editId="09AB1380">
            <wp:extent cx="6120130" cy="932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113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0C7940E9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2BBD74E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4F7A10E2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297724FB" w14:textId="43C4DCCA" w:rsidR="009639AD" w:rsidRPr="000313D1" w:rsidRDefault="0098538F" w:rsidP="009639AD">
      <w:pPr>
        <w:pStyle w:val="1e"/>
        <w:rPr>
          <w:rFonts w:ascii="微软雅黑" w:eastAsia="微软雅黑" w:hAnsi="微软雅黑" w:cs="Huawei Sans"/>
        </w:rPr>
      </w:pPr>
      <w:r w:rsidRPr="0098538F">
        <w:rPr>
          <w:rFonts w:ascii="微软雅黑" w:eastAsia="微软雅黑" w:hAnsi="微软雅黑" w:cs="Huawei Sans"/>
        </w:rPr>
        <w:drawing>
          <wp:inline distT="0" distB="0" distL="0" distR="0" wp14:anchorId="7257163C" wp14:editId="172A7C5E">
            <wp:extent cx="6120130" cy="23933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AB45" w14:textId="77777777" w:rsidR="000E2D1D" w:rsidRPr="000313D1" w:rsidRDefault="000E2D1D" w:rsidP="006B326B">
      <w:pPr>
        <w:pStyle w:val="1e"/>
        <w:ind w:left="0"/>
        <w:rPr>
          <w:rFonts w:ascii="微软雅黑" w:eastAsia="微软雅黑" w:hAnsi="微软雅黑" w:cs="Huawei Sans" w:hint="eastAsia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3D477724" w14:textId="1F535FC6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(16716);</w:t>
      </w:r>
    </w:p>
    <w:p w14:paraId="79B270C6" w14:textId="78FAD796" w:rsidR="009639AD" w:rsidRPr="000313D1" w:rsidRDefault="006B326B" w:rsidP="009639AD">
      <w:pPr>
        <w:pStyle w:val="1e"/>
        <w:rPr>
          <w:rFonts w:ascii="微软雅黑" w:eastAsia="微软雅黑" w:hAnsi="微软雅黑" w:cs="Huawei Sans"/>
        </w:rPr>
      </w:pPr>
      <w:r w:rsidRPr="006B326B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4A2D7D7E" wp14:editId="691666D5">
            <wp:extent cx="6120130" cy="1452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7EC" w14:textId="5A860C0B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3C9C24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68DC9C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159B18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</w:p>
    <w:p w14:paraId="4D9D4DD2" w14:textId="1A1A1791" w:rsidR="009639AD" w:rsidRPr="000313D1" w:rsidRDefault="006B326B" w:rsidP="006B326B">
      <w:pPr>
        <w:pStyle w:val="1e"/>
        <w:rPr>
          <w:rFonts w:ascii="微软雅黑" w:eastAsia="微软雅黑" w:hAnsi="微软雅黑" w:hint="eastAsia"/>
        </w:rPr>
      </w:pPr>
      <w:r w:rsidRPr="006B326B">
        <w:rPr>
          <w:rFonts w:ascii="微软雅黑" w:eastAsia="微软雅黑" w:hAnsi="微软雅黑"/>
        </w:rPr>
        <w:drawing>
          <wp:inline distT="0" distB="0" distL="0" distR="0" wp14:anchorId="3085A6B0" wp14:editId="36DA64FA">
            <wp:extent cx="6120130" cy="23806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741BD00C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hypopg_drop_index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4317A4B2" w14:textId="6C59E857" w:rsidR="000E2D1D" w:rsidRPr="000313D1" w:rsidRDefault="006B326B" w:rsidP="000E2D1D">
      <w:pPr>
        <w:pStyle w:val="1e"/>
        <w:rPr>
          <w:rFonts w:ascii="微软雅黑" w:eastAsia="微软雅黑" w:hAnsi="微软雅黑"/>
        </w:rPr>
      </w:pPr>
      <w:r w:rsidRPr="006B326B">
        <w:rPr>
          <w:rFonts w:ascii="微软雅黑" w:eastAsia="微软雅黑" w:hAnsi="微软雅黑"/>
        </w:rPr>
        <w:lastRenderedPageBreak/>
        <w:drawing>
          <wp:inline distT="0" distB="0" distL="0" distR="0" wp14:anchorId="50333BEE" wp14:editId="3D5B0A3A">
            <wp:extent cx="6120130" cy="53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6AE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346250F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1B416FF6" w14:textId="393224AE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hypopg_reset_index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35086DBE" w14:textId="6F10F3DB" w:rsidR="000E2D1D" w:rsidRPr="000313D1" w:rsidRDefault="006B326B" w:rsidP="000E2D1D">
      <w:pPr>
        <w:pStyle w:val="1e"/>
        <w:rPr>
          <w:rFonts w:ascii="微软雅黑" w:eastAsia="微软雅黑" w:hAnsi="微软雅黑"/>
        </w:rPr>
      </w:pPr>
      <w:r w:rsidRPr="006B326B">
        <w:rPr>
          <w:rFonts w:ascii="微软雅黑" w:eastAsia="微软雅黑" w:hAnsi="微软雅黑"/>
        </w:rPr>
        <w:drawing>
          <wp:inline distT="0" distB="0" distL="0" distR="0" wp14:anchorId="7867FCBC" wp14:editId="53BF10FC">
            <wp:extent cx="6120130" cy="126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FCC7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7AF48C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87655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4793CFED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67468D4B" w14:textId="4B081972" w:rsidR="000E2D1D" w:rsidRPr="000313D1" w:rsidRDefault="00D45762" w:rsidP="000E2D1D">
      <w:pPr>
        <w:pStyle w:val="1e"/>
        <w:rPr>
          <w:rFonts w:ascii="微软雅黑" w:eastAsia="微软雅黑" w:hAnsi="微软雅黑"/>
        </w:rPr>
      </w:pPr>
      <w:r w:rsidRPr="00D45762">
        <w:rPr>
          <w:rFonts w:ascii="微软雅黑" w:eastAsia="微软雅黑" w:hAnsi="微软雅黑"/>
        </w:rPr>
        <w:drawing>
          <wp:inline distT="0" distB="0" distL="0" distR="0" wp14:anchorId="10C51650" wp14:editId="73F5C41D">
            <wp:extent cx="4734586" cy="838317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D23" w14:textId="77777777" w:rsidR="000E2D1D" w:rsidRPr="000313D1" w:rsidRDefault="000E2D1D" w:rsidP="00D45762">
      <w:pPr>
        <w:pStyle w:val="1e"/>
        <w:ind w:left="0"/>
        <w:rPr>
          <w:rFonts w:ascii="微软雅黑" w:eastAsia="微软雅黑" w:hAnsi="微软雅黑" w:hint="eastAsia"/>
        </w:rPr>
      </w:pPr>
    </w:p>
    <w:p w14:paraId="05EA61B7" w14:textId="0FC710E1" w:rsidR="003049DF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任务三：</w:t>
      </w:r>
      <w:r w:rsidR="000E2D1D" w:rsidRPr="000313D1">
        <w:rPr>
          <w:rFonts w:ascii="微软雅黑" w:eastAsia="微软雅黑" w:hAnsi="微软雅黑" w:cs="Huawei Sans" w:hint="eastAsia"/>
        </w:rPr>
        <w:t>通过创建索引，对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中的SQL语句进行优化，并对比优化前后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执行的时间。</w:t>
      </w:r>
    </w:p>
    <w:p w14:paraId="52632ADF" w14:textId="367E52FC" w:rsidR="00587551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查询，将执行结果截图</w:t>
      </w:r>
      <w:r w:rsidR="009639AD" w:rsidRPr="000313D1">
        <w:rPr>
          <w:rFonts w:ascii="微软雅黑" w:eastAsia="微软雅黑" w:hAnsi="微软雅黑" w:cs="Huawei Sans"/>
        </w:rPr>
        <w:t>：</w:t>
      </w:r>
    </w:p>
    <w:p w14:paraId="025E5D4C" w14:textId="2B27ABC0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/queries/queries02.log</w:t>
      </w:r>
    </w:p>
    <w:p w14:paraId="61936EC3" w14:textId="2A5F87BF" w:rsidR="009639AD" w:rsidRPr="000313D1" w:rsidRDefault="00D45762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D45762">
        <w:rPr>
          <w:rFonts w:ascii="微软雅黑" w:eastAsia="微软雅黑" w:hAnsi="微软雅黑" w:cs="Huawei Sans"/>
          <w:kern w:val="2"/>
          <w:szCs w:val="21"/>
        </w:rPr>
        <w:drawing>
          <wp:inline distT="0" distB="0" distL="0" distR="0" wp14:anchorId="2DE77DDC" wp14:editId="216315C3">
            <wp:extent cx="6120130" cy="5511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284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9241127" w14:textId="510DD673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挑战</w:t>
      </w:r>
      <w:r w:rsidRPr="000313D1">
        <w:rPr>
          <w:rFonts w:ascii="微软雅黑" w:eastAsia="微软雅黑" w:hAnsi="微软雅黑" w:cs="Huawei Sans"/>
        </w:rPr>
        <w:t>一：</w:t>
      </w:r>
      <w:r w:rsidRPr="000313D1">
        <w:rPr>
          <w:rFonts w:ascii="微软雅黑" w:eastAsia="微软雅黑" w:hAnsi="微软雅黑" w:cs="Huawei Sans" w:hint="eastAsia"/>
        </w:rPr>
        <w:t>进一步优化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中的查询语句，使得前后执行时间出现倍数级的提升。</w:t>
      </w:r>
    </w:p>
    <w:p w14:paraId="67B2DC75" w14:textId="77777777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查询，将执行结果截图：</w:t>
      </w:r>
    </w:p>
    <w:p w14:paraId="53C065CB" w14:textId="6F47DA5F" w:rsidR="004A12B5" w:rsidRPr="000313D1" w:rsidRDefault="004A12B5" w:rsidP="004A12B5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lastRenderedPageBreak/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/queries/queries03.log</w:t>
      </w:r>
    </w:p>
    <w:p w14:paraId="1135BE1B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E4A9913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sectPr w:rsidR="00D435D3" w:rsidRPr="000313D1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98659" w14:textId="77777777" w:rsidR="005B65DF" w:rsidRDefault="005B65DF" w:rsidP="00940D2A">
      <w:pPr>
        <w:spacing w:before="0" w:after="0" w:line="240" w:lineRule="auto"/>
      </w:pPr>
      <w:r>
        <w:separator/>
      </w:r>
    </w:p>
  </w:endnote>
  <w:endnote w:type="continuationSeparator" w:id="0">
    <w:p w14:paraId="519CD186" w14:textId="77777777" w:rsidR="005B65DF" w:rsidRDefault="005B65D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0E20E" w14:textId="77777777" w:rsidR="005B65DF" w:rsidRDefault="005B65D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E11DD65" w14:textId="77777777" w:rsidR="005B65DF" w:rsidRDefault="005B65D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5DF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326B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3EA4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538F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5762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58</TotalTime>
  <Pages>8</Pages>
  <Words>398</Words>
  <Characters>2273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? ??</cp:lastModifiedBy>
  <cp:revision>24</cp:revision>
  <cp:lastPrinted>2016-11-21T02:33:00Z</cp:lastPrinted>
  <dcterms:created xsi:type="dcterms:W3CDTF">2020-05-17T07:00:00Z</dcterms:created>
  <dcterms:modified xsi:type="dcterms:W3CDTF">2021-07-13T02:23:00Z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