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76FEE16D" w:rsidR="00874304" w:rsidRDefault="00C159E8" w:rsidP="00C159E8">
      <w:pPr>
        <w:pStyle w:val="1e"/>
        <w:rPr>
          <w:rFonts w:hint="eastAsia"/>
        </w:rPr>
      </w:pPr>
      <w:r w:rsidRPr="00C159E8">
        <w:rPr>
          <w:noProof/>
        </w:rPr>
        <w:drawing>
          <wp:inline distT="0" distB="0" distL="0" distR="0" wp14:anchorId="518284D5" wp14:editId="074ED99C">
            <wp:extent cx="6120130" cy="824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250C7D64" w:rsidR="003049DF" w:rsidRDefault="00C159E8" w:rsidP="00C159E8">
      <w:pPr>
        <w:pStyle w:val="1e"/>
        <w:rPr>
          <w:rFonts w:hint="eastAsia"/>
        </w:rPr>
      </w:pPr>
      <w:r w:rsidRPr="00C159E8">
        <w:rPr>
          <w:noProof/>
        </w:rPr>
        <w:drawing>
          <wp:inline distT="0" distB="0" distL="0" distR="0" wp14:anchorId="618EB39B" wp14:editId="121404E5">
            <wp:extent cx="6120130" cy="109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670D6CB8" w:rsidR="0044100F" w:rsidRDefault="00B7206F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我认为可能源码编译安装数据库的话，可以自己实现需要的功能，对数据库的结构也更加了解</w:t>
      </w:r>
      <w:r w:rsidR="007B2692">
        <w:rPr>
          <w:rFonts w:ascii="Huawei Sans" w:hAnsi="Huawei Sans" w:cs="Huawei Sans" w:hint="eastAsia"/>
        </w:rPr>
        <w:t>，而且能使数据库的操作和使用最大化效用。在编译过程中，</w:t>
      </w:r>
      <w:r w:rsidR="007B2692" w:rsidRPr="007B2692">
        <w:rPr>
          <w:rFonts w:ascii="Huawei Sans" w:hAnsi="Huawei Sans" w:cs="Huawei Sans" w:hint="eastAsia"/>
        </w:rPr>
        <w:t>某些程序会根据</w:t>
      </w:r>
      <w:r w:rsidR="007B2692" w:rsidRPr="007B2692">
        <w:rPr>
          <w:rFonts w:ascii="Huawei Sans" w:hAnsi="Huawei Sans" w:cs="Huawei Sans"/>
        </w:rPr>
        <w:t>CPU</w:t>
      </w:r>
      <w:r w:rsidR="007B2692" w:rsidRPr="007B2692">
        <w:rPr>
          <w:rFonts w:ascii="Huawei Sans" w:hAnsi="Huawei Sans" w:cs="Huawei Sans"/>
        </w:rPr>
        <w:t>的型号进行优化，所以编译好的程序效率更高，速度更快</w:t>
      </w:r>
      <w:r w:rsidR="007B2692">
        <w:rPr>
          <w:rFonts w:ascii="Huawei Sans" w:hAnsi="Huawei Sans" w:cs="Huawei Sans" w:hint="eastAsia"/>
        </w:rPr>
        <w:t>。而且可以兼容更多的系统</w:t>
      </w:r>
      <w:r w:rsidR="008064D4">
        <w:rPr>
          <w:rFonts w:ascii="Huawei Sans" w:hAnsi="Huawei Sans" w:cs="Huawei Sans" w:hint="eastAsia"/>
        </w:rPr>
        <w:t>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68465312" w:rsidR="006854E3" w:rsidRPr="009639AD" w:rsidRDefault="0044610D" w:rsidP="00C159E8">
      <w:pPr>
        <w:pStyle w:val="1e"/>
        <w:rPr>
          <w:rFonts w:ascii="Huawei Sans" w:hAnsi="Huawei Sans" w:cs="Huawei Sans"/>
        </w:rPr>
      </w:pPr>
      <w:r w:rsidRPr="0044610D">
        <w:rPr>
          <w:rFonts w:ascii="Huawei Sans" w:hAnsi="Huawei Sans" w:cs="Huawei Sans"/>
          <w:noProof/>
        </w:rPr>
        <w:drawing>
          <wp:inline distT="0" distB="0" distL="0" distR="0" wp14:anchorId="28B7D08F" wp14:editId="5D8C3E7E">
            <wp:extent cx="1097280" cy="8382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6F39449" w:rsidR="006854E3" w:rsidRPr="009639AD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19A3742F" wp14:editId="039F079C">
            <wp:extent cx="1706880" cy="1135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B1B399B" w:rsidR="006854E3" w:rsidRPr="009639AD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18E78A38" wp14:editId="1334C94D">
            <wp:extent cx="1554480" cy="11887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0407CB9D" w:rsidR="00D96EE7" w:rsidRPr="009639AD" w:rsidRDefault="00C159E8" w:rsidP="00C159E8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lastRenderedPageBreak/>
        <w:drawing>
          <wp:inline distT="0" distB="0" distL="0" distR="0" wp14:anchorId="4B0E8E0B" wp14:editId="6EC2CEBA">
            <wp:extent cx="2308860" cy="1203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39F00C9B" w:rsidR="006854E3" w:rsidRPr="009639AD" w:rsidRDefault="00C159E8" w:rsidP="00C159E8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42315A09" wp14:editId="7D053CCC">
            <wp:extent cx="225552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6A584B8A" w:rsidR="006854E3" w:rsidRPr="009639AD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65E8C5A6" wp14:editId="3D4DBCFF">
            <wp:extent cx="1607820" cy="1173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1471204A" w:rsidR="006854E3" w:rsidRPr="009639AD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61EEC2E8" wp14:editId="6F83200A">
            <wp:extent cx="1531620" cy="11734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8B7CD04" w:rsidR="006854E3" w:rsidRPr="009639AD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754FC2E6" wp14:editId="77768421">
            <wp:extent cx="145542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A515AF3" w14:textId="2CD25DCC" w:rsidR="00C159E8" w:rsidRDefault="00C159E8" w:rsidP="006854E3">
      <w:pPr>
        <w:pStyle w:val="1e"/>
        <w:rPr>
          <w:rFonts w:ascii="Huawei Sans" w:hAnsi="Huawei Sans" w:cs="Huawei Sans"/>
        </w:rPr>
      </w:pPr>
      <w:r w:rsidRPr="00C159E8">
        <w:rPr>
          <w:rFonts w:ascii="Huawei Sans" w:hAnsi="Huawei Sans" w:cs="Huawei Sans"/>
          <w:noProof/>
        </w:rPr>
        <w:drawing>
          <wp:inline distT="0" distB="0" distL="0" distR="0" wp14:anchorId="4FB5CBEE" wp14:editId="5D47F6C2">
            <wp:extent cx="1569720" cy="449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5E40E30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341DDA4A" w:rsidR="006854E3" w:rsidRPr="009639AD" w:rsidRDefault="00C159E8" w:rsidP="00C159E8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C159E8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19E44DC5" wp14:editId="4F6361D5">
            <wp:extent cx="3040380" cy="34747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4DE56A1B" w:rsidR="006854E3" w:rsidRDefault="00D90747" w:rsidP="00D90747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C159E8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2ADF7D56" wp14:editId="5AD80D5B">
            <wp:extent cx="3040380" cy="34747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4AA53C56" w:rsidR="006854E3" w:rsidRDefault="00D90747" w:rsidP="00D90747">
      <w:pPr>
        <w:pStyle w:val="1e"/>
        <w:rPr>
          <w:rFonts w:ascii="Huawei Sans" w:hAnsi="Huawei Sans" w:cs="Huawei Sans"/>
        </w:rPr>
      </w:pPr>
      <w:r w:rsidRPr="00D90747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5DE88775" wp14:editId="3CA17B21">
            <wp:extent cx="2255520" cy="33070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6C60BB8F" w:rsidR="006854E3" w:rsidRDefault="00D9074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6085F19" wp14:editId="1A352F8E">
            <wp:extent cx="2369820" cy="3543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D90747">
      <w:pPr>
        <w:pStyle w:val="1e"/>
        <w:ind w:left="0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2A82F89B" w:rsidR="006854E3" w:rsidRDefault="00D90747" w:rsidP="006854E3">
      <w:pPr>
        <w:pStyle w:val="1e"/>
        <w:rPr>
          <w:rFonts w:ascii="Huawei Sans" w:hAnsi="Huawei Sans" w:cs="Huawei Sans"/>
        </w:rPr>
      </w:pPr>
      <w:r w:rsidRPr="00D90747">
        <w:rPr>
          <w:rFonts w:ascii="Huawei Sans" w:hAnsi="Huawei Sans" w:cs="Huawei Sans"/>
          <w:noProof/>
        </w:rPr>
        <w:lastRenderedPageBreak/>
        <w:drawing>
          <wp:inline distT="0" distB="0" distL="0" distR="0" wp14:anchorId="7E8CE605" wp14:editId="5F06FF74">
            <wp:extent cx="2240280" cy="37261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D90747">
      <w:pPr>
        <w:pStyle w:val="1e"/>
        <w:ind w:left="0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5250E942" w14:textId="77777777" w:rsidR="00CD6283" w:rsidRDefault="00FE2804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因为行存表存储的数据类型是不同的，但是列存是存储相同的数据类型，对数据进行调用处理的时候，不同的需求就会导致执行的操作不同，执行的时间也就自然不同</w:t>
      </w:r>
      <w:r w:rsidR="00CD6283">
        <w:rPr>
          <w:rFonts w:ascii="Huawei Sans" w:hAnsi="Huawei Sans" w:cs="Huawei Sans" w:hint="eastAsia"/>
        </w:rPr>
        <w:t>。</w:t>
      </w:r>
    </w:p>
    <w:p w14:paraId="3EFCEF02" w14:textId="6BA22D13" w:rsidR="006854E3" w:rsidRDefault="00CD628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行存储的写</w:t>
      </w:r>
      <w:r w:rsidR="00AA776E">
        <w:rPr>
          <w:rFonts w:ascii="Huawei Sans" w:hAnsi="Huawei Sans" w:cs="Huawei Sans" w:hint="eastAsia"/>
        </w:rPr>
        <w:t>入和修改</w:t>
      </w:r>
      <w:r>
        <w:rPr>
          <w:rFonts w:ascii="Huawei Sans" w:hAnsi="Huawei Sans" w:cs="Huawei Sans" w:hint="eastAsia"/>
        </w:rPr>
        <w:t>是</w:t>
      </w:r>
      <w:r w:rsidR="00AA776E">
        <w:rPr>
          <w:rFonts w:ascii="Huawei Sans" w:hAnsi="Huawei Sans" w:cs="Huawei Sans" w:hint="eastAsia"/>
        </w:rPr>
        <w:t>一次完成的，</w:t>
      </w:r>
      <w:r w:rsidR="00AA776E" w:rsidRPr="00AA776E">
        <w:rPr>
          <w:rFonts w:ascii="Huawei Sans" w:hAnsi="Huawei Sans" w:cs="Huawei Sans" w:hint="eastAsia"/>
        </w:rPr>
        <w:t>如果这种写入</w:t>
      </w:r>
      <w:r w:rsidR="004E3F8F">
        <w:rPr>
          <w:rFonts w:ascii="Huawei Sans" w:hAnsi="Huawei Sans" w:cs="Huawei Sans" w:hint="eastAsia"/>
        </w:rPr>
        <w:t>和修改</w:t>
      </w:r>
      <w:r w:rsidR="00AA776E" w:rsidRPr="00AA776E">
        <w:rPr>
          <w:rFonts w:ascii="Huawei Sans" w:hAnsi="Huawei Sans" w:cs="Huawei Sans" w:hint="eastAsia"/>
        </w:rPr>
        <w:t>建立在操作系统的文件系统上，可以保证写入</w:t>
      </w:r>
      <w:r w:rsidR="004E3F8F">
        <w:rPr>
          <w:rFonts w:ascii="Huawei Sans" w:hAnsi="Huawei Sans" w:cs="Huawei Sans" w:hint="eastAsia"/>
        </w:rPr>
        <w:t>和修改</w:t>
      </w:r>
      <w:r w:rsidR="00AA776E" w:rsidRPr="00AA776E">
        <w:rPr>
          <w:rFonts w:ascii="Huawei Sans" w:hAnsi="Huawei Sans" w:cs="Huawei Sans" w:hint="eastAsia"/>
        </w:rPr>
        <w:t>过程的成功或者失败，数据的完整性因此可以确定。列存储由于需要把一行记录拆分成单列保存，写入次数明显比行存储多，再加上磁头需要在盘片上移动和定位花费的时间，实际时间消耗会更大。所以，行存储在写入</w:t>
      </w:r>
      <w:r w:rsidR="004E3F8F">
        <w:rPr>
          <w:rFonts w:ascii="Huawei Sans" w:hAnsi="Huawei Sans" w:cs="Huawei Sans" w:hint="eastAsia"/>
        </w:rPr>
        <w:t>和修改</w:t>
      </w:r>
      <w:r w:rsidR="00AA776E" w:rsidRPr="00AA776E">
        <w:rPr>
          <w:rFonts w:ascii="Huawei Sans" w:hAnsi="Huawei Sans" w:cs="Huawei Sans" w:hint="eastAsia"/>
        </w:rPr>
        <w:t>上占有很大的优势。</w:t>
      </w:r>
      <w:r w:rsidR="00BB1E40">
        <w:rPr>
          <w:rFonts w:ascii="Huawei Sans" w:hAnsi="Huawei Sans" w:cs="Huawei Sans" w:hint="eastAsia"/>
        </w:rPr>
        <w:t>但在数据读取的时候，</w:t>
      </w:r>
      <w:r w:rsidR="00A10147">
        <w:rPr>
          <w:rFonts w:ascii="Huawei Sans" w:hAnsi="Huawei Sans" w:cs="Huawei Sans" w:hint="eastAsia"/>
        </w:rPr>
        <w:t>行存储会将一整行数据完全读出，会存在行冗余</w:t>
      </w:r>
      <w:r w:rsidR="00B9597C">
        <w:rPr>
          <w:rFonts w:ascii="Huawei Sans" w:hAnsi="Huawei Sans" w:cs="Huawei Sans" w:hint="eastAsia"/>
        </w:rPr>
        <w:t>。</w:t>
      </w:r>
    </w:p>
    <w:p w14:paraId="62421C3F" w14:textId="77777777" w:rsidR="006854E3" w:rsidRDefault="006854E3" w:rsidP="00B9597C">
      <w:pPr>
        <w:pStyle w:val="1e"/>
        <w:ind w:left="0"/>
        <w:rPr>
          <w:rFonts w:ascii="Huawei Sans" w:hAnsi="Huawei Sans" w:cs="Huawei Sans" w:hint="eastAsia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C9E5D88" w14:textId="47EF5540" w:rsidR="0082170E" w:rsidRDefault="00B9597C" w:rsidP="002D4418">
      <w:pPr>
        <w:topLinePunct w:val="0"/>
        <w:adjustRightInd/>
        <w:snapToGrid/>
        <w:spacing w:before="0" w:after="0" w:line="240" w:lineRule="auto"/>
        <w:ind w:left="1260"/>
        <w:rPr>
          <w:rFonts w:ascii="HuaweiSans-Regular" w:eastAsia="方正兰亭黑简体" w:hAnsi="HuaweiSans-Regular"/>
          <w:sz w:val="21"/>
        </w:rPr>
      </w:pPr>
      <w:r w:rsidRPr="00B9597C">
        <w:rPr>
          <w:rFonts w:ascii="HuaweiSans-Regular" w:eastAsia="方正兰亭黑简体" w:hAnsi="HuaweiSans-Regular" w:hint="eastAsia"/>
          <w:sz w:val="21"/>
        </w:rPr>
        <w:t>全量物化视图</w:t>
      </w:r>
      <w:r w:rsidR="00A15355">
        <w:rPr>
          <w:rFonts w:ascii="HuaweiSans-Regular" w:eastAsia="方正兰亭黑简体" w:hAnsi="HuaweiSans-Regular" w:hint="eastAsia"/>
          <w:sz w:val="21"/>
        </w:rPr>
        <w:t>是指</w:t>
      </w:r>
      <w:r w:rsidRPr="00B9597C">
        <w:rPr>
          <w:rFonts w:ascii="HuaweiSans-Regular" w:eastAsia="方正兰亭黑简体" w:hAnsi="HuaweiSans-Regular" w:hint="eastAsia"/>
          <w:sz w:val="21"/>
        </w:rPr>
        <w:t>支持对创建好的物化视图做全量更新</w:t>
      </w:r>
      <w:r w:rsidR="00A15355">
        <w:rPr>
          <w:rFonts w:ascii="HuaweiSans-Regular" w:eastAsia="方正兰亭黑简体" w:hAnsi="HuaweiSans-Regular" w:hint="eastAsia"/>
          <w:sz w:val="21"/>
        </w:rPr>
        <w:t>，增量物化视图是对创建好的物化视图做增量更新。</w:t>
      </w:r>
    </w:p>
    <w:p w14:paraId="43A649C6" w14:textId="1B45E72B" w:rsidR="003C353E" w:rsidRDefault="003C353E" w:rsidP="002D4418">
      <w:pPr>
        <w:topLinePunct w:val="0"/>
        <w:adjustRightInd/>
        <w:snapToGrid/>
        <w:spacing w:before="0" w:after="0" w:line="240" w:lineRule="auto"/>
        <w:ind w:left="126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全量更新</w:t>
      </w:r>
      <w:r w:rsidR="00312A44">
        <w:rPr>
          <w:rFonts w:ascii="HuaweiSans-Regular" w:eastAsia="方正兰亭黑简体" w:hAnsi="HuaweiSans-Regular" w:hint="eastAsia"/>
          <w:sz w:val="21"/>
        </w:rPr>
        <w:t>会引起临时表空间增大，并且会更慢</w:t>
      </w:r>
      <w:r w:rsidR="00775B99">
        <w:rPr>
          <w:rFonts w:ascii="HuaweiSans-Regular" w:eastAsia="方正兰亭黑简体" w:hAnsi="HuaweiSans-Regular" w:hint="eastAsia"/>
          <w:sz w:val="21"/>
        </w:rPr>
        <w:t>。</w:t>
      </w:r>
    </w:p>
    <w:p w14:paraId="0961A1ED" w14:textId="018DBE51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35CAEC43" w14:textId="44D6A114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78EE604B" w14:textId="6BF109E4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1915585B" w14:textId="62EB5D85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7A6F9593" w14:textId="25CA1593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54AA74E7" w14:textId="77777777" w:rsidR="00B9597C" w:rsidRDefault="00B9597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55662F57" w:rsidR="00A01E24" w:rsidRPr="009639AD" w:rsidRDefault="004A2693" w:rsidP="00A01E24">
      <w:pPr>
        <w:pStyle w:val="1e"/>
        <w:rPr>
          <w:rFonts w:ascii="Huawei Sans" w:hAnsi="Huawei Sans" w:cs="Huawei Sans"/>
        </w:rPr>
      </w:pPr>
      <w:r w:rsidRPr="004A2693">
        <w:rPr>
          <w:rFonts w:ascii="Huawei Sans" w:hAnsi="Huawei Sans" w:cs="Huawei Sans"/>
          <w:noProof/>
        </w:rPr>
        <w:drawing>
          <wp:inline distT="0" distB="0" distL="0" distR="0" wp14:anchorId="4246F0BD" wp14:editId="202C806B">
            <wp:extent cx="4356343" cy="1562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17" cy="15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4A2693">
      <w:pPr>
        <w:pStyle w:val="1e"/>
        <w:ind w:left="0"/>
        <w:rPr>
          <w:rFonts w:ascii="Huawei Sans" w:hAnsi="Huawei Sans" w:cs="Huawei Sans" w:hint="eastAsia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B880921" w14:textId="1D2077E0" w:rsidR="00A01E24" w:rsidRDefault="004A2693" w:rsidP="004A2693">
      <w:pPr>
        <w:pStyle w:val="1e"/>
        <w:rPr>
          <w:rFonts w:hint="eastAsia"/>
        </w:rPr>
      </w:pPr>
      <w:r w:rsidRPr="004A2693">
        <w:rPr>
          <w:noProof/>
        </w:rPr>
        <w:drawing>
          <wp:inline distT="0" distB="0" distL="0" distR="0" wp14:anchorId="7483A1F6" wp14:editId="1A0A6DBC">
            <wp:extent cx="4076700" cy="16576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07" cy="16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6C797FB4" w:rsidR="00A01E24" w:rsidRPr="009639AD" w:rsidRDefault="004A2693" w:rsidP="004A2693">
      <w:pPr>
        <w:pStyle w:val="1e"/>
        <w:rPr>
          <w:rFonts w:ascii="Huawei Sans" w:hAnsi="Huawei Sans" w:cs="Huawei Sans" w:hint="eastAsia"/>
        </w:rPr>
      </w:pPr>
      <w:r w:rsidRPr="004A2693">
        <w:rPr>
          <w:rFonts w:ascii="Huawei Sans" w:hAnsi="Huawei Sans" w:cs="Huawei Sans"/>
          <w:noProof/>
        </w:rPr>
        <w:lastRenderedPageBreak/>
        <w:drawing>
          <wp:inline distT="0" distB="0" distL="0" distR="0" wp14:anchorId="34A48575" wp14:editId="5FB6376F">
            <wp:extent cx="4488180" cy="1367223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49" cy="13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4A03465" w14:textId="4AB3329D" w:rsidR="00A01E24" w:rsidRDefault="004A2693" w:rsidP="004A269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A2693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C50660D" wp14:editId="035E10B2">
            <wp:extent cx="3619500" cy="207300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89" cy="20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19576FA0" w:rsidR="00A01E24" w:rsidRPr="009639AD" w:rsidRDefault="004A2693" w:rsidP="004A2693">
      <w:pPr>
        <w:pStyle w:val="1e"/>
        <w:rPr>
          <w:rFonts w:ascii="Huawei Sans" w:hAnsi="Huawei Sans" w:cs="Huawei Sans" w:hint="eastAsia"/>
        </w:rPr>
      </w:pPr>
      <w:r w:rsidRPr="004A2693">
        <w:rPr>
          <w:rFonts w:ascii="Huawei Sans" w:hAnsi="Huawei Sans" w:cs="Huawei Sans"/>
          <w:noProof/>
        </w:rPr>
        <w:drawing>
          <wp:inline distT="0" distB="0" distL="0" distR="0" wp14:anchorId="0638DB45" wp14:editId="6E5DA387">
            <wp:extent cx="4084320" cy="9209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65" cy="92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0D5468D5" w14:textId="1B508C03" w:rsidR="00A01E24" w:rsidRPr="004A2693" w:rsidRDefault="004A2693" w:rsidP="004A2693">
      <w:pPr>
        <w:pStyle w:val="1e"/>
        <w:rPr>
          <w:rFonts w:ascii="Huawei Sans" w:hAnsi="Huawei Sans" w:cs="Huawei Sans" w:hint="eastAsia"/>
        </w:rPr>
      </w:pPr>
      <w:r w:rsidRPr="004A2693">
        <w:rPr>
          <w:rFonts w:ascii="Huawei Sans" w:hAnsi="Huawei Sans" w:cs="Huawei Sans"/>
          <w:noProof/>
        </w:rPr>
        <w:drawing>
          <wp:inline distT="0" distB="0" distL="0" distR="0" wp14:anchorId="67127B37" wp14:editId="143DA0DA">
            <wp:extent cx="3520440" cy="867874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81" cy="87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59C10E99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4A2693">
        <w:rPr>
          <w:rFonts w:ascii="Huawei Sans" w:hAnsi="Huawei Sans" w:cs="Huawei Sans"/>
        </w:rPr>
        <w:t>24759</w:t>
      </w:r>
      <w:r w:rsidRPr="000E2D1D">
        <w:rPr>
          <w:rFonts w:ascii="Huawei Sans" w:hAnsi="Huawei Sans" w:cs="Huawei Sans"/>
        </w:rPr>
        <w:t>);</w:t>
      </w:r>
    </w:p>
    <w:p w14:paraId="420DBDF0" w14:textId="5152B051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4A2693">
        <w:rPr>
          <w:rFonts w:ascii="Huawei Sans" w:hAnsi="Huawei Sans" w:cs="Huawei Sans"/>
        </w:rPr>
        <w:t>24760</w:t>
      </w:r>
      <w:r w:rsidRPr="000E2D1D">
        <w:rPr>
          <w:rFonts w:ascii="Huawei Sans" w:hAnsi="Huawei Sans" w:cs="Huawei Sans"/>
        </w:rPr>
        <w:t>);</w:t>
      </w:r>
    </w:p>
    <w:p w14:paraId="243C845E" w14:textId="4B1B21CB" w:rsidR="00A01E24" w:rsidRDefault="004A2693" w:rsidP="00A01E24">
      <w:pPr>
        <w:pStyle w:val="1e"/>
        <w:rPr>
          <w:rFonts w:ascii="Huawei Sans" w:hAnsi="Huawei Sans" w:cs="Huawei Sans"/>
        </w:rPr>
      </w:pPr>
      <w:r w:rsidRPr="004A2693">
        <w:rPr>
          <w:rFonts w:ascii="Huawei Sans" w:hAnsi="Huawei Sans" w:cs="Huawei Sans"/>
          <w:noProof/>
        </w:rPr>
        <w:drawing>
          <wp:inline distT="0" distB="0" distL="0" distR="0" wp14:anchorId="375B8CAC" wp14:editId="77EF3B6F">
            <wp:extent cx="2133600" cy="8458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693">
        <w:rPr>
          <w:rStyle w:val="a2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A2693">
        <w:rPr>
          <w:rFonts w:ascii="Huawei Sans" w:hAnsi="Huawei Sans" w:cs="Huawei Sans"/>
          <w:noProof/>
        </w:rPr>
        <w:drawing>
          <wp:inline distT="0" distB="0" distL="0" distR="0" wp14:anchorId="63CCF723" wp14:editId="1B81515D">
            <wp:extent cx="2179320" cy="8458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0384A7A0" w:rsidR="00A01E24" w:rsidRDefault="004A2693" w:rsidP="00A01E24">
      <w:pPr>
        <w:pStyle w:val="1e"/>
        <w:rPr>
          <w:rFonts w:hint="eastAsia"/>
        </w:rPr>
      </w:pPr>
      <w:r w:rsidRPr="004A2693">
        <w:rPr>
          <w:noProof/>
        </w:rPr>
        <w:lastRenderedPageBreak/>
        <w:drawing>
          <wp:inline distT="0" distB="0" distL="0" distR="0" wp14:anchorId="346B509F" wp14:editId="64695BC6">
            <wp:extent cx="4114800" cy="2588080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50" cy="25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669" w14:textId="4EBAAA4C" w:rsidR="00A01E24" w:rsidRDefault="00A01E24" w:rsidP="004A2693">
      <w:pPr>
        <w:pStyle w:val="1e"/>
        <w:ind w:left="0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6ECAA6E9" w14:textId="05475D00" w:rsidR="00A01E24" w:rsidRDefault="004A2693" w:rsidP="004A2693">
      <w:pPr>
        <w:pStyle w:val="1e"/>
        <w:rPr>
          <w:rFonts w:hint="eastAsia"/>
        </w:rPr>
      </w:pPr>
      <w:r w:rsidRPr="004A2693">
        <w:rPr>
          <w:noProof/>
        </w:rPr>
        <w:drawing>
          <wp:inline distT="0" distB="0" distL="0" distR="0" wp14:anchorId="6A6A9820" wp14:editId="6A62D57B">
            <wp:extent cx="1874520" cy="8458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41DEF916" w:rsidR="00A01E24" w:rsidRDefault="004A2693" w:rsidP="004A2693">
      <w:pPr>
        <w:pStyle w:val="1e"/>
        <w:rPr>
          <w:rFonts w:hint="eastAsia"/>
        </w:rPr>
      </w:pPr>
      <w:r w:rsidRPr="004A2693">
        <w:rPr>
          <w:noProof/>
        </w:rPr>
        <w:drawing>
          <wp:inline distT="0" distB="0" distL="0" distR="0" wp14:anchorId="0502A0E2" wp14:editId="42478247">
            <wp:extent cx="1981200" cy="8229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DC59FD6" w14:textId="007818F8" w:rsidR="00A01E24" w:rsidRPr="000E2D1D" w:rsidRDefault="004A2693" w:rsidP="004A2693">
      <w:pPr>
        <w:pStyle w:val="1e"/>
        <w:rPr>
          <w:rFonts w:hint="eastAsia"/>
        </w:rPr>
      </w:pPr>
      <w:r w:rsidRPr="004A2693">
        <w:rPr>
          <w:noProof/>
        </w:rPr>
        <w:drawing>
          <wp:inline distT="0" distB="0" distL="0" distR="0" wp14:anchorId="2BE8B101" wp14:editId="64F26F04">
            <wp:extent cx="4030980" cy="68580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411A6ABE" w:rsidR="00A01E24" w:rsidRPr="004A2693" w:rsidRDefault="004A2693" w:rsidP="004A269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A2693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5317809D" wp14:editId="4BFE33E8">
            <wp:extent cx="2804160" cy="1614133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59" cy="16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4A2693">
      <w:pPr>
        <w:pStyle w:val="afffff2"/>
        <w:pBdr>
          <w:left w:val="single" w:sz="4" w:space="0" w:color="auto"/>
        </w:pBdr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59618428" w:rsidR="00A01E24" w:rsidRDefault="00B7206F" w:rsidP="00B7206F">
      <w:pPr>
        <w:pStyle w:val="1e"/>
        <w:rPr>
          <w:rFonts w:ascii="Huawei Sans" w:hAnsi="Huawei Sans" w:cs="Huawei Sans" w:hint="eastAsia"/>
        </w:rPr>
      </w:pPr>
      <w:r w:rsidRPr="00B7206F">
        <w:rPr>
          <w:rFonts w:ascii="Huawei Sans" w:hAnsi="Huawei Sans" w:cs="Huawei Sans"/>
          <w:noProof/>
        </w:rPr>
        <w:drawing>
          <wp:inline distT="0" distB="0" distL="0" distR="0" wp14:anchorId="697AEDB9" wp14:editId="5B0491FD">
            <wp:extent cx="2857500" cy="16663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16" cy="166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E75953F" w:rsidR="00A01E24" w:rsidRDefault="00F500F5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>shared</w:t>
      </w:r>
      <w:r>
        <w:rPr>
          <w:rFonts w:ascii="Huawei Sans" w:hAnsi="Huawei Sans" w:cs="Huawei Sans"/>
        </w:rPr>
        <w:t>_buffers,max_connections,effective_cache_size,effective_io_concurrency,wal_buffers,</w:t>
      </w:r>
    </w:p>
    <w:p w14:paraId="517E501E" w14:textId="131B4ADE" w:rsidR="00A01E24" w:rsidRDefault="00F500F5" w:rsidP="00A01E24">
      <w:pPr>
        <w:pStyle w:val="1e"/>
        <w:rPr>
          <w:rFonts w:ascii="Huawei Sans" w:hAnsi="Huawei Sans" w:cs="Huawei Sans" w:hint="eastAsia"/>
        </w:rPr>
      </w:pPr>
      <w:proofErr w:type="spellStart"/>
      <w:r>
        <w:rPr>
          <w:rFonts w:ascii="Huawei Sans" w:hAnsi="Huawei Sans" w:cs="Huawei Sans"/>
        </w:rPr>
        <w:t>random_page_cost,default_statistics_target</w:t>
      </w:r>
      <w:proofErr w:type="spellEnd"/>
      <w:r>
        <w:rPr>
          <w:rFonts w:ascii="Huawei Sans" w:hAnsi="Huawei Sans" w:cs="Huawei Sans" w:hint="eastAsia"/>
        </w:rPr>
        <w:t>进行了优化，因为他们的</w:t>
      </w:r>
      <w:r>
        <w:rPr>
          <w:rFonts w:ascii="Huawei Sans" w:hAnsi="Huawei Sans" w:cs="Huawei Sans" w:hint="eastAsia"/>
        </w:rPr>
        <w:t>recommend</w:t>
      </w:r>
      <w:r>
        <w:rPr>
          <w:rFonts w:ascii="Huawei Sans" w:hAnsi="Huawei Sans" w:cs="Huawei Sans" w:hint="eastAsia"/>
        </w:rPr>
        <w:t>值都很高。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5960AC01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6CB3759B" w14:textId="555E0033" w:rsidR="00553A00" w:rsidRDefault="00553A0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索引的好处：</w:t>
      </w:r>
      <w:r w:rsidRPr="00553A00">
        <w:rPr>
          <w:rFonts w:ascii="Huawei Sans" w:hAnsi="Huawei Sans" w:cs="Huawei Sans" w:hint="eastAsia"/>
        </w:rPr>
        <w:t>通过唯一性索</w:t>
      </w:r>
      <w:r>
        <w:rPr>
          <w:rFonts w:ascii="Huawei Sans" w:hAnsi="Huawei Sans" w:cs="Huawei Sans" w:hint="eastAsia"/>
        </w:rPr>
        <w:t>引</w:t>
      </w:r>
      <w:r w:rsidRPr="00553A00">
        <w:rPr>
          <w:rFonts w:ascii="Huawei Sans" w:hAnsi="Huawei Sans" w:cs="Huawei Sans"/>
        </w:rPr>
        <w:t>可确保数据的唯一性</w:t>
      </w:r>
      <w:r>
        <w:rPr>
          <w:rFonts w:ascii="Huawei Sans" w:hAnsi="Huawei Sans" w:cs="Huawei Sans" w:hint="eastAsia"/>
        </w:rPr>
        <w:t>；索引可以加快数据的检索速度；加快表之间的连接；减少分组和排序时间；使用优化隐藏器提高系统性能</w:t>
      </w:r>
    </w:p>
    <w:p w14:paraId="123A796D" w14:textId="0C2D7D6D" w:rsidR="00553A00" w:rsidRPr="00D435D3" w:rsidRDefault="00553A00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优化数据库：</w:t>
      </w:r>
      <w:r w:rsidR="005E5B9F">
        <w:rPr>
          <w:rFonts w:ascii="Huawei Sans" w:hAnsi="Huawei Sans" w:cs="Huawei Sans" w:hint="eastAsia"/>
        </w:rPr>
        <w:t>可以使用很多的方法来优化数据库，比如选取最适用的字段属性，使用联合来代替手动创建的临时表，使用外键等方法。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Pr="00553A00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039B48E1" w:rsidR="0034452C" w:rsidRPr="009639AD" w:rsidRDefault="007B2692" w:rsidP="007B2692">
      <w:pPr>
        <w:pStyle w:val="1e"/>
        <w:rPr>
          <w:rFonts w:ascii="Huawei Sans" w:hAnsi="Huawei Sans" w:cs="Huawei Sans" w:hint="eastAsia"/>
        </w:rPr>
      </w:pPr>
      <w:r w:rsidRPr="007B2692">
        <w:rPr>
          <w:rFonts w:ascii="Huawei Sans" w:hAnsi="Huawei Sans" w:cs="Huawei Sans"/>
          <w:noProof/>
        </w:rPr>
        <w:drawing>
          <wp:inline distT="0" distB="0" distL="0" distR="0" wp14:anchorId="71B5C5CE" wp14:editId="1A5680E3">
            <wp:extent cx="4411980" cy="3127479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55" cy="31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05DD70F6" w:rsidR="0034452C" w:rsidRDefault="007B2692" w:rsidP="0034452C">
      <w:pPr>
        <w:pStyle w:val="1e"/>
        <w:rPr>
          <w:rFonts w:hint="eastAsia"/>
        </w:rPr>
      </w:pPr>
      <w:r w:rsidRPr="007B2692">
        <w:rPr>
          <w:noProof/>
        </w:rPr>
        <w:drawing>
          <wp:inline distT="0" distB="0" distL="0" distR="0" wp14:anchorId="6E2FF2B7" wp14:editId="6CD43B9F">
            <wp:extent cx="3796084" cy="28575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5" cy="28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7B2692">
      <w:pPr>
        <w:pStyle w:val="1e"/>
        <w:ind w:left="0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5279A029" w14:textId="15EF5CEC" w:rsidR="0034452C" w:rsidRDefault="0034452C" w:rsidP="007B2692">
      <w:pPr>
        <w:pStyle w:val="afffff2"/>
        <w:rPr>
          <w:rFonts w:ascii="Huawei Sans" w:hAnsi="Huawei Sans" w:cs="Huawei Sans" w:hint="eastAsia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075FAE36" w:rsidR="0034452C" w:rsidRDefault="007B2692" w:rsidP="007B2692">
      <w:pPr>
        <w:pStyle w:val="1e"/>
        <w:rPr>
          <w:rFonts w:ascii="Huawei Sans" w:hAnsi="Huawei Sans" w:cs="Huawei Sans" w:hint="eastAsia"/>
        </w:rPr>
      </w:pPr>
      <w:r w:rsidRPr="007B2692">
        <w:rPr>
          <w:rFonts w:ascii="Huawei Sans" w:hAnsi="Huawei Sans" w:cs="Huawei Sans"/>
          <w:noProof/>
        </w:rPr>
        <w:drawing>
          <wp:inline distT="0" distB="0" distL="0" distR="0" wp14:anchorId="1AAAB124" wp14:editId="25B7630D">
            <wp:extent cx="3913352" cy="20269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40" cy="20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9013E94" w:rsidR="0034452C" w:rsidRDefault="005E5B9F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区别在于输出变量的类型。定量输出称为回归，或者说是连续变量预测。定性输出称为分类，或者说是离散变量预测。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1C7780F" w:rsidR="0034452C" w:rsidRPr="00860899" w:rsidRDefault="005E5B9F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支持向量机算法，找出一个</w:t>
      </w:r>
      <w:r w:rsidR="00050B25">
        <w:rPr>
          <w:rFonts w:ascii="Huawei Sans" w:hAnsi="Huawei Sans" w:cs="Huawei Sans" w:hint="eastAsia"/>
        </w:rPr>
        <w:t>分割面或者分割线将两类分开，并且是能使支持向量和超平面最小距离的最大值。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110F95CD" w:rsidR="0034452C" w:rsidRDefault="00050B2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准确率：正确预测的样本数</w:t>
      </w:r>
      <w:r>
        <w:rPr>
          <w:rFonts w:ascii="Arial" w:hAnsi="Arial" w:cs="Arial" w:hint="eastAsia"/>
          <w:shd w:val="clear" w:color="auto" w:fill="FFFFFF"/>
        </w:rPr>
        <w:t>/</w:t>
      </w:r>
      <w:r>
        <w:rPr>
          <w:rFonts w:ascii="Arial" w:hAnsi="Arial" w:cs="Arial" w:hint="eastAsia"/>
          <w:shd w:val="clear" w:color="auto" w:fill="FFFFFF"/>
        </w:rPr>
        <w:t>所有的样本数</w:t>
      </w:r>
    </w:p>
    <w:p w14:paraId="1DF29126" w14:textId="62CF1EDA" w:rsidR="00050B25" w:rsidRDefault="00050B2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精确度：</w:t>
      </w:r>
      <w:r>
        <w:rPr>
          <w:rFonts w:ascii="Arial" w:hAnsi="Arial" w:cs="Arial" w:hint="eastAsia"/>
          <w:shd w:val="clear" w:color="auto" w:fill="FFFFFF"/>
        </w:rPr>
        <w:t>label</w:t>
      </w:r>
      <w:r>
        <w:rPr>
          <w:rFonts w:ascii="Arial" w:hAnsi="Arial" w:cs="Arial" w:hint="eastAsia"/>
          <w:shd w:val="clear" w:color="auto" w:fill="FFFFFF"/>
        </w:rPr>
        <w:t>预测为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且正确的样本个数</w:t>
      </w:r>
      <w:r>
        <w:rPr>
          <w:rFonts w:ascii="Arial" w:hAnsi="Arial" w:cs="Arial" w:hint="eastAsia"/>
          <w:shd w:val="clear" w:color="auto" w:fill="FFFFFF"/>
        </w:rPr>
        <w:t>/label</w:t>
      </w:r>
      <w:r>
        <w:rPr>
          <w:rFonts w:ascii="Arial" w:hAnsi="Arial" w:cs="Arial" w:hint="eastAsia"/>
          <w:shd w:val="clear" w:color="auto" w:fill="FFFFFF"/>
        </w:rPr>
        <w:t>预测为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的样本个数</w:t>
      </w:r>
    </w:p>
    <w:p w14:paraId="3EDF706E" w14:textId="386C22CD" w:rsidR="00050B25" w:rsidRPr="00E94233" w:rsidRDefault="00050B25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</w:t>
      </w:r>
      <w:r>
        <w:rPr>
          <w:rFonts w:ascii="Arial" w:hAnsi="Arial" w:cs="Arial" w:hint="eastAsia"/>
          <w:shd w:val="clear" w:color="auto" w:fill="FFFFFF"/>
        </w:rPr>
        <w:t>label</w:t>
      </w:r>
      <w:r>
        <w:rPr>
          <w:rFonts w:ascii="Arial" w:hAnsi="Arial" w:cs="Arial" w:hint="eastAsia"/>
          <w:shd w:val="clear" w:color="auto" w:fill="FFFFFF"/>
        </w:rPr>
        <w:t>预测为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且预测正确的样本个数</w:t>
      </w:r>
      <w:r>
        <w:rPr>
          <w:rFonts w:ascii="Arial" w:hAnsi="Arial" w:cs="Arial" w:hint="eastAsia"/>
          <w:shd w:val="clear" w:color="auto" w:fill="FFFFFF"/>
        </w:rPr>
        <w:t>/</w:t>
      </w:r>
      <w:r>
        <w:rPr>
          <w:rFonts w:ascii="Arial" w:hAnsi="Arial" w:cs="Arial" w:hint="eastAsia"/>
          <w:shd w:val="clear" w:color="auto" w:fill="FFFFFF"/>
        </w:rPr>
        <w:t>真实样本中所有</w:t>
      </w:r>
      <w:r>
        <w:rPr>
          <w:rFonts w:ascii="Arial" w:hAnsi="Arial" w:cs="Arial" w:hint="eastAsia"/>
          <w:shd w:val="clear" w:color="auto" w:fill="FFFFFF"/>
        </w:rPr>
        <w:t>label</w:t>
      </w:r>
      <w:r>
        <w:rPr>
          <w:rFonts w:ascii="Arial" w:hAnsi="Arial" w:cs="Arial" w:hint="eastAsia"/>
          <w:shd w:val="clear" w:color="auto" w:fill="FFFFFF"/>
        </w:rPr>
        <w:t>为</w:t>
      </w: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的样本个数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C771B74" w:rsidR="0034452C" w:rsidRDefault="00EF0B6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SE</w:t>
      </w:r>
      <w:r>
        <w:rPr>
          <w:rFonts w:ascii="Huawei Sans" w:hAnsi="Huawei Sans" w:cs="Huawei Sans" w:hint="eastAsia"/>
        </w:rPr>
        <w:t>均方误差：</w:t>
      </w:r>
      <w:r w:rsidRPr="00EF0B65">
        <w:rPr>
          <w:rFonts w:ascii="Huawei Sans" w:hAnsi="Huawei Sans" w:cs="Huawei Sans" w:hint="eastAsia"/>
        </w:rPr>
        <w:t>描述了样本真实值与预测值差方求和的平均值</w:t>
      </w:r>
    </w:p>
    <w:p w14:paraId="006523A0" w14:textId="214DA751" w:rsidR="00EF0B65" w:rsidRDefault="00EF0B6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R</w:t>
      </w: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：对</w:t>
      </w: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SE</w:t>
      </w:r>
      <w:r>
        <w:rPr>
          <w:rFonts w:ascii="Huawei Sans" w:hAnsi="Huawei Sans" w:cs="Huawei Sans" w:hint="eastAsia"/>
        </w:rPr>
        <w:t>开方，均方根误差</w:t>
      </w:r>
    </w:p>
    <w:p w14:paraId="3B189A7B" w14:textId="33B53D0D" w:rsidR="00EF0B65" w:rsidRPr="00860899" w:rsidRDefault="00EF0B65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AE</w:t>
      </w:r>
      <w:r>
        <w:rPr>
          <w:rFonts w:ascii="Huawei Sans" w:hAnsi="Huawei Sans" w:cs="Huawei Sans" w:hint="eastAsia"/>
        </w:rPr>
        <w:t>平均绝对误差：真实值与预测值差的绝对值和求平均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A2DF" w14:textId="77777777" w:rsidR="005F26B6" w:rsidRDefault="005F26B6" w:rsidP="00940D2A">
      <w:pPr>
        <w:spacing w:before="0" w:after="0" w:line="240" w:lineRule="auto"/>
      </w:pPr>
      <w:r>
        <w:separator/>
      </w:r>
    </w:p>
  </w:endnote>
  <w:endnote w:type="continuationSeparator" w:id="0">
    <w:p w14:paraId="7FE8FC53" w14:textId="77777777" w:rsidR="005F26B6" w:rsidRDefault="005F26B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A984" w14:textId="77777777" w:rsidR="005F26B6" w:rsidRDefault="005F26B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31FCBC0" w14:textId="77777777" w:rsidR="005F26B6" w:rsidRDefault="005F26B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0B25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41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A44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53E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610D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269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3F8F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3C30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3A00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E5B9F"/>
    <w:rsid w:val="005F10B1"/>
    <w:rsid w:val="005F26B6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5B99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2692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4D4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147"/>
    <w:rsid w:val="00A103A7"/>
    <w:rsid w:val="00A10B8F"/>
    <w:rsid w:val="00A11677"/>
    <w:rsid w:val="00A12301"/>
    <w:rsid w:val="00A13D67"/>
    <w:rsid w:val="00A142D6"/>
    <w:rsid w:val="00A15355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A776E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06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97C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1E40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59E8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283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0747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A6A"/>
    <w:rsid w:val="00EE7C55"/>
    <w:rsid w:val="00EF0B3B"/>
    <w:rsid w:val="00EF0B65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0F5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280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308</TotalTime>
  <Pages>14</Pages>
  <Words>907</Words>
  <Characters>5173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yanxi liu</cp:lastModifiedBy>
  <cp:revision>41</cp:revision>
  <cp:lastPrinted>2016-11-21T02:33:00Z</cp:lastPrinted>
  <dcterms:created xsi:type="dcterms:W3CDTF">2020-04-26T01:02:00Z</dcterms:created>
  <dcterms:modified xsi:type="dcterms:W3CDTF">2021-11-28T08:02:00Z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